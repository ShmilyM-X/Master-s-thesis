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F6DE3" w14:textId="03D3C941" w:rsidR="007A03DB" w:rsidRPr="00203A31" w:rsidRDefault="007A03DB" w:rsidP="007A03DB">
      <w:pPr>
        <w:pStyle w:val="10"/>
      </w:pPr>
      <w:r w:rsidRPr="00203A31">
        <w:rPr>
          <w:rFonts w:hint="eastAsia"/>
        </w:rPr>
        <w:t>FPGA</w:t>
      </w:r>
      <w:r w:rsidRPr="00203A31">
        <w:rPr>
          <w:rFonts w:hint="eastAsia"/>
        </w:rPr>
        <w:t>逻辑综合及技术映射</w:t>
      </w:r>
    </w:p>
    <w:p w14:paraId="23C789F7" w14:textId="77777777" w:rsidR="007A03DB" w:rsidRPr="00203A31" w:rsidRDefault="007A03DB" w:rsidP="001668F2">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39047CCE" w14:textId="77777777" w:rsidR="007A03DB" w:rsidRPr="00203A31" w:rsidRDefault="007A03DB" w:rsidP="001668F2">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7C34CDE3" w14:textId="5CD0C583" w:rsidR="007A03DB" w:rsidRPr="00203A31" w:rsidRDefault="007A03DB" w:rsidP="007A03DB">
      <w:pPr>
        <w:pStyle w:val="20"/>
      </w:pPr>
      <w:r w:rsidRPr="00203A31">
        <w:rPr>
          <w:rFonts w:hint="eastAsia"/>
        </w:rPr>
        <w:t>FPGA</w:t>
      </w:r>
      <w:r>
        <w:rPr>
          <w:rFonts w:hint="eastAsia"/>
        </w:rPr>
        <w:t>基本结构概述</w:t>
      </w:r>
      <w:r w:rsidRPr="00203A31">
        <w:rPr>
          <w:rFonts w:hint="eastAsia"/>
        </w:rPr>
        <w:t xml:space="preserve"> </w:t>
      </w:r>
    </w:p>
    <w:p w14:paraId="10CB829E" w14:textId="397C6344" w:rsidR="007A03DB" w:rsidRPr="00203A31" w:rsidRDefault="007A03DB" w:rsidP="007A03DB">
      <w:pPr>
        <w:pStyle w:val="3"/>
      </w:pPr>
      <w:r w:rsidRPr="00203A31">
        <w:rPr>
          <w:rFonts w:hint="eastAsia"/>
        </w:rPr>
        <w:t>FPGA</w:t>
      </w:r>
      <w:r w:rsidRPr="00203A31">
        <w:rPr>
          <w:rFonts w:hint="eastAsia"/>
        </w:rPr>
        <w:t>的资源组成</w:t>
      </w:r>
    </w:p>
    <w:p w14:paraId="6A5E9255" w14:textId="77777777" w:rsidR="007A03DB" w:rsidRDefault="007A03DB" w:rsidP="00467C39">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4920A3CA" w14:textId="77777777" w:rsidR="007A03DB" w:rsidRPr="00203A31" w:rsidRDefault="007A03DB" w:rsidP="007A03DB">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08F931B7" wp14:editId="5AF4FC2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8"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4385F38" w14:textId="20ABAEB4" w:rsidR="007A03DB" w:rsidRPr="00203A31" w:rsidRDefault="007A03DB" w:rsidP="007A03DB">
      <w:pPr>
        <w:pStyle w:val="-0"/>
        <w:spacing w:after="240"/>
      </w:pPr>
      <w:r w:rsidRPr="00203A31">
        <w:rPr>
          <w:rFonts w:hint="eastAsia"/>
        </w:rPr>
        <w:t>FPGA</w:t>
      </w:r>
      <w:r w:rsidRPr="00203A31">
        <w:rPr>
          <w:rFonts w:hint="eastAsia"/>
        </w:rPr>
        <w:t>基本组成</w:t>
      </w:r>
    </w:p>
    <w:p w14:paraId="01A98ADD" w14:textId="77777777" w:rsidR="007A03DB" w:rsidRPr="00203A31" w:rsidRDefault="007A03DB" w:rsidP="007A03DB">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040F781" w14:textId="77777777" w:rsidR="007A03DB" w:rsidRPr="00203A31" w:rsidRDefault="007A03DB" w:rsidP="00310B1F">
      <w:pPr>
        <w:ind w:firstLine="482"/>
        <w:rPr>
          <w:rFonts w:eastAsiaTheme="minorEastAsia"/>
          <w:b/>
          <w:bCs/>
        </w:rPr>
      </w:pPr>
      <w:r w:rsidRPr="00203A31">
        <w:rPr>
          <w:rFonts w:eastAsiaTheme="minorEastAsia" w:hint="eastAsia"/>
          <w:b/>
          <w:bCs/>
        </w:rPr>
        <w:drawing>
          <wp:anchor distT="0" distB="0" distL="114300" distR="114300" simplePos="0" relativeHeight="251659264" behindDoc="0" locked="0" layoutInCell="1" allowOverlap="1" wp14:anchorId="037ACA6D" wp14:editId="18B4720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9">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37640B0C" w14:textId="50A65B9F" w:rsidR="007A03DB" w:rsidRPr="00203A31" w:rsidRDefault="007A03DB" w:rsidP="007A03DB">
      <w:pPr>
        <w:pStyle w:val="-0"/>
        <w:spacing w:after="240"/>
      </w:pPr>
      <w:r>
        <w:t>LUT</w:t>
      </w:r>
      <w:r>
        <w:rPr>
          <w:rFonts w:hint="eastAsia"/>
        </w:rPr>
        <w:t>结构</w:t>
      </w:r>
    </w:p>
    <w:p w14:paraId="1408A1FB" w14:textId="77777777" w:rsidR="007A03DB" w:rsidRPr="00203A31" w:rsidRDefault="007A03DB" w:rsidP="007A03DB">
      <w:pPr>
        <w:ind w:firstLineChars="100" w:firstLine="240"/>
        <w:rPr>
          <w:rFonts w:eastAsiaTheme="minorEastAsia"/>
        </w:rPr>
      </w:pPr>
      <w:r w:rsidRPr="00203A31">
        <w:rPr>
          <w:rFonts w:eastAsiaTheme="minorEastAsia"/>
        </w:rPr>
        <w:lastRenderedPageBreak/>
        <w:drawing>
          <wp:anchor distT="0" distB="0" distL="114300" distR="114300" simplePos="0" relativeHeight="251660288" behindDoc="0" locked="0" layoutInCell="1" allowOverlap="1" wp14:anchorId="5D87DD8C" wp14:editId="404B1DA0">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2A3ACCC3" w14:textId="4766D6A3" w:rsidR="007A03DB" w:rsidRPr="00203A31" w:rsidRDefault="007A03DB" w:rsidP="007A03DB">
      <w:pPr>
        <w:pStyle w:val="-0"/>
        <w:spacing w:after="240"/>
      </w:pPr>
      <w:r>
        <w:t xml:space="preserve"> </w:t>
      </w:r>
      <w:r w:rsidRPr="00203A31">
        <w:rPr>
          <w:rFonts w:hint="eastAsia"/>
        </w:rPr>
        <w:t>LUT</w:t>
      </w:r>
      <w:r w:rsidRPr="00203A31">
        <w:rPr>
          <w:rFonts w:hint="eastAsia"/>
        </w:rPr>
        <w:t>基本工作原理</w:t>
      </w:r>
    </w:p>
    <w:p w14:paraId="2CCE1F9F" w14:textId="77777777" w:rsidR="007A03DB" w:rsidRPr="00203A31" w:rsidRDefault="007A03DB" w:rsidP="007A03DB">
      <w:pPr>
        <w:ind w:firstLineChars="100" w:firstLine="240"/>
        <w:rPr>
          <w:rFonts w:eastAsiaTheme="minorEastAsia"/>
        </w:rPr>
      </w:pPr>
      <w:r w:rsidRPr="00203A31">
        <w:rPr>
          <w:rFonts w:eastAsiaTheme="minorEastAsia"/>
        </w:rPr>
        <w:drawing>
          <wp:anchor distT="0" distB="0" distL="114300" distR="114300" simplePos="0" relativeHeight="251661312" behindDoc="0" locked="0" layoutInCell="1" allowOverlap="1" wp14:anchorId="1CBC4DD5" wp14:editId="7F029B86">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A9FD4E0" w14:textId="2680B484" w:rsidR="007A03DB" w:rsidRPr="00203A31" w:rsidRDefault="007A03DB" w:rsidP="007A03DB">
      <w:pPr>
        <w:pStyle w:val="-0"/>
        <w:spacing w:after="240"/>
      </w:pPr>
      <w:r>
        <w:t xml:space="preserve"> </w:t>
      </w:r>
      <w:r w:rsidRPr="00203A31">
        <w:rPr>
          <w:rFonts w:hint="eastAsia"/>
        </w:rPr>
        <w:t>D</w:t>
      </w:r>
      <w:r w:rsidRPr="00203A31">
        <w:rPr>
          <w:rFonts w:hint="eastAsia"/>
        </w:rPr>
        <w:t>触发器</w:t>
      </w:r>
    </w:p>
    <w:p w14:paraId="60B68577" w14:textId="77777777" w:rsidR="007A03DB" w:rsidRPr="00203A31" w:rsidRDefault="007A03DB" w:rsidP="007A03DB">
      <w:pPr>
        <w:ind w:firstLineChars="100" w:firstLine="24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552B1C3E" w14:textId="43DA8DBA" w:rsidR="007A03DB" w:rsidRPr="00203A31" w:rsidRDefault="007A03DB" w:rsidP="007A03DB">
      <w:pPr>
        <w:pStyle w:val="20"/>
      </w:pPr>
      <w:r w:rsidRPr="00203A31">
        <w:rPr>
          <w:rFonts w:hint="eastAsia"/>
        </w:rPr>
        <w:t>FPGA</w:t>
      </w:r>
      <w:r>
        <w:rPr>
          <w:rFonts w:hint="eastAsia"/>
        </w:rPr>
        <w:t>综合原理概述</w:t>
      </w:r>
    </w:p>
    <w:p w14:paraId="71E75395" w14:textId="77777777" w:rsidR="007A03DB" w:rsidRPr="00203A31" w:rsidRDefault="007A03DB" w:rsidP="007A03DB">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27E6BE5" w14:textId="3A087E03" w:rsidR="007A03DB" w:rsidRPr="00203A31" w:rsidRDefault="007A03DB" w:rsidP="007A03DB">
      <w:pPr>
        <w:pStyle w:val="3"/>
      </w:pPr>
      <w:r w:rsidRPr="00203A31">
        <w:rPr>
          <w:rFonts w:hint="eastAsia"/>
        </w:rPr>
        <w:t>Verilog</w:t>
      </w:r>
      <w:r w:rsidRPr="00203A31">
        <w:t xml:space="preserve"> </w:t>
      </w:r>
      <w:r w:rsidRPr="00203A31">
        <w:rPr>
          <w:rFonts w:hint="eastAsia"/>
        </w:rPr>
        <w:t>VHDL</w:t>
      </w:r>
    </w:p>
    <w:p w14:paraId="56FE1844" w14:textId="7646E233" w:rsidR="007A03DB" w:rsidRPr="00203A31" w:rsidRDefault="007A03DB" w:rsidP="007A03DB">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6CF5CE01" w14:textId="77777777" w:rsidR="007A03DB" w:rsidRPr="00203A31" w:rsidRDefault="007A03DB" w:rsidP="007A03DB">
      <w:pPr>
        <w:ind w:firstLineChars="100" w:firstLine="24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2CECEC62" w14:textId="77777777" w:rsidR="007A03DB" w:rsidRPr="00203A31" w:rsidRDefault="007A03DB" w:rsidP="007A03DB">
      <w:pPr>
        <w:ind w:firstLineChars="100" w:firstLine="24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1835345C" w14:textId="77777777" w:rsidR="007A03DB" w:rsidRDefault="007A03DB" w:rsidP="007A03DB">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C266F35" w14:textId="542AAA17" w:rsidR="007A03DB" w:rsidRDefault="007A03DB" w:rsidP="007A03DB">
      <w:pPr>
        <w:spacing w:line="240" w:lineRule="auto"/>
        <w:ind w:firstLineChars="100" w:firstLine="240"/>
        <w:jc w:val="center"/>
      </w:pPr>
      <w:r>
        <w:t xml:space="preserve">            </w:t>
      </w:r>
      <w:r>
        <w:object w:dxaOrig="3211" w:dyaOrig="3931" w14:anchorId="2C359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94.25pt" o:ole="">
            <v:imagedata r:id="rId13" o:title=""/>
          </v:shape>
          <o:OLEObject Type="Embed" ProgID="Visio.Drawing.15" ShapeID="_x0000_i1025" DrawAspect="Content" ObjectID="_1705671687" r:id="rId14"/>
        </w:object>
      </w:r>
    </w:p>
    <w:p w14:paraId="03CC21E8" w14:textId="034F5573" w:rsidR="007A03DB" w:rsidRDefault="001E3D2F" w:rsidP="007A03DB">
      <w:pPr>
        <w:pStyle w:val="-0"/>
        <w:spacing w:after="240"/>
      </w:pPr>
      <w:r>
        <w:t xml:space="preserve"> </w:t>
      </w:r>
      <w:r>
        <w:rPr>
          <w:rFonts w:hint="eastAsia"/>
        </w:rPr>
        <w:t>FPGA</w:t>
      </w:r>
      <w:r>
        <w:rPr>
          <w:rFonts w:hint="eastAsia"/>
        </w:rPr>
        <w:t>设计基本</w:t>
      </w:r>
      <w:r w:rsidR="007A03DB">
        <w:rPr>
          <w:rFonts w:hint="eastAsia"/>
        </w:rPr>
        <w:t>流程</w:t>
      </w:r>
    </w:p>
    <w:p w14:paraId="05A37095" w14:textId="77777777" w:rsidR="007A03DB" w:rsidRPr="00203A31" w:rsidRDefault="007A03DB" w:rsidP="007A03DB">
      <w:pPr>
        <w:ind w:firstLineChars="100" w:firstLine="24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A22A6D2" w14:textId="5A296C48" w:rsidR="007A03DB" w:rsidRPr="00203A31" w:rsidRDefault="007A03DB" w:rsidP="007A03DB">
      <w:pPr>
        <w:pStyle w:val="3"/>
      </w:pPr>
      <w:r>
        <w:rPr>
          <w:rFonts w:hint="eastAsia"/>
        </w:rPr>
        <w:t>FPGA</w:t>
      </w:r>
      <w:r w:rsidRPr="00203A31">
        <w:rPr>
          <w:rFonts w:hint="eastAsia"/>
        </w:rPr>
        <w:t>逻辑综合</w:t>
      </w:r>
    </w:p>
    <w:p w14:paraId="4E66A3F3" w14:textId="526535E7" w:rsidR="007A03DB" w:rsidRPr="00203A31" w:rsidRDefault="007A03DB" w:rsidP="007A03DB">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52AC7D10" w14:textId="7AA9E7A8" w:rsidR="007A03DB" w:rsidRPr="00203A31" w:rsidRDefault="007A03DB" w:rsidP="007A03DB">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3E46BC35" w14:textId="77777777" w:rsidR="007A03DB" w:rsidRPr="00203A31" w:rsidRDefault="007A03DB" w:rsidP="007A03DB">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3AAF1E96" w14:textId="77777777" w:rsidR="007A03DB" w:rsidRPr="00203A31" w:rsidRDefault="007A03DB" w:rsidP="007A03DB">
      <w:pPr>
        <w:spacing w:line="240" w:lineRule="auto"/>
        <w:ind w:firstLine="480"/>
        <w:jc w:val="center"/>
        <w:rPr>
          <w:rFonts w:eastAsiaTheme="minorEastAsia" w:cs="宋体"/>
          <w:b/>
          <w:bCs/>
        </w:rPr>
      </w:pPr>
      <w:r w:rsidRPr="00203A31">
        <w:rPr>
          <w:rFonts w:eastAsiaTheme="minorEastAsia"/>
        </w:rPr>
        <w:object w:dxaOrig="6511" w:dyaOrig="4126" w14:anchorId="1F284E81">
          <v:shape id="_x0000_i1026" type="#_x0000_t75" style="width:266.25pt;height:172.45pt" o:ole="">
            <v:imagedata r:id="rId15" o:title=""/>
          </v:shape>
          <o:OLEObject Type="Embed" ProgID="Visio.Drawing.15" ShapeID="_x0000_i1026" DrawAspect="Content" ObjectID="_1705671688" r:id="rId16"/>
        </w:object>
      </w:r>
    </w:p>
    <w:p w14:paraId="6B353875" w14:textId="42E067D5" w:rsidR="007A03DB" w:rsidRPr="00203A31" w:rsidRDefault="001E3D2F" w:rsidP="001E3D2F">
      <w:pPr>
        <w:pStyle w:val="-0"/>
        <w:spacing w:after="240"/>
      </w:pPr>
      <w:r>
        <w:rPr>
          <w:rFonts w:hint="eastAsia"/>
        </w:rPr>
        <w:t xml:space="preserve"> FPGA</w:t>
      </w:r>
      <w:r>
        <w:rPr>
          <w:rFonts w:hint="eastAsia"/>
        </w:rPr>
        <w:t>逻辑综合</w:t>
      </w:r>
    </w:p>
    <w:p w14:paraId="73C3C3C8" w14:textId="77777777" w:rsidR="007A03DB" w:rsidRPr="00203A31" w:rsidRDefault="007A03DB" w:rsidP="007A03DB">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383AC36C" w14:textId="77777777" w:rsidR="007A03DB" w:rsidRPr="005272FC" w:rsidRDefault="007A03DB" w:rsidP="007A03DB">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4167D223" w14:textId="77777777" w:rsidR="007A03DB" w:rsidRPr="00203A31" w:rsidRDefault="007A03DB" w:rsidP="007A03DB">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46F562A1" w14:textId="17EC26F9" w:rsidR="007A03DB" w:rsidRPr="00203A31" w:rsidRDefault="007A03DB" w:rsidP="007A03DB">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4ED59321" w14:textId="77777777" w:rsidR="007A03DB" w:rsidRPr="00203A31" w:rsidRDefault="007A03DB" w:rsidP="007A03DB">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727A2E41" w14:textId="77777777" w:rsidR="007A03DB" w:rsidRPr="00203A31" w:rsidRDefault="007A03DB" w:rsidP="007A03DB">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w:t>
      </w:r>
      <w:r w:rsidRPr="00203A31">
        <w:rPr>
          <w:rFonts w:eastAsiaTheme="minorEastAsia" w:hint="eastAsia"/>
        </w:rPr>
        <w:lastRenderedPageBreak/>
        <w:t>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544D6893" w14:textId="77777777" w:rsidR="007A03DB" w:rsidRPr="00203A31" w:rsidRDefault="007A03DB" w:rsidP="007A03DB">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38B1BE12" w14:textId="593ABAD5" w:rsidR="007A03DB" w:rsidRPr="00203A31" w:rsidRDefault="001E3D2F" w:rsidP="001E3D2F">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685862D5">
          <v:shape id="_x0000_i1027" type="#_x0000_t75" style="width:410.25pt;height:108pt" o:ole="">
            <v:imagedata r:id="rId17" o:title=""/>
            <o:lock v:ext="edit" aspectratio="f"/>
          </v:shape>
          <o:OLEObject Type="Embed" ProgID="Visio.Drawing.15" ShapeID="_x0000_i1027" DrawAspect="Content" ObjectID="_1705671689" r:id="rId18"/>
        </w:object>
      </w:r>
    </w:p>
    <w:p w14:paraId="15D59D3F" w14:textId="123E2F9D" w:rsidR="007A03DB" w:rsidRPr="00203A31" w:rsidRDefault="001E3D2F" w:rsidP="001E3D2F">
      <w:pPr>
        <w:pStyle w:val="-0"/>
        <w:spacing w:after="240"/>
      </w:pPr>
      <w:r>
        <w:rPr>
          <w:rFonts w:hint="eastAsia"/>
        </w:rPr>
        <w:t xml:space="preserve"> </w:t>
      </w:r>
      <w:r>
        <w:t xml:space="preserve"> </w:t>
      </w:r>
      <w:r>
        <w:rPr>
          <w:rFonts w:hint="eastAsia"/>
        </w:rPr>
        <w:t>连续赋值语句综合图示</w:t>
      </w:r>
    </w:p>
    <w:p w14:paraId="3EFE3229" w14:textId="77777777" w:rsidR="007A03DB" w:rsidRPr="00203A31" w:rsidRDefault="007A03DB" w:rsidP="007A03DB">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8D7122E" w14:textId="77777777" w:rsidR="007A03DB" w:rsidRPr="00203A31" w:rsidRDefault="007A03DB" w:rsidP="007A03DB">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DE14CE6" w14:textId="77777777" w:rsidR="007A03DB" w:rsidRPr="00203A31" w:rsidRDefault="007A03DB" w:rsidP="007A03DB">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374FD365" w14:textId="77777777" w:rsidR="007A03DB" w:rsidRPr="00203A31" w:rsidRDefault="007A03DB" w:rsidP="007A03DB">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0C6D9A3E" w14:textId="60BC4C8E" w:rsidR="007A03DB" w:rsidRPr="00203A31" w:rsidRDefault="001E3D2F" w:rsidP="001E3D2F">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21D47985">
          <v:shape id="_x0000_i1028" type="#_x0000_t75" style="width:6in;height:180pt" o:ole="">
            <v:imagedata r:id="rId19" o:title=""/>
            <o:lock v:ext="edit" aspectratio="f"/>
          </v:shape>
          <o:OLEObject Type="Embed" ProgID="Visio.Drawing.15" ShapeID="_x0000_i1028" DrawAspect="Content" ObjectID="_1705671690" r:id="rId20"/>
        </w:object>
      </w:r>
    </w:p>
    <w:p w14:paraId="63C2FA1D" w14:textId="5B2D729E" w:rsidR="007A03DB" w:rsidRPr="00785A8A" w:rsidRDefault="001E3D2F" w:rsidP="001E3D2F">
      <w:pPr>
        <w:pStyle w:val="-0"/>
        <w:spacing w:after="240"/>
      </w:pPr>
      <w:r>
        <w:rPr>
          <w:rFonts w:hint="eastAsia"/>
        </w:rPr>
        <w:t xml:space="preserve"> </w:t>
      </w:r>
      <w:r>
        <w:rPr>
          <w:rFonts w:hint="eastAsia"/>
        </w:rPr>
        <w:t>阻塞赋值语句综合图例</w:t>
      </w:r>
    </w:p>
    <w:p w14:paraId="4A021036" w14:textId="77777777" w:rsidR="007A03DB" w:rsidRPr="00203A31" w:rsidRDefault="007A03DB" w:rsidP="007A03DB">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语句块中，语句是从上到下顺序执行，综合时将会在依据赋值语句逻辑原理结合</w:t>
      </w:r>
      <w:r w:rsidRPr="00203A31">
        <w:rPr>
          <w:rFonts w:eastAsiaTheme="minorEastAsia" w:hint="eastAsia"/>
        </w:rPr>
        <w:t>always</w:t>
      </w:r>
      <w:r w:rsidRPr="00203A31">
        <w:rPr>
          <w:rFonts w:eastAsiaTheme="minorEastAsia" w:hint="eastAsia"/>
        </w:rPr>
        <w:t>块的触发器来实现逻辑综合，阻塞</w:t>
      </w:r>
      <w:r w:rsidRPr="00203A31">
        <w:rPr>
          <w:rFonts w:eastAsiaTheme="minorEastAsia" w:hint="eastAsia"/>
        </w:rPr>
        <w:lastRenderedPageBreak/>
        <w:t>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4C34D41D" w14:textId="77777777" w:rsidR="007A03DB" w:rsidRPr="00203A31" w:rsidRDefault="007A03DB" w:rsidP="007A03DB">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21BA36FA" w14:textId="459302D8" w:rsidR="007A03DB" w:rsidRPr="00203A31" w:rsidRDefault="00603852" w:rsidP="001E3D2F">
      <w:pPr>
        <w:spacing w:line="240" w:lineRule="auto"/>
        <w:ind w:firstLineChars="100" w:firstLine="240"/>
        <w:jc w:val="center"/>
        <w:rPr>
          <w:rFonts w:eastAsiaTheme="minorEastAsia"/>
        </w:rPr>
      </w:pPr>
      <w:r w:rsidRPr="00203A31">
        <w:rPr>
          <w:rFonts w:eastAsiaTheme="minorEastAsia" w:hint="eastAsia"/>
        </w:rPr>
        <w:object w:dxaOrig="3660" w:dyaOrig="1260" w14:anchorId="6F46AB9F">
          <v:shape id="_x0000_i1029" type="#_x0000_t75" style="width:367.55pt;height:2in" o:ole="">
            <v:imagedata r:id="rId21" o:title=""/>
            <o:lock v:ext="edit" aspectratio="f"/>
          </v:shape>
          <o:OLEObject Type="Embed" ProgID="Visio.Drawing.15" ShapeID="_x0000_i1029" DrawAspect="Content" ObjectID="_1705671691" r:id="rId22"/>
        </w:object>
      </w:r>
    </w:p>
    <w:p w14:paraId="7FDBD182" w14:textId="72F06C46" w:rsidR="007A03DB" w:rsidRPr="00603852" w:rsidRDefault="001E3D2F" w:rsidP="00603852">
      <w:pPr>
        <w:pStyle w:val="-0"/>
        <w:spacing w:after="240"/>
      </w:pPr>
      <w:r w:rsidRPr="00603852">
        <w:rPr>
          <w:rFonts w:hint="eastAsia"/>
        </w:rPr>
        <w:t xml:space="preserve"> </w:t>
      </w:r>
      <w:r w:rsidRPr="00603852">
        <w:t>非阻塞赋值语句综合图</w:t>
      </w:r>
      <w:r w:rsidRPr="00603852">
        <w:rPr>
          <w:rFonts w:hint="eastAsia"/>
        </w:rPr>
        <w:t>例</w:t>
      </w:r>
    </w:p>
    <w:p w14:paraId="2F016D60" w14:textId="77777777" w:rsidR="007A03DB" w:rsidRPr="00203A31" w:rsidRDefault="007A03DB" w:rsidP="007A03DB">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64CDCD2C" w14:textId="77777777" w:rsidR="007A03DB" w:rsidRPr="00203A31" w:rsidRDefault="007A03DB" w:rsidP="007A03DB">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4644EDE5" w14:textId="77777777" w:rsidR="007A03DB" w:rsidRPr="00203A31" w:rsidRDefault="007A03DB" w:rsidP="007A03DB">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D674D05" w14:textId="5837D650" w:rsidR="007A03DB" w:rsidRDefault="007A03DB" w:rsidP="00603852">
      <w:pPr>
        <w:spacing w:line="240" w:lineRule="auto"/>
        <w:ind w:firstLineChars="100" w:firstLine="240"/>
        <w:jc w:val="center"/>
        <w:rPr>
          <w:rFonts w:eastAsiaTheme="minorEastAsia"/>
        </w:rPr>
      </w:pPr>
      <w:r w:rsidRPr="00203A31">
        <w:rPr>
          <w:rFonts w:eastAsiaTheme="minorEastAsia"/>
        </w:rPr>
        <w:object w:dxaOrig="4635" w:dyaOrig="630" w14:anchorId="0532D778">
          <v:shape id="_x0000_i1030" type="#_x0000_t75" style="width:230.25pt;height:28.45pt" o:ole="">
            <v:imagedata r:id="rId23" o:title=""/>
            <o:lock v:ext="edit" aspectratio="f"/>
          </v:shape>
          <o:OLEObject Type="Embed" ProgID="Visio.Drawing.15" ShapeID="_x0000_i1030" DrawAspect="Content" ObjectID="_1705671692" r:id="rId24"/>
        </w:object>
      </w:r>
    </w:p>
    <w:p w14:paraId="01464F12" w14:textId="52B7F75F" w:rsidR="00603852" w:rsidRPr="00603852" w:rsidRDefault="00603852" w:rsidP="00603852">
      <w:pPr>
        <w:pStyle w:val="-0"/>
        <w:spacing w:after="240"/>
      </w:pPr>
      <w:r w:rsidRPr="00603852">
        <w:t>非阻塞赋值语句综合图</w:t>
      </w:r>
      <w:r w:rsidRPr="00603852">
        <w:rPr>
          <w:rFonts w:hint="eastAsia"/>
        </w:rPr>
        <w:t>例</w:t>
      </w:r>
    </w:p>
    <w:p w14:paraId="041C820A" w14:textId="77777777" w:rsidR="007A03DB" w:rsidRPr="00203A31" w:rsidRDefault="007A03DB" w:rsidP="007A03DB">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54B56816" w14:textId="77777777" w:rsidR="007A03DB" w:rsidRPr="00203A31" w:rsidRDefault="007A03DB" w:rsidP="007A03DB">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4E670582" w14:textId="77777777" w:rsidR="007A03DB" w:rsidRPr="00203A31" w:rsidRDefault="007A03DB" w:rsidP="00603852">
      <w:pPr>
        <w:spacing w:line="240" w:lineRule="auto"/>
        <w:ind w:firstLineChars="100" w:firstLine="240"/>
        <w:jc w:val="center"/>
        <w:rPr>
          <w:rFonts w:eastAsiaTheme="minorEastAsia"/>
        </w:rPr>
      </w:pPr>
      <w:r w:rsidRPr="00203A31">
        <w:rPr>
          <w:rFonts w:eastAsiaTheme="minorEastAsia"/>
        </w:rPr>
        <w:object w:dxaOrig="7527" w:dyaOrig="1858" w14:anchorId="0A80CEDE">
          <v:shape id="_x0000_i1031" type="#_x0000_t75" style="width:439.55pt;height:93.75pt" o:ole="">
            <v:imagedata r:id="rId25" o:title=""/>
            <o:lock v:ext="edit" aspectratio="f"/>
          </v:shape>
          <o:OLEObject Type="Embed" ProgID="Visio.Drawing.15" ShapeID="_x0000_i1031" DrawAspect="Content" ObjectID="_1705671693" r:id="rId26"/>
        </w:object>
      </w:r>
    </w:p>
    <w:p w14:paraId="614B2D2F" w14:textId="5AFEAE17" w:rsidR="007A03DB" w:rsidRPr="00203A31" w:rsidRDefault="007A03DB" w:rsidP="00603852">
      <w:pPr>
        <w:pStyle w:val="-0"/>
        <w:spacing w:after="240"/>
      </w:pPr>
      <w:r w:rsidRPr="00203A31">
        <w:rPr>
          <w:rFonts w:hint="eastAsia"/>
        </w:rPr>
        <w:t>图</w:t>
      </w:r>
    </w:p>
    <w:p w14:paraId="1C113F90" w14:textId="77777777" w:rsidR="007A03DB" w:rsidRPr="00203A31" w:rsidRDefault="007A03DB" w:rsidP="007A03DB">
      <w:pPr>
        <w:numPr>
          <w:ilvl w:val="0"/>
          <w:numId w:val="23"/>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CC048D5" w14:textId="77777777" w:rsidR="007A03DB" w:rsidRPr="00203A31" w:rsidRDefault="007A03DB" w:rsidP="007A03DB">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57B70532" w14:textId="77777777" w:rsidR="007A03DB" w:rsidRPr="00203A31" w:rsidRDefault="007A03DB" w:rsidP="007A03DB">
      <w:pPr>
        <w:numPr>
          <w:ilvl w:val="0"/>
          <w:numId w:val="23"/>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234F25A2" w14:textId="77777777" w:rsidR="007A03DB" w:rsidRPr="00203A31" w:rsidRDefault="007A03DB" w:rsidP="007A03DB">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E6382DB" w14:textId="77777777" w:rsidR="007A03DB" w:rsidRPr="00203A31" w:rsidRDefault="007A03DB" w:rsidP="00603852">
      <w:pPr>
        <w:spacing w:line="240" w:lineRule="auto"/>
        <w:ind w:firstLineChars="100" w:firstLine="240"/>
        <w:jc w:val="center"/>
        <w:rPr>
          <w:rFonts w:eastAsiaTheme="minorEastAsia"/>
        </w:rPr>
      </w:pPr>
      <w:r w:rsidRPr="00203A31">
        <w:rPr>
          <w:rFonts w:eastAsiaTheme="minorEastAsia"/>
        </w:rPr>
        <w:object w:dxaOrig="7473" w:dyaOrig="2150" w14:anchorId="0A8CDDF0">
          <v:shape id="_x0000_i1032" type="#_x0000_t75" style="width:374.25pt;height:108pt" o:ole="">
            <v:imagedata r:id="rId27" o:title=""/>
            <o:lock v:ext="edit" aspectratio="f"/>
          </v:shape>
          <o:OLEObject Type="Embed" ProgID="Visio.Drawing.15" ShapeID="_x0000_i1032" DrawAspect="Content" ObjectID="_1705671694" r:id="rId28"/>
        </w:object>
      </w:r>
    </w:p>
    <w:p w14:paraId="3A9FDE94" w14:textId="77777777" w:rsidR="007A03DB" w:rsidRPr="00203A31" w:rsidRDefault="007A03DB" w:rsidP="00603852">
      <w:pPr>
        <w:pStyle w:val="-0"/>
        <w:spacing w:after="240"/>
      </w:pPr>
      <w:r w:rsidRPr="00203A31">
        <w:rPr>
          <w:rFonts w:hint="eastAsia"/>
        </w:rPr>
        <w:t>图</w:t>
      </w:r>
      <w:r w:rsidRPr="00203A31">
        <w:rPr>
          <w:rFonts w:hint="eastAsia"/>
        </w:rPr>
        <w:t>2-11</w:t>
      </w:r>
    </w:p>
    <w:p w14:paraId="222AB77F" w14:textId="77777777" w:rsidR="007A03DB" w:rsidRPr="00203A31" w:rsidRDefault="007A03DB" w:rsidP="007A03DB">
      <w:pPr>
        <w:numPr>
          <w:ilvl w:val="0"/>
          <w:numId w:val="23"/>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5BCE53E8" w14:textId="77777777" w:rsidR="007A03DB" w:rsidRPr="00203A31" w:rsidRDefault="007A03DB" w:rsidP="007A03DB">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1575E425" w14:textId="77777777" w:rsidR="007A03DB" w:rsidRPr="00203A31" w:rsidRDefault="007A03DB" w:rsidP="00603852">
      <w:pPr>
        <w:spacing w:line="240" w:lineRule="auto"/>
        <w:ind w:firstLineChars="100" w:firstLine="240"/>
        <w:jc w:val="center"/>
        <w:rPr>
          <w:rFonts w:eastAsiaTheme="minorEastAsia"/>
        </w:rPr>
      </w:pPr>
      <w:r w:rsidRPr="00203A31">
        <w:rPr>
          <w:rFonts w:eastAsiaTheme="minorEastAsia"/>
        </w:rPr>
        <w:object w:dxaOrig="7852" w:dyaOrig="2500" w14:anchorId="592AF802">
          <v:shape id="_x0000_i1033" type="#_x0000_t75" style="width:388.45pt;height:122.25pt" o:ole="">
            <v:imagedata r:id="rId29" o:title=""/>
            <o:lock v:ext="edit" aspectratio="f"/>
          </v:shape>
          <o:OLEObject Type="Embed" ProgID="Visio.Drawing.15" ShapeID="_x0000_i1033" DrawAspect="Content" ObjectID="_1705671695" r:id="rId30"/>
        </w:object>
      </w:r>
    </w:p>
    <w:p w14:paraId="66BE1264" w14:textId="77777777" w:rsidR="007A03DB" w:rsidRPr="00203A31" w:rsidRDefault="007A03DB" w:rsidP="007A03DB">
      <w:pPr>
        <w:ind w:firstLineChars="100" w:firstLine="240"/>
        <w:jc w:val="center"/>
        <w:rPr>
          <w:rFonts w:eastAsiaTheme="minorEastAsia"/>
        </w:rPr>
      </w:pPr>
      <w:r w:rsidRPr="00203A31">
        <w:rPr>
          <w:rFonts w:eastAsiaTheme="minorEastAsia" w:hint="eastAsia"/>
        </w:rPr>
        <w:t>图</w:t>
      </w:r>
      <w:r w:rsidRPr="00203A31">
        <w:rPr>
          <w:rFonts w:eastAsiaTheme="minorEastAsia" w:hint="eastAsia"/>
        </w:rPr>
        <w:t>2-12</w:t>
      </w:r>
    </w:p>
    <w:p w14:paraId="24D473F3" w14:textId="77777777" w:rsidR="007A03DB" w:rsidRPr="00203A31" w:rsidRDefault="007A03DB" w:rsidP="007A03DB">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05710128" w14:textId="77777777" w:rsidR="007A03DB" w:rsidRPr="00203A31" w:rsidRDefault="007A03DB" w:rsidP="007A03DB">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5B4600C5" w14:textId="77777777" w:rsidR="007A03DB" w:rsidRPr="00203A31" w:rsidRDefault="007A03DB" w:rsidP="007A03DB">
      <w:pPr>
        <w:ind w:firstLineChars="100" w:firstLine="240"/>
        <w:jc w:val="center"/>
        <w:rPr>
          <w:rFonts w:eastAsiaTheme="minorEastAsia"/>
        </w:rPr>
      </w:pPr>
    </w:p>
    <w:p w14:paraId="279869F9" w14:textId="77777777" w:rsidR="007A03DB" w:rsidRPr="00203A31" w:rsidRDefault="007A03DB" w:rsidP="00603852">
      <w:pPr>
        <w:spacing w:line="240" w:lineRule="auto"/>
        <w:ind w:firstLineChars="100" w:firstLine="240"/>
        <w:jc w:val="center"/>
        <w:rPr>
          <w:rFonts w:eastAsiaTheme="minorEastAsia"/>
        </w:rPr>
      </w:pPr>
      <w:r w:rsidRPr="00203A31">
        <w:rPr>
          <w:rFonts w:eastAsiaTheme="minorEastAsia"/>
        </w:rPr>
        <w:object w:dxaOrig="8305" w:dyaOrig="3578" w14:anchorId="60794AED">
          <v:shape id="_x0000_i1034" type="#_x0000_t75" style="width:424.45pt;height:187.55pt" o:ole="">
            <v:imagedata r:id="rId31" o:title=""/>
            <o:lock v:ext="edit" aspectratio="f"/>
          </v:shape>
          <o:OLEObject Type="Embed" ProgID="Visio.Drawing.15" ShapeID="_x0000_i1034" DrawAspect="Content" ObjectID="_1705671696" r:id="rId32"/>
        </w:object>
      </w:r>
    </w:p>
    <w:p w14:paraId="1D263838" w14:textId="77777777" w:rsidR="007A03DB" w:rsidRPr="00203A31" w:rsidRDefault="007A03DB" w:rsidP="007A03DB">
      <w:pPr>
        <w:ind w:firstLineChars="100" w:firstLine="240"/>
        <w:jc w:val="center"/>
        <w:rPr>
          <w:rFonts w:eastAsiaTheme="minorEastAsia"/>
        </w:rPr>
      </w:pPr>
      <w:r w:rsidRPr="00203A31">
        <w:rPr>
          <w:rFonts w:eastAsiaTheme="minorEastAsia" w:hint="eastAsia"/>
        </w:rPr>
        <w:t>图</w:t>
      </w:r>
      <w:r w:rsidRPr="00203A31">
        <w:rPr>
          <w:rFonts w:eastAsiaTheme="minorEastAsia" w:hint="eastAsia"/>
        </w:rPr>
        <w:t>2-13</w:t>
      </w:r>
    </w:p>
    <w:p w14:paraId="5E47901D" w14:textId="77777777" w:rsidR="007A03DB" w:rsidRPr="00203A31" w:rsidRDefault="007A03DB" w:rsidP="007A03DB">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7A708538" w14:textId="77777777" w:rsidR="007A03DB" w:rsidRPr="00203A31" w:rsidRDefault="007A03DB" w:rsidP="007A03DB">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49B3A9A2" w14:textId="77777777" w:rsidR="007A03DB" w:rsidRPr="00203A31" w:rsidRDefault="007A03DB" w:rsidP="00603852">
      <w:pPr>
        <w:spacing w:line="240" w:lineRule="auto"/>
        <w:ind w:firstLineChars="100" w:firstLine="240"/>
        <w:jc w:val="center"/>
        <w:rPr>
          <w:rFonts w:eastAsiaTheme="minorEastAsia"/>
        </w:rPr>
      </w:pPr>
      <w:r w:rsidRPr="00203A31">
        <w:rPr>
          <w:rFonts w:eastAsiaTheme="minorEastAsia"/>
        </w:rPr>
        <w:object w:dxaOrig="7974" w:dyaOrig="1778" w14:anchorId="283C5D03">
          <v:shape id="_x0000_i1035" type="#_x0000_t75" style="width:402.7pt;height:93.75pt" o:ole="">
            <v:imagedata r:id="rId33" o:title=""/>
            <o:lock v:ext="edit" aspectratio="f"/>
          </v:shape>
          <o:OLEObject Type="Embed" ProgID="Visio.Drawing.15" ShapeID="_x0000_i1035" DrawAspect="Content" ObjectID="_1705671697" r:id="rId34"/>
        </w:object>
      </w:r>
    </w:p>
    <w:p w14:paraId="0C7F8219" w14:textId="77777777" w:rsidR="007A03DB" w:rsidRPr="00203A31" w:rsidRDefault="007A03DB" w:rsidP="007A03DB">
      <w:pPr>
        <w:ind w:firstLineChars="100" w:firstLine="240"/>
        <w:jc w:val="center"/>
        <w:rPr>
          <w:rFonts w:eastAsiaTheme="minorEastAsia"/>
        </w:rPr>
      </w:pPr>
      <w:r w:rsidRPr="00203A31">
        <w:rPr>
          <w:rFonts w:eastAsiaTheme="minorEastAsia" w:hint="eastAsia"/>
        </w:rPr>
        <w:t>图</w:t>
      </w:r>
      <w:r w:rsidRPr="00203A31">
        <w:rPr>
          <w:rFonts w:eastAsiaTheme="minorEastAsia" w:hint="eastAsia"/>
        </w:rPr>
        <w:t>2-14</w:t>
      </w:r>
    </w:p>
    <w:p w14:paraId="12AEAF2F" w14:textId="56086ED9" w:rsidR="007A03DB" w:rsidRPr="00203A31" w:rsidRDefault="007A03DB" w:rsidP="007A03DB">
      <w:pPr>
        <w:pStyle w:val="3"/>
      </w:pPr>
      <w:r>
        <w:rPr>
          <w:rFonts w:hint="eastAsia"/>
        </w:rPr>
        <w:t>FPGA</w:t>
      </w:r>
      <w:r w:rsidRPr="00203A31">
        <w:rPr>
          <w:rFonts w:hint="eastAsia"/>
        </w:rPr>
        <w:t>技术映射</w:t>
      </w:r>
    </w:p>
    <w:p w14:paraId="52835718" w14:textId="77777777" w:rsidR="007A03DB" w:rsidRPr="00203A31" w:rsidRDefault="007A03DB" w:rsidP="0072283C">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13B11654" w14:textId="77777777" w:rsidR="007A03DB" w:rsidRPr="00203A31" w:rsidRDefault="007A03DB" w:rsidP="007A03DB">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0BB2497E" w14:textId="77777777" w:rsidR="007A03DB" w:rsidRPr="00203A31" w:rsidRDefault="007A03DB" w:rsidP="007A03DB">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w:t>
      </w:r>
      <w:r w:rsidRPr="00203A31">
        <w:rPr>
          <w:rFonts w:eastAsiaTheme="minorEastAsia" w:hint="eastAsia"/>
        </w:rPr>
        <w:lastRenderedPageBreak/>
        <w:t>现。我们可以参考下图来进一步对技术映射的流程进行分析：</w:t>
      </w:r>
    </w:p>
    <w:p w14:paraId="51BA2A5C" w14:textId="77777777" w:rsidR="007A03DB" w:rsidRPr="00203A31" w:rsidRDefault="007A03DB" w:rsidP="00603852">
      <w:pPr>
        <w:spacing w:line="240" w:lineRule="auto"/>
        <w:ind w:firstLineChars="100" w:firstLine="240"/>
        <w:jc w:val="center"/>
        <w:rPr>
          <w:rFonts w:eastAsiaTheme="minorEastAsia"/>
        </w:rPr>
      </w:pPr>
      <w:r w:rsidRPr="00203A31">
        <w:rPr>
          <w:rFonts w:eastAsiaTheme="minorEastAsia"/>
        </w:rPr>
        <w:object w:dxaOrig="4446" w:dyaOrig="6257" w14:anchorId="2EC8F9AF">
          <v:shape id="_x0000_i1036" type="#_x0000_t75" alt="" style="width:324pt;height:453.75pt" o:ole="">
            <v:imagedata r:id="rId35" o:title=""/>
            <o:lock v:ext="edit" aspectratio="f"/>
          </v:shape>
          <o:OLEObject Type="Embed" ProgID="Visio.Drawing.15" ShapeID="_x0000_i1036" DrawAspect="Content" ObjectID="_1705671698" r:id="rId36"/>
        </w:object>
      </w:r>
    </w:p>
    <w:p w14:paraId="6DF7DF1D" w14:textId="77777777" w:rsidR="007A03DB" w:rsidRPr="00203A31" w:rsidRDefault="007A03DB" w:rsidP="0072283C">
      <w:pPr>
        <w:pStyle w:val="-0"/>
        <w:spacing w:after="240"/>
      </w:pPr>
      <w:r w:rsidRPr="00203A31">
        <w:rPr>
          <w:rFonts w:hint="eastAsia"/>
        </w:rPr>
        <w:t>图</w:t>
      </w:r>
      <w:r w:rsidRPr="00203A31">
        <w:rPr>
          <w:rFonts w:hint="eastAsia"/>
        </w:rPr>
        <w:t>2-15</w:t>
      </w:r>
    </w:p>
    <w:p w14:paraId="5937579D" w14:textId="77777777" w:rsidR="007A03DB" w:rsidRPr="00203A31" w:rsidRDefault="007A03DB" w:rsidP="007A03DB">
      <w:pPr>
        <w:ind w:firstLineChars="100" w:firstLine="24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15</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3B291A72" w14:textId="77777777" w:rsidR="007A03DB" w:rsidRPr="00203A31" w:rsidRDefault="007A03DB" w:rsidP="007A03DB">
      <w:pPr>
        <w:ind w:firstLineChars="100" w:firstLine="24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2E85D48" w14:textId="77777777" w:rsidR="007A03DB" w:rsidRPr="00203A31" w:rsidRDefault="007A03DB" w:rsidP="007A03DB">
      <w:pPr>
        <w:ind w:firstLineChars="100" w:firstLine="240"/>
        <w:rPr>
          <w:rFonts w:eastAsiaTheme="minorEastAsia"/>
        </w:rPr>
      </w:pPr>
      <w:r w:rsidRPr="00203A31">
        <w:rPr>
          <w:rFonts w:eastAsiaTheme="minorEastAsia" w:hint="eastAsia"/>
        </w:rPr>
        <w:t>逻辑分解是将电路进行逻辑上的变化，目的是将复杂的逻辑单元用基本函数的形式</w:t>
      </w:r>
      <w:r w:rsidRPr="00203A31">
        <w:rPr>
          <w:rFonts w:eastAsiaTheme="minorEastAsia" w:hint="eastAsia"/>
        </w:rPr>
        <w:lastRenderedPageBreak/>
        <w:t>（如两输入的与门、与非门、或门，单输入的非门）表达，以便于以后的匹配和映射。</w:t>
      </w:r>
    </w:p>
    <w:p w14:paraId="174F7324" w14:textId="77777777" w:rsidR="007A03DB" w:rsidRPr="00203A31" w:rsidRDefault="007A03DB" w:rsidP="007A03DB">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E00F9B4" w14:textId="77777777" w:rsidR="007A03DB" w:rsidRDefault="007A03DB" w:rsidP="007A03DB">
      <w:pPr>
        <w:ind w:firstLineChars="100" w:firstLine="24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30804535" w14:textId="77777777" w:rsidR="007A03DB" w:rsidRPr="00203A31" w:rsidRDefault="007A03DB" w:rsidP="007A03DB">
      <w:pPr>
        <w:ind w:firstLineChars="100" w:firstLine="24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43EBE024" w14:textId="77777777" w:rsidR="007A03DB" w:rsidRPr="005837C2" w:rsidRDefault="007A03DB" w:rsidP="007A03DB">
      <w:pPr>
        <w:ind w:firstLineChars="100" w:firstLine="24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4B028F68" w14:textId="77777777" w:rsidR="007A03DB" w:rsidRPr="005837C2" w:rsidRDefault="007A03DB" w:rsidP="007A03DB">
      <w:pPr>
        <w:ind w:firstLineChars="100" w:firstLine="24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3C4469D0" w14:textId="77777777" w:rsidR="007A03DB" w:rsidRPr="005837C2" w:rsidRDefault="007A03DB" w:rsidP="007A03DB">
      <w:pPr>
        <w:ind w:firstLineChars="100" w:firstLine="24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279C3305" w14:textId="77777777" w:rsidR="007A03DB" w:rsidRPr="005837C2" w:rsidRDefault="007A03DB" w:rsidP="007A03DB">
      <w:pPr>
        <w:ind w:firstLineChars="100" w:firstLine="240"/>
        <w:rPr>
          <w:rFonts w:eastAsiaTheme="minorEastAsia"/>
        </w:rPr>
      </w:pPr>
      <w:r w:rsidRPr="005837C2">
        <w:rPr>
          <w:rFonts w:eastAsiaTheme="minorEastAsia" w:hint="eastAsia"/>
        </w:rPr>
        <w:t>我们将通过以下实例对工艺映射原理进行进一步说明。</w:t>
      </w:r>
    </w:p>
    <w:p w14:paraId="2E5E1438" w14:textId="77777777" w:rsidR="007A03DB" w:rsidRPr="005837C2" w:rsidRDefault="007A03DB" w:rsidP="007A03DB">
      <w:pPr>
        <w:ind w:firstLineChars="100" w:firstLine="24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所示为在映射范围下进行切分和标注求解的过程及将映射范围的有向图依据主输入及主输出进行逻辑分层，从而标注拓扑序列，其具体步骤如下：</w:t>
      </w:r>
    </w:p>
    <w:p w14:paraId="6A3A742B" w14:textId="77777777" w:rsidR="007A03DB" w:rsidRDefault="007A03DB" w:rsidP="0072283C">
      <w:pPr>
        <w:spacing w:line="240" w:lineRule="auto"/>
        <w:ind w:firstLineChars="100" w:firstLine="240"/>
        <w:jc w:val="center"/>
        <w:rPr>
          <w:rFonts w:eastAsiaTheme="minorEastAsia"/>
        </w:rPr>
      </w:pPr>
      <w:r w:rsidRPr="005837C2">
        <w:lastRenderedPageBreak/>
        <w:drawing>
          <wp:inline distT="0" distB="0" distL="0" distR="0" wp14:anchorId="221557E5" wp14:editId="27D9BB8B">
            <wp:extent cx="4999511" cy="1324946"/>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04" t="5933" r="1065" b="8011"/>
                    <a:stretch/>
                  </pic:blipFill>
                  <pic:spPr bwMode="auto">
                    <a:xfrm>
                      <a:off x="0" y="0"/>
                      <a:ext cx="5206571" cy="1379820"/>
                    </a:xfrm>
                    <a:prstGeom prst="rect">
                      <a:avLst/>
                    </a:prstGeom>
                    <a:ln>
                      <a:noFill/>
                    </a:ln>
                    <a:extLst>
                      <a:ext uri="{53640926-AAD7-44D8-BBD7-CCE9431645EC}">
                        <a14:shadowObscured xmlns:a14="http://schemas.microsoft.com/office/drawing/2010/main"/>
                      </a:ext>
                    </a:extLst>
                  </pic:spPr>
                </pic:pic>
              </a:graphicData>
            </a:graphic>
          </wp:inline>
        </w:drawing>
      </w:r>
    </w:p>
    <w:p w14:paraId="5F878EEE" w14:textId="77777777" w:rsidR="007A03DB" w:rsidRPr="005837C2" w:rsidRDefault="007A03DB" w:rsidP="0072283C">
      <w:pPr>
        <w:pStyle w:val="-0"/>
        <w:spacing w:after="240"/>
      </w:pPr>
      <w:r w:rsidRPr="00203A31">
        <w:rPr>
          <w:rFonts w:hint="eastAsia"/>
        </w:rPr>
        <w:t>图</w:t>
      </w:r>
      <w:r w:rsidRPr="00203A31">
        <w:rPr>
          <w:rFonts w:hint="eastAsia"/>
        </w:rPr>
        <w:t>2-1</w:t>
      </w:r>
      <w:r>
        <w:t>6</w:t>
      </w:r>
    </w:p>
    <w:p w14:paraId="6E831D38" w14:textId="77777777" w:rsidR="007A03DB" w:rsidRDefault="007A03DB" w:rsidP="0072283C">
      <w:pPr>
        <w:spacing w:line="240" w:lineRule="auto"/>
        <w:ind w:firstLineChars="100" w:firstLine="240"/>
        <w:jc w:val="center"/>
        <w:rPr>
          <w:rFonts w:eastAsiaTheme="minorEastAsia"/>
        </w:rPr>
      </w:pPr>
      <w:r w:rsidRPr="00FE093D">
        <w:rPr>
          <w:rFonts w:eastAsiaTheme="minorEastAsia"/>
        </w:rPr>
        <w:drawing>
          <wp:inline distT="0" distB="0" distL="0" distR="0" wp14:anchorId="66FC84AF" wp14:editId="007B0877">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3704E89A" w14:textId="77777777" w:rsidR="007A03DB" w:rsidRPr="005837C2" w:rsidRDefault="007A03DB" w:rsidP="0072283C">
      <w:pPr>
        <w:pStyle w:val="-0"/>
        <w:spacing w:after="240"/>
      </w:pPr>
      <w:r w:rsidRPr="00203A31">
        <w:rPr>
          <w:rFonts w:hint="eastAsia"/>
        </w:rPr>
        <w:t>图</w:t>
      </w:r>
      <w:r w:rsidRPr="00203A31">
        <w:rPr>
          <w:rFonts w:hint="eastAsia"/>
        </w:rPr>
        <w:t>2-1</w:t>
      </w:r>
      <w:r>
        <w:t>7</w:t>
      </w:r>
    </w:p>
    <w:p w14:paraId="525C2E24" w14:textId="77777777" w:rsidR="007A03DB" w:rsidRDefault="007A03DB" w:rsidP="0072283C">
      <w:pPr>
        <w:spacing w:line="240" w:lineRule="auto"/>
        <w:ind w:firstLineChars="100" w:firstLine="240"/>
        <w:jc w:val="center"/>
        <w:rPr>
          <w:rFonts w:eastAsiaTheme="minorEastAsia"/>
        </w:rPr>
      </w:pPr>
      <w:r w:rsidRPr="005837C2">
        <w:rPr>
          <w:rFonts w:hint="eastAsia"/>
        </w:rPr>
        <w:drawing>
          <wp:inline distT="0" distB="0" distL="0" distR="0" wp14:anchorId="0B007D5F" wp14:editId="2CD66B9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3562FEE2" w14:textId="77777777" w:rsidR="007A03DB" w:rsidRPr="005837C2" w:rsidRDefault="007A03DB" w:rsidP="0072283C">
      <w:pPr>
        <w:pStyle w:val="-0"/>
        <w:spacing w:after="240"/>
      </w:pPr>
      <w:r w:rsidRPr="00203A31">
        <w:rPr>
          <w:rFonts w:hint="eastAsia"/>
        </w:rPr>
        <w:t>图</w:t>
      </w:r>
      <w:r w:rsidRPr="00203A31">
        <w:rPr>
          <w:rFonts w:hint="eastAsia"/>
        </w:rPr>
        <w:t>2-1</w:t>
      </w:r>
      <w:r>
        <w:t>8</w:t>
      </w:r>
    </w:p>
    <w:p w14:paraId="31D8FBD8" w14:textId="77777777" w:rsidR="007A03DB" w:rsidRPr="005837C2" w:rsidRDefault="007A03DB" w:rsidP="0072283C">
      <w:pPr>
        <w:spacing w:line="240" w:lineRule="auto"/>
        <w:ind w:firstLineChars="100" w:firstLine="240"/>
        <w:jc w:val="center"/>
        <w:rPr>
          <w:rFonts w:eastAsiaTheme="minorEastAsia"/>
        </w:rPr>
      </w:pPr>
      <w:r w:rsidRPr="005837C2">
        <w:rPr>
          <w:rFonts w:hint="eastAsia"/>
        </w:rPr>
        <w:lastRenderedPageBreak/>
        <w:drawing>
          <wp:inline distT="0" distB="0" distL="0" distR="0" wp14:anchorId="38E99F03" wp14:editId="7586058C">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42" cstate="print">
                      <a:extLst>
                        <a:ext uri="{BEBA8EAE-BF5A-486C-A8C5-ECC9F3942E4B}">
                          <a14:imgProps xmlns:a14="http://schemas.microsoft.com/office/drawing/2010/main">
                            <a14:imgLayer r:embed="rId41">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6C425BD7" w14:textId="77777777" w:rsidR="007A03DB" w:rsidRPr="005837C2" w:rsidRDefault="007A03DB" w:rsidP="0072283C">
      <w:pPr>
        <w:pStyle w:val="-0"/>
        <w:spacing w:after="240"/>
      </w:pPr>
      <w:r w:rsidRPr="00203A31">
        <w:rPr>
          <w:rFonts w:hint="eastAsia"/>
        </w:rPr>
        <w:t>图</w:t>
      </w:r>
      <w:r w:rsidRPr="00203A31">
        <w:rPr>
          <w:rFonts w:hint="eastAsia"/>
        </w:rPr>
        <w:t>2-1</w:t>
      </w:r>
      <w:r>
        <w:t>8</w:t>
      </w:r>
    </w:p>
    <w:p w14:paraId="48CA4728" w14:textId="77777777" w:rsidR="007A03DB" w:rsidRPr="005837C2" w:rsidRDefault="007A03DB" w:rsidP="007A03DB">
      <w:pPr>
        <w:ind w:firstLineChars="100" w:firstLine="24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图</w:t>
      </w:r>
      <w:r w:rsidRPr="005837C2">
        <w:rPr>
          <w:rFonts w:eastAsiaTheme="minorEastAsia" w:hint="eastAsia"/>
        </w:rPr>
        <w:t>x</w:t>
      </w:r>
      <w:r w:rsidRPr="005837C2">
        <w:rPr>
          <w:rFonts w:eastAsiaTheme="minorEastAsia" w:hint="eastAsia"/>
        </w:rPr>
        <w:t>。</w:t>
      </w:r>
    </w:p>
    <w:p w14:paraId="1318B3B5" w14:textId="77777777" w:rsidR="007A03DB" w:rsidRPr="005837C2" w:rsidRDefault="007A03DB" w:rsidP="007A03DB">
      <w:pPr>
        <w:ind w:firstLineChars="100" w:firstLine="24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35B2E8FE" w14:textId="5D31DBF9" w:rsidR="007A03DB" w:rsidRPr="00203A31" w:rsidRDefault="007A03DB" w:rsidP="007A03DB">
      <w:pPr>
        <w:pStyle w:val="20"/>
      </w:pPr>
      <w:r w:rsidRPr="00203A31">
        <w:rPr>
          <w:rFonts w:hint="eastAsia"/>
        </w:rPr>
        <w:t>机器学习模型原理</w:t>
      </w:r>
    </w:p>
    <w:p w14:paraId="2BA121A1" w14:textId="77777777" w:rsidR="007A03DB" w:rsidRPr="00203A31" w:rsidRDefault="007A03DB" w:rsidP="007A03DB">
      <w:pPr>
        <w:ind w:firstLineChars="100" w:firstLine="24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5F93F0A8" w14:textId="1C915EF0" w:rsidR="007A03DB" w:rsidRPr="00203A31" w:rsidRDefault="007A03DB" w:rsidP="007A03DB">
      <w:pPr>
        <w:pStyle w:val="3"/>
      </w:pPr>
      <w:r w:rsidRPr="00203A31">
        <w:rPr>
          <w:rFonts w:hint="eastAsia"/>
        </w:rPr>
        <w:t>机器学习的可行性</w:t>
      </w:r>
    </w:p>
    <w:p w14:paraId="49844EB2" w14:textId="77777777" w:rsidR="007A03DB" w:rsidRPr="00203A31" w:rsidRDefault="007A03DB" w:rsidP="007A03DB">
      <w:pPr>
        <w:ind w:firstLine="480"/>
        <w:rPr>
          <w:rFonts w:eastAsiaTheme="minorEastAsia"/>
        </w:rPr>
      </w:pPr>
      <w:r w:rsidRPr="00203A31">
        <w:rPr>
          <w:rFonts w:eastAsiaTheme="minorEastAsia" w:hint="eastAsia"/>
        </w:rPr>
        <w:t xml:space="preserve">  </w:t>
      </w: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3CBF18E" w14:textId="77777777" w:rsidR="007A03DB" w:rsidRPr="00203A31" w:rsidRDefault="007A03DB" w:rsidP="007A03DB">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ECE31" w14:textId="77777777" w:rsidR="007A03DB" w:rsidRPr="00203A31" w:rsidRDefault="007A03DB" w:rsidP="007A03DB">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57392682" w14:textId="77777777" w:rsidR="007A03DB" w:rsidRPr="00203A31" w:rsidRDefault="007A03DB" w:rsidP="007A03DB">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46873B0B" w14:textId="77777777" w:rsidR="007A03DB" w:rsidRPr="00203A31" w:rsidRDefault="007A03DB" w:rsidP="007A03DB">
      <w:pPr>
        <w:ind w:firstLine="480"/>
        <w:rPr>
          <w:rFonts w:eastAsiaTheme="minorEastAsia"/>
        </w:rPr>
      </w:pPr>
      <w:r w:rsidRPr="00203A31">
        <w:rPr>
          <w:rFonts w:eastAsiaTheme="minorEastAsia" w:hint="eastAsia"/>
        </w:rPr>
        <w:t xml:space="preserve">  </w:t>
      </w: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4CF0EB76" w14:textId="0FF3EA71" w:rsidR="007A03DB" w:rsidRPr="00203A31" w:rsidRDefault="007A03DB" w:rsidP="007A03DB">
      <w:pPr>
        <w:pStyle w:val="3"/>
      </w:pPr>
      <w:r w:rsidRPr="00203A31">
        <w:rPr>
          <w:rFonts w:hint="eastAsia"/>
        </w:rPr>
        <w:t>随机森林</w:t>
      </w:r>
    </w:p>
    <w:p w14:paraId="5185FF3C" w14:textId="77777777" w:rsidR="007A03DB" w:rsidRPr="00203A31" w:rsidRDefault="007A03DB" w:rsidP="007A03DB">
      <w:pPr>
        <w:ind w:firstLine="480"/>
        <w:rPr>
          <w:rFonts w:eastAsiaTheme="minorEastAsia"/>
        </w:rPr>
      </w:pPr>
      <w:r w:rsidRPr="00203A31">
        <w:rPr>
          <w:rFonts w:eastAsiaTheme="minorEastAsia" w:hint="eastAsia"/>
        </w:rPr>
        <w:t xml:space="preserve">  </w:t>
      </w: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 xml:space="preserve"> 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1C9D73D2" w14:textId="6C03B5A1" w:rsidR="007A03DB" w:rsidRPr="00203A31" w:rsidRDefault="007A03DB" w:rsidP="007A03DB">
      <w:pPr>
        <w:pStyle w:val="4"/>
      </w:pPr>
      <w:r w:rsidRPr="00203A31">
        <w:rPr>
          <w:rFonts w:hint="eastAsia"/>
        </w:rPr>
        <w:t>Bagging</w:t>
      </w:r>
    </w:p>
    <w:p w14:paraId="5F70FCA7" w14:textId="5A3ADA79" w:rsidR="007A03DB" w:rsidRPr="00203A31" w:rsidRDefault="007A03DB" w:rsidP="007A03DB">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0C9989CF" w14:textId="77777777" w:rsidR="007A03DB" w:rsidRPr="00203A31" w:rsidRDefault="007A03DB" w:rsidP="0072283C">
      <w:pPr>
        <w:spacing w:line="240" w:lineRule="auto"/>
        <w:ind w:firstLineChars="100" w:firstLine="240"/>
        <w:jc w:val="center"/>
        <w:rPr>
          <w:rFonts w:eastAsiaTheme="minorEastAsia"/>
        </w:rPr>
      </w:pPr>
      <w:r w:rsidRPr="00203A31">
        <w:rPr>
          <w:rFonts w:eastAsiaTheme="minorEastAsia"/>
        </w:rPr>
        <w:drawing>
          <wp:inline distT="0" distB="0" distL="0" distR="0" wp14:anchorId="318FD115" wp14:editId="7554EAF7">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79487654" w14:textId="0C33EB92" w:rsidR="007A03DB" w:rsidRPr="00203A31" w:rsidRDefault="007A03DB" w:rsidP="007A03DB">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55C70BDA" wp14:editId="501E896E">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3E8B15A1" wp14:editId="78C9A511">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6ACE665F" wp14:editId="0B3A4B9E">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6739EAD" wp14:editId="2C9B281E">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BF07431" w14:textId="018D8900" w:rsidR="007A03DB" w:rsidRPr="00203A31" w:rsidRDefault="007A03DB" w:rsidP="007A03DB">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02A6696D" w14:textId="77777777" w:rsidR="007A03DB" w:rsidRDefault="007A03DB" w:rsidP="0072283C">
      <w:pPr>
        <w:spacing w:line="240" w:lineRule="auto"/>
        <w:ind w:firstLineChars="100" w:firstLine="240"/>
        <w:jc w:val="center"/>
        <w:rPr>
          <w:rFonts w:eastAsiaTheme="minorEastAsia"/>
        </w:rPr>
      </w:pPr>
      <w:r w:rsidRPr="00203A31">
        <w:rPr>
          <w:rFonts w:eastAsiaTheme="minorEastAsia"/>
        </w:rPr>
        <w:drawing>
          <wp:inline distT="0" distB="0" distL="0" distR="0" wp14:anchorId="575ED57F" wp14:editId="6C3157BA">
            <wp:extent cx="4821914" cy="20444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82" t="3920" r="2517" b="3184"/>
                    <a:stretch/>
                  </pic:blipFill>
                  <pic:spPr bwMode="auto">
                    <a:xfrm>
                      <a:off x="0" y="0"/>
                      <a:ext cx="4852682" cy="2057505"/>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527242F" w14:textId="77777777" w:rsidR="007A03DB" w:rsidRPr="00203A31" w:rsidRDefault="007A03DB" w:rsidP="0072283C">
      <w:pPr>
        <w:pStyle w:val="-0"/>
        <w:spacing w:after="240"/>
      </w:pPr>
      <w:r w:rsidRPr="00203A31">
        <w:rPr>
          <w:rFonts w:hint="eastAsia"/>
        </w:rPr>
        <w:lastRenderedPageBreak/>
        <w:t>图</w:t>
      </w:r>
      <w:r w:rsidRPr="00203A31">
        <w:rPr>
          <w:rFonts w:hint="eastAsia"/>
        </w:rPr>
        <w:t>2-1</w:t>
      </w:r>
      <w:r>
        <w:t>9</w:t>
      </w:r>
    </w:p>
    <w:p w14:paraId="09A3F1A7" w14:textId="046403D5" w:rsidR="007A03DB" w:rsidRPr="00203A31" w:rsidRDefault="007A03DB" w:rsidP="007A03DB">
      <w:pPr>
        <w:pStyle w:val="4"/>
      </w:pPr>
      <w:r w:rsidRPr="00203A31">
        <w:rPr>
          <w:rFonts w:hint="eastAsia"/>
        </w:rPr>
        <w:t>决策树</w:t>
      </w:r>
    </w:p>
    <w:p w14:paraId="717A3E39" w14:textId="3C016F9C" w:rsidR="007A03DB" w:rsidRPr="00203A31" w:rsidRDefault="007A03DB" w:rsidP="007A03DB">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79B21780" w14:textId="77777777" w:rsidR="007A03DB" w:rsidRDefault="007A03DB" w:rsidP="0072283C">
      <w:pPr>
        <w:spacing w:line="240" w:lineRule="auto"/>
        <w:ind w:firstLineChars="100" w:firstLine="240"/>
        <w:jc w:val="center"/>
        <w:rPr>
          <w:rFonts w:eastAsiaTheme="minorEastAsia"/>
          <w:b/>
          <w:bCs/>
        </w:rPr>
      </w:pPr>
      <w:r w:rsidRPr="00203A31">
        <w:rPr>
          <w:rFonts w:eastAsiaTheme="minorEastAsia"/>
        </w:rPr>
        <w:drawing>
          <wp:inline distT="0" distB="0" distL="0" distR="0" wp14:anchorId="3BFF7EAB" wp14:editId="53AB48F3">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p>
    <w:p w14:paraId="403C8103" w14:textId="77777777" w:rsidR="007A03DB" w:rsidRPr="001F6662" w:rsidRDefault="007A03DB" w:rsidP="0072283C">
      <w:pPr>
        <w:pStyle w:val="-0"/>
        <w:spacing w:after="240"/>
      </w:pPr>
      <w:r w:rsidRPr="00203A31">
        <w:rPr>
          <w:rFonts w:hint="eastAsia"/>
        </w:rPr>
        <w:t>图</w:t>
      </w:r>
      <w:r w:rsidRPr="00203A31">
        <w:rPr>
          <w:rFonts w:hint="eastAsia"/>
        </w:rPr>
        <w:t>2-</w:t>
      </w:r>
      <w:r>
        <w:t>20</w:t>
      </w:r>
    </w:p>
    <w:p w14:paraId="6C2E1F23" w14:textId="77777777" w:rsidR="007A03DB" w:rsidRPr="00203A31" w:rsidRDefault="007A03DB" w:rsidP="007A03DB">
      <w:pPr>
        <w:ind w:firstLine="482"/>
        <w:rPr>
          <w:rFonts w:eastAsiaTheme="minorEastAsia"/>
        </w:rPr>
      </w:pPr>
      <w:r w:rsidRPr="00203A31">
        <w:rPr>
          <w:rFonts w:eastAsiaTheme="minorEastAsia" w:hint="eastAsia"/>
          <w:b/>
          <w:bCs/>
        </w:rPr>
        <w:t xml:space="preserve">  </w:t>
      </w: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406D73C2" w14:textId="77777777" w:rsidR="007A03DB" w:rsidRPr="00203A31" w:rsidRDefault="007A03DB" w:rsidP="007A03DB">
      <w:pPr>
        <w:ind w:firstLine="480"/>
        <w:rPr>
          <w:rFonts w:eastAsiaTheme="minorEastAsia"/>
        </w:rPr>
      </w:pPr>
    </w:p>
    <w:p w14:paraId="41FE9EA3" w14:textId="77777777" w:rsidR="007A03DB" w:rsidRPr="00203A31" w:rsidRDefault="007A03DB" w:rsidP="007A03DB">
      <w:pPr>
        <w:ind w:firstLine="482"/>
        <w:rPr>
          <w:rFonts w:eastAsiaTheme="minorEastAsia"/>
          <w:b/>
          <w:bCs/>
        </w:rPr>
      </w:pPr>
      <w:r w:rsidRPr="00203A31">
        <w:rPr>
          <w:rFonts w:eastAsiaTheme="minorEastAsia" w:hint="eastAsia"/>
          <w:b/>
          <w:bCs/>
        </w:rPr>
        <w:t>信息熵公式：</w:t>
      </w:r>
    </w:p>
    <w:p w14:paraId="60189FCA" w14:textId="77777777" w:rsidR="007A03DB" w:rsidRPr="00203A31" w:rsidRDefault="007A03DB" w:rsidP="0072283C">
      <w:pPr>
        <w:spacing w:line="240" w:lineRule="auto"/>
        <w:ind w:firstLineChars="100" w:firstLine="240"/>
        <w:jc w:val="center"/>
        <w:rPr>
          <w:rFonts w:eastAsiaTheme="minorEastAsia"/>
          <w:b/>
          <w:bCs/>
        </w:rPr>
      </w:pPr>
      <w:r w:rsidRPr="00203A31">
        <w:rPr>
          <w:rFonts w:eastAsiaTheme="minorEastAsia"/>
        </w:rPr>
        <w:drawing>
          <wp:inline distT="0" distB="0" distL="0" distR="0" wp14:anchorId="6D1A8284" wp14:editId="2D0E05E7">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2BB6FAA6" w14:textId="77777777" w:rsidR="007A03DB" w:rsidRPr="00203A31" w:rsidRDefault="007A03DB" w:rsidP="007A03DB">
      <w:pPr>
        <w:ind w:firstLine="482"/>
        <w:rPr>
          <w:rFonts w:eastAsiaTheme="minorEastAsia"/>
          <w:b/>
          <w:bCs/>
        </w:rPr>
      </w:pPr>
    </w:p>
    <w:p w14:paraId="25BA8C38" w14:textId="77777777" w:rsidR="007A03DB" w:rsidRPr="00203A31" w:rsidRDefault="007A03DB" w:rsidP="007A03DB">
      <w:pPr>
        <w:ind w:firstLine="482"/>
        <w:rPr>
          <w:rFonts w:eastAsiaTheme="minorEastAsia"/>
          <w:b/>
          <w:bCs/>
        </w:rPr>
      </w:pPr>
      <w:r w:rsidRPr="00203A31">
        <w:rPr>
          <w:rFonts w:eastAsiaTheme="minorEastAsia" w:hint="eastAsia"/>
          <w:b/>
          <w:bCs/>
        </w:rPr>
        <w:t>增益率公式：</w:t>
      </w:r>
    </w:p>
    <w:p w14:paraId="00A218FD" w14:textId="77777777" w:rsidR="007A03DB" w:rsidRPr="00203A31" w:rsidRDefault="007A03DB" w:rsidP="0072283C">
      <w:pPr>
        <w:spacing w:line="240" w:lineRule="auto"/>
        <w:ind w:firstLineChars="100" w:firstLine="240"/>
        <w:jc w:val="center"/>
        <w:rPr>
          <w:rFonts w:eastAsiaTheme="minorEastAsia"/>
          <w:b/>
          <w:bCs/>
        </w:rPr>
      </w:pPr>
      <w:r w:rsidRPr="00203A31">
        <w:rPr>
          <w:rFonts w:eastAsiaTheme="minorEastAsia"/>
        </w:rPr>
        <w:drawing>
          <wp:inline distT="0" distB="0" distL="0" distR="0" wp14:anchorId="0E0543D1" wp14:editId="7B0754AE">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65A550D0" w14:textId="77777777" w:rsidR="007A03DB" w:rsidRPr="00203A31" w:rsidRDefault="007A03DB" w:rsidP="007A03DB">
      <w:pPr>
        <w:ind w:firstLine="482"/>
        <w:rPr>
          <w:rFonts w:eastAsiaTheme="minorEastAsia"/>
          <w:b/>
          <w:bCs/>
        </w:rPr>
      </w:pPr>
      <w:r w:rsidRPr="00203A31">
        <w:rPr>
          <w:rFonts w:eastAsiaTheme="minorEastAsia" w:hint="eastAsia"/>
          <w:b/>
          <w:bCs/>
        </w:rPr>
        <w:t>基尼指数：</w:t>
      </w:r>
    </w:p>
    <w:p w14:paraId="121A3088" w14:textId="77777777" w:rsidR="007A03DB" w:rsidRPr="00203A31" w:rsidRDefault="007A03DB" w:rsidP="0072283C">
      <w:pPr>
        <w:spacing w:line="240" w:lineRule="auto"/>
        <w:ind w:firstLineChars="100" w:firstLine="240"/>
        <w:jc w:val="center"/>
        <w:rPr>
          <w:rFonts w:eastAsiaTheme="minorEastAsia"/>
        </w:rPr>
      </w:pPr>
      <w:r w:rsidRPr="00203A31">
        <w:rPr>
          <w:rFonts w:eastAsiaTheme="minorEastAsia"/>
        </w:rPr>
        <w:drawing>
          <wp:inline distT="0" distB="0" distL="0" distR="0" wp14:anchorId="63489A69" wp14:editId="73588A14">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11C47EBE" w14:textId="1B75AEF2" w:rsidR="007A03DB" w:rsidRPr="00203A31" w:rsidRDefault="007A03DB" w:rsidP="007A03DB">
      <w:pPr>
        <w:pStyle w:val="3"/>
      </w:pPr>
      <w:r w:rsidRPr="00203A31">
        <w:rPr>
          <w:rFonts w:hint="eastAsia"/>
        </w:rPr>
        <w:t>随机森林</w:t>
      </w:r>
    </w:p>
    <w:p w14:paraId="3A3EEE61" w14:textId="545363A9" w:rsidR="007A03DB" w:rsidRPr="00203A31" w:rsidRDefault="007A03DB" w:rsidP="007A03DB">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1B4BD14A" w14:textId="459F1E8E" w:rsidR="007A03DB" w:rsidRPr="00203A31" w:rsidRDefault="007A03DB" w:rsidP="007A03DB">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46A8B363" w14:textId="77777777" w:rsidR="007A03DB" w:rsidRPr="00203A31" w:rsidRDefault="007A03DB" w:rsidP="007A03DB">
      <w:pPr>
        <w:ind w:firstLineChars="100" w:firstLine="240"/>
        <w:rPr>
          <w:rFonts w:eastAsiaTheme="minorEastAsia"/>
        </w:rPr>
      </w:pPr>
      <w:r w:rsidRPr="00203A31">
        <w:rPr>
          <w:rFonts w:eastAsiaTheme="minorEastAsia"/>
        </w:rPr>
        <w:t>方匡南等</w:t>
      </w:r>
      <w:r w:rsidRPr="00203A31">
        <w:rPr>
          <w:rFonts w:eastAsiaTheme="minorEastAsia"/>
        </w:rPr>
        <w:t>[21]</w:t>
      </w:r>
      <w:r w:rsidRPr="00203A31">
        <w:rPr>
          <w:rFonts w:eastAsiaTheme="minorEastAsia"/>
        </w:rPr>
        <w:t>对随机森林算法进行研究，发现随机森林相较于传统的机器学习模型具有训练速度快、预测效果好、泛化能力强、鲁棒性强等优势，可有效避免模型过拟合的现象出现，适用于高维数据的处理。</w:t>
      </w:r>
    </w:p>
    <w:p w14:paraId="50F6BCF3" w14:textId="77777777" w:rsidR="007A03DB" w:rsidRPr="00203A31" w:rsidRDefault="007A03DB" w:rsidP="007A03DB">
      <w:pPr>
        <w:ind w:firstLineChars="100" w:firstLine="240"/>
        <w:rPr>
          <w:rFonts w:eastAsiaTheme="minorEastAsia"/>
        </w:rPr>
      </w:pPr>
      <w:r w:rsidRPr="00203A31">
        <w:rPr>
          <w:rFonts w:eastAsiaTheme="minorEastAsia" w:hint="eastAsia"/>
        </w:rPr>
        <w:t>随机森林的回归预测结果是</w:t>
      </w:r>
      <w:r w:rsidRPr="00203A31">
        <w:rPr>
          <w:rFonts w:eastAsiaTheme="minorEastAsia" w:hint="eastAsia"/>
        </w:rPr>
        <w:t>K</w:t>
      </w:r>
      <w:r w:rsidRPr="00203A31">
        <w:rPr>
          <w:rFonts w:eastAsiaTheme="minorEastAsia" w:hint="eastAsia"/>
        </w:rPr>
        <w:t>棵决策树的预测结果</w:t>
      </w:r>
      <w:r w:rsidRPr="00203A31">
        <w:rPr>
          <w:rFonts w:eastAsiaTheme="minorEastAsia" w:hint="eastAsia"/>
        </w:rPr>
        <w:t>{h(</w:t>
      </w:r>
      <w:r w:rsidRPr="00203A31">
        <w:rPr>
          <w:rFonts w:eastAsiaTheme="minorEastAsia" w:cs="Arial"/>
        </w:rPr>
        <w:t>θ</w:t>
      </w:r>
      <w:r w:rsidRPr="00203A31">
        <w:rPr>
          <w:rFonts w:eastAsiaTheme="minorEastAsia" w:hint="eastAsia"/>
        </w:rPr>
        <w:t>，</w:t>
      </w:r>
      <w:r w:rsidRPr="00203A31">
        <w:rPr>
          <w:rFonts w:eastAsiaTheme="minorEastAsia" w:hint="eastAsia"/>
        </w:rPr>
        <w:t>X</w:t>
      </w:r>
      <w:r w:rsidRPr="00203A31">
        <w:rPr>
          <w:rFonts w:eastAsiaTheme="minorEastAsia" w:hint="eastAsia"/>
          <w:vertAlign w:val="subscript"/>
        </w:rPr>
        <w:t>k</w:t>
      </w:r>
      <w:r w:rsidRPr="00203A31">
        <w:rPr>
          <w:rFonts w:eastAsiaTheme="minorEastAsia" w:hint="eastAsia"/>
        </w:rPr>
        <w:t>)}</w:t>
      </w:r>
      <w:r w:rsidRPr="00203A31">
        <w:rPr>
          <w:rFonts w:eastAsiaTheme="minorEastAsia" w:hint="eastAsia"/>
        </w:rPr>
        <w:t>取均值而来的，它满足以下定理：</w:t>
      </w:r>
    </w:p>
    <w:p w14:paraId="24BB83E8" w14:textId="77777777" w:rsidR="007A03DB" w:rsidRPr="00203A31" w:rsidRDefault="007A03DB" w:rsidP="007A03DB">
      <w:pPr>
        <w:ind w:firstLineChars="100" w:firstLine="240"/>
        <w:rPr>
          <w:rFonts w:eastAsiaTheme="minorEastAsia" w:cs="Calibri"/>
        </w:rPr>
      </w:pPr>
      <w:r w:rsidRPr="00203A31">
        <w:rPr>
          <w:rFonts w:eastAsiaTheme="minorEastAsia" w:hint="eastAsia"/>
        </w:rPr>
        <w:t>定理</w:t>
      </w:r>
      <w:r w:rsidRPr="00203A31">
        <w:rPr>
          <w:rFonts w:eastAsiaTheme="minorEastAsia" w:hint="eastAsia"/>
        </w:rPr>
        <w:t xml:space="preserve">1  </w:t>
      </w:r>
      <w:r w:rsidRPr="00203A31">
        <w:rPr>
          <w:rFonts w:eastAsiaTheme="minorEastAsia" w:hint="eastAsia"/>
        </w:rPr>
        <w:t>当</w:t>
      </w:r>
      <w:r w:rsidRPr="00203A31">
        <w:rPr>
          <w:rFonts w:eastAsiaTheme="minorEastAsia" w:hint="eastAsia"/>
        </w:rPr>
        <w:t>k</w:t>
      </w:r>
      <w:r w:rsidRPr="00203A31">
        <w:rPr>
          <w:rFonts w:eastAsiaTheme="minorEastAsia" w:cs="Arial"/>
        </w:rPr>
        <w:t>→</w:t>
      </w:r>
      <w:r w:rsidRPr="00203A31">
        <w:rPr>
          <w:rFonts w:eastAsiaTheme="minorEastAsia" w:cs="Calibri"/>
        </w:rPr>
        <w:t>∞</w:t>
      </w:r>
      <w:r w:rsidRPr="00203A31">
        <w:rPr>
          <w:rFonts w:eastAsiaTheme="minorEastAsia" w:cs="Calibri" w:hint="eastAsia"/>
        </w:rPr>
        <w:t>，</w:t>
      </w:r>
    </w:p>
    <w:p w14:paraId="48C015A6" w14:textId="77777777" w:rsidR="007A03DB" w:rsidRPr="00203A31" w:rsidRDefault="007A03DB" w:rsidP="0072283C">
      <w:pPr>
        <w:spacing w:line="240" w:lineRule="auto"/>
        <w:ind w:firstLineChars="100" w:firstLine="240"/>
        <w:jc w:val="center"/>
        <w:rPr>
          <w:rFonts w:eastAsiaTheme="minorEastAsia"/>
        </w:rPr>
      </w:pPr>
      <w:r w:rsidRPr="00203A31">
        <w:rPr>
          <w:rFonts w:eastAsiaTheme="minorEastAsia"/>
        </w:rPr>
        <w:drawing>
          <wp:inline distT="0" distB="0" distL="0" distR="0" wp14:anchorId="26B61C99" wp14:editId="3373F2D3">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0C0B6E41" w14:textId="77777777" w:rsidR="007A03DB" w:rsidRPr="00203A31" w:rsidRDefault="007A03DB" w:rsidP="007A03DB">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右侧部分表示随机森林的泛化误差，将其记为</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则表示一课决策树的平均泛化误差即</w:t>
      </w:r>
    </w:p>
    <w:p w14:paraId="2D916B23" w14:textId="77777777" w:rsidR="007A03DB" w:rsidRPr="00203A31" w:rsidRDefault="007A03DB" w:rsidP="0072283C">
      <w:pPr>
        <w:spacing w:line="240" w:lineRule="auto"/>
        <w:ind w:firstLineChars="100" w:firstLine="240"/>
        <w:jc w:val="center"/>
        <w:rPr>
          <w:rFonts w:eastAsiaTheme="minorEastAsia"/>
        </w:rPr>
      </w:pPr>
      <w:r w:rsidRPr="00203A31">
        <w:rPr>
          <w:rFonts w:eastAsiaTheme="minorEastAsia"/>
        </w:rPr>
        <w:drawing>
          <wp:inline distT="0" distB="0" distL="0" distR="0" wp14:anchorId="023748F2" wp14:editId="1DF6198C">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EC7E80B" w14:textId="77777777" w:rsidR="007A03DB" w:rsidRPr="00203A31" w:rsidRDefault="007A03DB" w:rsidP="007A03DB">
      <w:pPr>
        <w:ind w:firstLineChars="100" w:firstLine="240"/>
        <w:rPr>
          <w:rFonts w:eastAsiaTheme="minorEastAsia" w:cs="Arial"/>
        </w:rPr>
      </w:pPr>
      <w:r w:rsidRPr="00203A31">
        <w:rPr>
          <w:rFonts w:eastAsiaTheme="minorEastAsia" w:hint="eastAsia"/>
        </w:rPr>
        <w:t xml:space="preserve"> </w:t>
      </w:r>
      <w:r w:rsidRPr="00203A31">
        <w:rPr>
          <w:rFonts w:eastAsiaTheme="minorEastAsia" w:hint="eastAsia"/>
        </w:rPr>
        <w:t>定理</w:t>
      </w:r>
      <w:r w:rsidRPr="00203A31">
        <w:rPr>
          <w:rFonts w:eastAsiaTheme="minorEastAsia" w:hint="eastAsia"/>
        </w:rPr>
        <w:t xml:space="preserve">2  </w:t>
      </w:r>
      <w:r w:rsidRPr="00203A31">
        <w:rPr>
          <w:rFonts w:eastAsiaTheme="minorEastAsia" w:hint="eastAsia"/>
        </w:rPr>
        <w:t>对所有随机生成的训练集</w:t>
      </w:r>
      <w:r w:rsidRPr="00203A31">
        <w:rPr>
          <w:rFonts w:eastAsiaTheme="minorEastAsia" w:cs="Arial"/>
        </w:rPr>
        <w:t>θ</w:t>
      </w:r>
      <w:r w:rsidRPr="00203A31">
        <w:rPr>
          <w:rFonts w:eastAsiaTheme="minorEastAsia" w:cs="Arial" w:hint="eastAsia"/>
        </w:rPr>
        <w:t>有：</w:t>
      </w:r>
    </w:p>
    <w:p w14:paraId="161DCF08" w14:textId="77777777" w:rsidR="007A03DB" w:rsidRPr="00203A31" w:rsidRDefault="007A03DB" w:rsidP="0072283C">
      <w:pPr>
        <w:spacing w:line="240" w:lineRule="auto"/>
        <w:ind w:firstLineChars="100" w:firstLine="240"/>
        <w:jc w:val="center"/>
        <w:rPr>
          <w:rFonts w:eastAsiaTheme="minorEastAsia"/>
        </w:rPr>
      </w:pPr>
      <w:r w:rsidRPr="00203A31">
        <w:rPr>
          <w:rFonts w:eastAsiaTheme="minorEastAsia"/>
        </w:rPr>
        <w:drawing>
          <wp:inline distT="0" distB="0" distL="0" distR="0" wp14:anchorId="053EDB18" wp14:editId="5767D9EB">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109C2201" w14:textId="77777777" w:rsidR="007A03DB" w:rsidRPr="00203A31" w:rsidRDefault="007A03DB" w:rsidP="007A03DB">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中</w:t>
      </w:r>
      <w:r w:rsidRPr="00203A31">
        <w:rPr>
          <w:rFonts w:eastAsiaTheme="minorEastAsia"/>
        </w:rPr>
        <w:drawing>
          <wp:inline distT="0" distB="0" distL="0" distR="0" wp14:anchorId="46200109" wp14:editId="54D488FD">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是在</w:t>
      </w:r>
      <w:r w:rsidRPr="00203A31">
        <w:rPr>
          <w:rFonts w:eastAsiaTheme="minorEastAsia" w:cs="Arial"/>
        </w:rPr>
        <w:t>θ</w:t>
      </w:r>
      <w:r w:rsidRPr="00203A31">
        <w:rPr>
          <w:rFonts w:eastAsiaTheme="minorEastAsia" w:cs="Arial" w:hint="eastAsia"/>
        </w:rPr>
        <w:t>与</w:t>
      </w:r>
      <w:r w:rsidRPr="00203A31">
        <w:rPr>
          <w:rFonts w:eastAsiaTheme="minorEastAsia" w:cs="Arial"/>
        </w:rPr>
        <w:t>θ</w:t>
      </w:r>
      <w:r w:rsidRPr="00203A31">
        <w:rPr>
          <w:rFonts w:eastAsiaTheme="minorEastAsia" w:cs="Arial"/>
          <w:vertAlign w:val="superscript"/>
        </w:rPr>
        <w:t>’</w:t>
      </w:r>
      <w:r w:rsidRPr="00203A31">
        <w:rPr>
          <w:rFonts w:eastAsiaTheme="minorEastAsia" w:cs="Arial" w:hint="eastAsia"/>
        </w:rPr>
        <w:t>相互独立的情况下，残差</w:t>
      </w:r>
      <w:r w:rsidRPr="00203A31">
        <w:rPr>
          <w:rFonts w:eastAsiaTheme="minorEastAsia"/>
        </w:rPr>
        <w:drawing>
          <wp:inline distT="0" distB="0" distL="0" distR="0" wp14:anchorId="78984020" wp14:editId="03E11340">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eastAsiaTheme="minorEastAsia" w:hint="eastAsia"/>
        </w:rPr>
        <w:t>和</w:t>
      </w:r>
      <w:r w:rsidRPr="00203A31">
        <w:rPr>
          <w:rFonts w:eastAsiaTheme="minorEastAsia"/>
        </w:rPr>
        <w:drawing>
          <wp:inline distT="0" distB="0" distL="0" distR="0" wp14:anchorId="6CAC2908" wp14:editId="23AF0D3F">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eastAsiaTheme="minorEastAsia" w:hint="eastAsia"/>
        </w:rPr>
        <w:t>的加权相关系数。</w:t>
      </w:r>
    </w:p>
    <w:p w14:paraId="50D12766" w14:textId="77777777" w:rsidR="007A03DB" w:rsidRPr="00203A31" w:rsidRDefault="007A03DB" w:rsidP="007A03DB">
      <w:pPr>
        <w:ind w:firstLineChars="100" w:firstLine="240"/>
        <w:rPr>
          <w:rFonts w:eastAsiaTheme="minorEastAsia"/>
        </w:rPr>
      </w:pPr>
      <w:r w:rsidRPr="00203A31">
        <w:rPr>
          <w:rFonts w:eastAsiaTheme="minorEastAsia" w:hint="eastAsia"/>
        </w:rPr>
        <w:lastRenderedPageBreak/>
        <w:t xml:space="preserve">  </w:t>
      </w:r>
      <w:r w:rsidRPr="00203A31">
        <w:rPr>
          <w:rFonts w:eastAsiaTheme="minorEastAsia" w:hint="eastAsia"/>
        </w:rPr>
        <w:t>上述定理给定了精确随机森林的前提：残差间的相关系数低以及错误决策树数目较少。为降低决策树的平均误差，随机森林回归选择对相关系数</w:t>
      </w:r>
      <w:r w:rsidRPr="00203A31">
        <w:rPr>
          <w:rFonts w:eastAsiaTheme="minorEastAsia"/>
        </w:rPr>
        <w:drawing>
          <wp:inline distT="0" distB="0" distL="0" distR="0" wp14:anchorId="0D9BEEC0" wp14:editId="3222EC7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进行加权处理。随机森林的具体算法步骤可概括为：</w:t>
      </w:r>
    </w:p>
    <w:p w14:paraId="02E16640" w14:textId="77777777" w:rsidR="007A03DB" w:rsidRDefault="007A03DB" w:rsidP="0072283C">
      <w:pPr>
        <w:spacing w:line="240" w:lineRule="auto"/>
        <w:ind w:firstLineChars="100" w:firstLine="240"/>
        <w:jc w:val="center"/>
        <w:rPr>
          <w:rFonts w:eastAsiaTheme="minorEastAsia"/>
        </w:rPr>
      </w:pPr>
      <w:r>
        <w:drawing>
          <wp:inline distT="0" distB="0" distL="0" distR="0" wp14:anchorId="00D5FA88" wp14:editId="2BF8E576">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2187" cy="2597259"/>
                    </a:xfrm>
                    <a:prstGeom prst="rect">
                      <a:avLst/>
                    </a:prstGeom>
                  </pic:spPr>
                </pic:pic>
              </a:graphicData>
            </a:graphic>
          </wp:inline>
        </w:drawing>
      </w:r>
    </w:p>
    <w:p w14:paraId="1C1C51D6" w14:textId="77777777" w:rsidR="007A03DB" w:rsidRPr="00203A31" w:rsidRDefault="007A03DB" w:rsidP="0072283C">
      <w:pPr>
        <w:pStyle w:val="-0"/>
        <w:spacing w:after="240"/>
      </w:pPr>
      <w:r w:rsidRPr="00203A31">
        <w:rPr>
          <w:rFonts w:hint="eastAsia"/>
        </w:rPr>
        <w:t>图</w:t>
      </w:r>
      <w:r w:rsidRPr="00203A31">
        <w:rPr>
          <w:rFonts w:hint="eastAsia"/>
        </w:rPr>
        <w:t>2-</w:t>
      </w:r>
      <w:r>
        <w:t>21</w:t>
      </w:r>
    </w:p>
    <w:p w14:paraId="057C3525" w14:textId="678F6076" w:rsidR="007A03DB" w:rsidRPr="00203A31" w:rsidRDefault="007A03DB" w:rsidP="007A03DB">
      <w:pPr>
        <w:pStyle w:val="4"/>
      </w:pPr>
      <w:r w:rsidRPr="00203A31">
        <w:rPr>
          <w:rFonts w:hint="eastAsia"/>
        </w:rPr>
        <w:t>随机森林的优点</w:t>
      </w:r>
    </w:p>
    <w:p w14:paraId="090F91FB" w14:textId="77777777" w:rsidR="007A03DB" w:rsidRPr="00203A31" w:rsidRDefault="007A03DB" w:rsidP="007A03DB">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355FECE0" w14:textId="77777777" w:rsidR="007A03DB" w:rsidRPr="00203A31" w:rsidRDefault="007A03DB" w:rsidP="007A03DB">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3C0F2B09" w14:textId="77777777" w:rsidR="007A03DB" w:rsidRPr="00203A31" w:rsidRDefault="007A03DB" w:rsidP="007A03DB">
      <w:pPr>
        <w:ind w:firstLine="480"/>
        <w:rPr>
          <w:rFonts w:eastAsiaTheme="minorEastAsia"/>
        </w:rPr>
      </w:pPr>
      <w:r w:rsidRPr="00203A31">
        <w:rPr>
          <w:rFonts w:eastAsiaTheme="minorEastAsia"/>
        </w:rPr>
        <w:t>2</w:t>
      </w:r>
      <w:r w:rsidRPr="00203A31">
        <w:rPr>
          <w:rFonts w:eastAsiaTheme="minorEastAsia"/>
        </w:rPr>
        <w:t>）它可以处理大量的输入变数；</w:t>
      </w:r>
    </w:p>
    <w:p w14:paraId="2CF2D40F" w14:textId="77777777" w:rsidR="007A03DB" w:rsidRPr="00203A31" w:rsidRDefault="007A03DB" w:rsidP="007A03DB">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7ABE0A7A" w14:textId="77777777" w:rsidR="007A03DB" w:rsidRPr="00203A31" w:rsidRDefault="007A03DB" w:rsidP="007A03DB">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67A4F203" w14:textId="77777777" w:rsidR="007A03DB" w:rsidRPr="00203A31" w:rsidRDefault="007A03DB" w:rsidP="007A03DB">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3DE55B7F" w14:textId="77777777" w:rsidR="007A03DB" w:rsidRPr="00203A31" w:rsidRDefault="007A03DB" w:rsidP="007A03DB">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22F3DB06" w14:textId="77777777" w:rsidR="007A03DB" w:rsidRPr="00203A31" w:rsidRDefault="007A03DB" w:rsidP="007A03DB">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00263E64" w14:textId="77777777" w:rsidR="007A03DB" w:rsidRPr="00203A31" w:rsidRDefault="007A03DB" w:rsidP="007A03DB">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）和将资料视觉化非常有用；</w:t>
      </w:r>
    </w:p>
    <w:p w14:paraId="56342133" w14:textId="77777777" w:rsidR="007A03DB" w:rsidRPr="00203A31" w:rsidRDefault="007A03DB" w:rsidP="007A03DB">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28EA7513" w14:textId="77777777" w:rsidR="007A03DB" w:rsidRPr="00203A31" w:rsidRDefault="007A03DB" w:rsidP="007A03DB">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459A3012" w14:textId="0CC52EBE" w:rsidR="007A03DB" w:rsidRPr="00203A31" w:rsidRDefault="007A03DB" w:rsidP="007A03DB">
      <w:pPr>
        <w:pStyle w:val="3"/>
      </w:pPr>
      <w:r w:rsidRPr="00203A31">
        <w:rPr>
          <w:rFonts w:hint="eastAsia"/>
        </w:rPr>
        <w:lastRenderedPageBreak/>
        <w:t>深度神经网络</w:t>
      </w:r>
    </w:p>
    <w:p w14:paraId="4732F808" w14:textId="039EE4AD" w:rsidR="007A03DB" w:rsidRPr="00203A31" w:rsidRDefault="007A03DB" w:rsidP="007A03DB">
      <w:pPr>
        <w:pStyle w:val="4"/>
      </w:pPr>
      <w:r w:rsidRPr="00203A31">
        <w:rPr>
          <w:rFonts w:hint="eastAsia"/>
        </w:rPr>
        <w:t>人工神经网络</w:t>
      </w:r>
    </w:p>
    <w:p w14:paraId="09622E6A" w14:textId="77777777" w:rsidR="007A03DB" w:rsidRDefault="007A03DB" w:rsidP="007A03DB">
      <w:pPr>
        <w:ind w:firstLine="480"/>
        <w:jc w:val="left"/>
        <w:rPr>
          <w:rFonts w:eastAsiaTheme="minorEastAsia"/>
        </w:rPr>
      </w:pPr>
      <w:r w:rsidRPr="00D7440E">
        <w:rPr>
          <w:rFonts w:eastAsiaTheme="minorEastAsia" w:hint="eastAsia"/>
        </w:rPr>
        <w:t>人工神经网络是深度学习的核心。其在当代用途广泛、功能强大且可扩展，使其非常适合处理大型和高度复杂的机器学习任务，例如对数十亿张图像进行分类，例如</w:t>
      </w:r>
      <w:r w:rsidRPr="00D7440E">
        <w:rPr>
          <w:rFonts w:eastAsiaTheme="minorEastAsia" w:hint="eastAsia"/>
        </w:rPr>
        <w:t>Googal</w:t>
      </w:r>
      <w:r w:rsidRPr="00D7440E">
        <w:rPr>
          <w:rFonts w:eastAsiaTheme="minorEastAsia" w:hint="eastAsia"/>
        </w:rPr>
        <w:t>的</w:t>
      </w:r>
      <w:r w:rsidRPr="00D7440E">
        <w:rPr>
          <w:rFonts w:eastAsiaTheme="minorEastAsia" w:hint="eastAsia"/>
        </w:rPr>
        <w:t>Images</w:t>
      </w:r>
      <w:r w:rsidRPr="00D7440E">
        <w:rPr>
          <w:rFonts w:eastAsiaTheme="minorEastAsia" w:hint="eastAsia"/>
        </w:rPr>
        <w:t>，或者为语音识别服务提供更支持比如苹果的</w:t>
      </w:r>
      <w:r w:rsidRPr="00D7440E">
        <w:rPr>
          <w:rFonts w:eastAsiaTheme="minorEastAsia" w:hint="eastAsia"/>
        </w:rPr>
        <w:t>Siri</w:t>
      </w:r>
      <w:r w:rsidRPr="00D7440E">
        <w:rPr>
          <w:rFonts w:eastAsiaTheme="minorEastAsia" w:hint="eastAsia"/>
        </w:rPr>
        <w:t>等。</w:t>
      </w:r>
    </w:p>
    <w:p w14:paraId="169B5461" w14:textId="77777777" w:rsidR="007A03DB" w:rsidRDefault="007A03DB" w:rsidP="00A333B5">
      <w:pPr>
        <w:spacing w:line="240" w:lineRule="auto"/>
        <w:ind w:firstLine="480"/>
        <w:jc w:val="center"/>
        <w:rPr>
          <w:rFonts w:eastAsiaTheme="minorEastAsia"/>
          <w:shd w:val="pct15" w:color="auto" w:fill="FFFFFF"/>
        </w:rPr>
      </w:pPr>
      <w:r>
        <w:rPr>
          <w:rFonts w:hint="eastAsia"/>
        </w:rPr>
        <w:drawing>
          <wp:inline distT="0" distB="0" distL="0" distR="0" wp14:anchorId="0687A03C" wp14:editId="1C1ADDE7">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6000C5BC" w14:textId="77777777" w:rsidR="007A03DB" w:rsidRPr="001F6662" w:rsidRDefault="007A03DB" w:rsidP="00A333B5">
      <w:pPr>
        <w:pStyle w:val="-0"/>
        <w:spacing w:after="240"/>
      </w:pPr>
      <w:r w:rsidRPr="00203A31">
        <w:rPr>
          <w:rFonts w:hint="eastAsia"/>
        </w:rPr>
        <w:t>图</w:t>
      </w:r>
      <w:r w:rsidRPr="00203A31">
        <w:rPr>
          <w:rFonts w:hint="eastAsia"/>
        </w:rPr>
        <w:t>2-</w:t>
      </w:r>
      <w:r>
        <w:t>22</w:t>
      </w:r>
    </w:p>
    <w:p w14:paraId="18AE957D" w14:textId="77777777" w:rsidR="007A03DB" w:rsidRPr="00AE1BBA" w:rsidRDefault="007A03DB" w:rsidP="007A03DB">
      <w:pPr>
        <w:ind w:firstLine="480"/>
        <w:rPr>
          <w:rFonts w:eastAsiaTheme="minorEastAsia"/>
        </w:rPr>
      </w:pPr>
      <w:r w:rsidRPr="00AE1BBA">
        <w:rPr>
          <w:rFonts w:eastAsiaTheme="minorEastAsia" w:hint="eastAsia"/>
        </w:rPr>
        <w:t xml:space="preserve">  </w:t>
      </w:r>
      <w:r w:rsidRPr="00AE1BBA">
        <w:rPr>
          <w:rFonts w:eastAsiaTheme="minorEastAsia" w:hint="eastAsia"/>
        </w:rPr>
        <w:t>感知器是最简单的</w:t>
      </w:r>
      <w:r w:rsidRPr="00AE1BBA">
        <w:rPr>
          <w:rFonts w:eastAsiaTheme="minorEastAsia" w:hint="eastAsia"/>
        </w:rPr>
        <w:t>ANN</w:t>
      </w:r>
      <w:r w:rsidRPr="00AE1BBA">
        <w:rPr>
          <w:rFonts w:eastAsiaTheme="minorEastAsia" w:hint="eastAsia"/>
        </w:rPr>
        <w:t>架构之一。它基于稍微不同的人工神经元</w:t>
      </w:r>
      <w:r w:rsidRPr="00AE1BBA">
        <w:rPr>
          <w:rFonts w:eastAsiaTheme="minorEastAsia" w:hint="eastAsia"/>
          <w:b/>
          <w:bCs/>
        </w:rPr>
        <w:t>如上图所示，</w:t>
      </w:r>
      <w:r w:rsidRPr="00AE1BBA">
        <w:rPr>
          <w:rFonts w:eastAsiaTheme="minorEastAsia" w:hint="eastAsia"/>
        </w:rPr>
        <w:t>称其为阈值逻辑单元（</w:t>
      </w:r>
      <w:r w:rsidRPr="00AE1BBA">
        <w:rPr>
          <w:rFonts w:eastAsiaTheme="minorEastAsia" w:hint="eastAsia"/>
        </w:rPr>
        <w:t>TLU</w:t>
      </w:r>
      <w:r w:rsidRPr="00AE1BBA">
        <w:rPr>
          <w:rFonts w:eastAsiaTheme="minorEastAsia" w:hint="eastAsia"/>
        </w:rPr>
        <w:t>），也称为阈值逻辑值单元（</w:t>
      </w:r>
      <w:r w:rsidRPr="00AE1BBA">
        <w:rPr>
          <w:rFonts w:eastAsiaTheme="minorEastAsia" w:hint="eastAsia"/>
        </w:rPr>
        <w:t>LTU</w:t>
      </w:r>
      <w:r w:rsidRPr="00AE1BBA">
        <w:rPr>
          <w:rFonts w:eastAsiaTheme="minorEastAsia" w:hint="eastAsia"/>
        </w:rPr>
        <w:t>）。输入和输出是数字（而非二进制开关值），并且每个输入连接都与权重相关联。</w:t>
      </w:r>
      <w:r w:rsidRPr="00AE1BBA">
        <w:rPr>
          <w:rFonts w:eastAsiaTheme="minorEastAsia" w:hint="eastAsia"/>
        </w:rPr>
        <w:t>TLU</w:t>
      </w:r>
      <w:r w:rsidRPr="00AE1BBA">
        <w:rPr>
          <w:rFonts w:eastAsiaTheme="minorEastAsia" w:hint="eastAsia"/>
        </w:rPr>
        <w:t>计算其输入的加权和数学公式</w:t>
      </w:r>
      <w:r w:rsidRPr="00AE1BBA">
        <w:rPr>
          <w:rFonts w:eastAsiaTheme="minorEastAsia" w:hint="eastAsia"/>
          <w:b/>
          <w:bCs/>
        </w:rPr>
        <w:t>，</w:t>
      </w:r>
      <w:r w:rsidRPr="00AE1BBA">
        <w:rPr>
          <w:rFonts w:eastAsiaTheme="minorEastAsia" w:hint="eastAsia"/>
        </w:rPr>
        <w:t>然后阶跃函数应用于该和并输出结果</w:t>
      </w:r>
      <w:r w:rsidRPr="00AE1BBA">
        <w:rPr>
          <w:rFonts w:eastAsiaTheme="minorEastAsia" w:hint="eastAsia"/>
        </w:rPr>
        <w:t xml:space="preserve">, </w:t>
      </w:r>
      <w:r w:rsidRPr="00AE1BBA">
        <w:rPr>
          <w:rFonts w:eastAsiaTheme="minorEastAsia" w:hint="eastAsia"/>
        </w:rPr>
        <w:t>感知器公式</w:t>
      </w:r>
      <w:r w:rsidRPr="00AE1BBA">
        <w:rPr>
          <w:rFonts w:eastAsiaTheme="minorEastAsia" w:hint="eastAsia"/>
        </w:rPr>
        <w:t>xxx</w:t>
      </w:r>
      <w:r w:rsidRPr="00AE1BBA">
        <w:rPr>
          <w:rFonts w:eastAsiaTheme="minorEastAsia" w:hint="eastAsia"/>
        </w:rPr>
        <w:t>为最常用的阶跃函数</w:t>
      </w:r>
      <w:r>
        <w:rPr>
          <w:rFonts w:eastAsiaTheme="minorEastAsia" w:hint="eastAsia"/>
        </w:rPr>
        <w:t>，</w:t>
      </w:r>
      <w:r w:rsidRPr="00AE1BBA">
        <w:rPr>
          <w:rFonts w:eastAsiaTheme="minorEastAsia" w:hint="eastAsia"/>
        </w:rPr>
        <w:t>Heaviside</w:t>
      </w:r>
      <w:r w:rsidRPr="00AE1BBA">
        <w:rPr>
          <w:rFonts w:eastAsiaTheme="minorEastAsia" w:hint="eastAsia"/>
        </w:rPr>
        <w:t>阶跃函数</w:t>
      </w:r>
      <w:r>
        <w:rPr>
          <w:rFonts w:eastAsiaTheme="minorEastAsia" w:hint="eastAsia"/>
        </w:rPr>
        <w:t>。</w:t>
      </w:r>
    </w:p>
    <w:p w14:paraId="7CA9AE3A" w14:textId="77777777" w:rsidR="007A03DB" w:rsidRPr="00AE1BBA" w:rsidRDefault="007A03DB" w:rsidP="00A333B5">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148DF4C3" w14:textId="77777777" w:rsidR="007A03DB" w:rsidRPr="00BA0B8F" w:rsidRDefault="007A03DB" w:rsidP="00A333B5">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24F3A2E6" w14:textId="77777777" w:rsidR="007A03DB" w:rsidRDefault="007A03DB" w:rsidP="007A03DB">
      <w:pPr>
        <w:ind w:firstLine="480"/>
        <w:rPr>
          <w:rFonts w:eastAsiaTheme="minorEastAsia"/>
        </w:rPr>
      </w:pPr>
      <w:r w:rsidRPr="00AE1BBA">
        <w:rPr>
          <w:rFonts w:eastAsiaTheme="minorEastAsia" w:hint="eastAsia"/>
        </w:rPr>
        <w:t xml:space="preserve">  </w:t>
      </w:r>
      <w:r w:rsidRPr="00AE1BBA">
        <w:rPr>
          <w:rFonts w:eastAsiaTheme="minorEastAsia" w:hint="eastAsia"/>
        </w:rPr>
        <w:t>感知器仅由单层</w:t>
      </w:r>
      <w:r w:rsidRPr="00AE1BBA">
        <w:rPr>
          <w:rFonts w:eastAsiaTheme="minorEastAsia" w:hint="eastAsia"/>
        </w:rPr>
        <w:t>TLU</w:t>
      </w:r>
      <w:r w:rsidRPr="00AE1BBA">
        <w:rPr>
          <w:rFonts w:eastAsiaTheme="minorEastAsia" w:hint="eastAsia"/>
        </w:rPr>
        <w:t>组成，每个</w:t>
      </w:r>
      <w:r w:rsidRPr="00AE1BBA">
        <w:rPr>
          <w:rFonts w:eastAsiaTheme="minorEastAsia" w:hint="eastAsia"/>
        </w:rPr>
        <w:t>TLU</w:t>
      </w:r>
      <w:r w:rsidRPr="00AE1BBA">
        <w:rPr>
          <w:rFonts w:eastAsiaTheme="minorEastAsia"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eastAsiaTheme="minorEastAsia" w:hint="eastAsia"/>
        </w:rPr>
        <w:t>x0=1</w:t>
      </w:r>
      <w:r w:rsidRPr="00AE1BBA">
        <w:rPr>
          <w:rFonts w:eastAsiaTheme="minorEastAsia" w:hint="eastAsia"/>
        </w:rPr>
        <w:t>）：通常使用一种称为偏置神经元的特殊类型的神经元来表示该特征，该神经元始终输出</w:t>
      </w:r>
      <w:r w:rsidRPr="00AE1BBA">
        <w:rPr>
          <w:rFonts w:eastAsiaTheme="minorEastAsia" w:hint="eastAsia"/>
        </w:rPr>
        <w:t>1</w:t>
      </w:r>
      <w:r w:rsidRPr="00AE1BBA">
        <w:rPr>
          <w:rFonts w:eastAsiaTheme="minorEastAsia" w:hint="eastAsia"/>
        </w:rPr>
        <w:t>。具有两个输入和三个输出的感知器</w:t>
      </w:r>
      <w:r w:rsidRPr="00AE1BBA">
        <w:rPr>
          <w:rFonts w:eastAsiaTheme="minorEastAsia" w:hint="eastAsia"/>
          <w:b/>
          <w:bCs/>
        </w:rPr>
        <w:t>如</w:t>
      </w:r>
      <w:r>
        <w:rPr>
          <w:rFonts w:eastAsiaTheme="minorEastAsia" w:hint="eastAsia"/>
          <w:b/>
          <w:bCs/>
        </w:rPr>
        <w:t>下</w:t>
      </w:r>
      <w:r w:rsidRPr="00AE1BBA">
        <w:rPr>
          <w:rFonts w:eastAsiaTheme="minorEastAsia" w:hint="eastAsia"/>
          <w:b/>
          <w:bCs/>
        </w:rPr>
        <w:t>图所示。</w:t>
      </w:r>
      <w:r w:rsidRPr="00AE1BBA">
        <w:rPr>
          <w:rFonts w:eastAsiaTheme="minorEastAsia" w:hint="eastAsia"/>
        </w:rPr>
        <w:t>该感知器可以将实力同时分为三个不同的二进制类，使其称为多输出分类器；</w:t>
      </w:r>
    </w:p>
    <w:p w14:paraId="31BD2507" w14:textId="77777777" w:rsidR="007A03DB" w:rsidRDefault="007A03DB" w:rsidP="00754F01">
      <w:pPr>
        <w:spacing w:line="240" w:lineRule="auto"/>
        <w:ind w:firstLine="480"/>
        <w:jc w:val="center"/>
        <w:rPr>
          <w:rFonts w:eastAsiaTheme="minorEastAsia"/>
        </w:rPr>
      </w:pPr>
      <w:r w:rsidRPr="00AE1BBA">
        <w:rPr>
          <w:rFonts w:eastAsiaTheme="minorEastAsia"/>
        </w:rPr>
        <w:lastRenderedPageBreak/>
        <w:drawing>
          <wp:inline distT="0" distB="0" distL="0" distR="0" wp14:anchorId="4DBF964F" wp14:editId="49F63D69">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40423E5B" w14:textId="77777777" w:rsidR="007A03DB" w:rsidRPr="00AE1BBA" w:rsidRDefault="007A03DB" w:rsidP="00A333B5">
      <w:pPr>
        <w:pStyle w:val="-0"/>
        <w:spacing w:after="240"/>
      </w:pPr>
      <w:r w:rsidRPr="00203A31">
        <w:rPr>
          <w:rFonts w:hint="eastAsia"/>
        </w:rPr>
        <w:t>图</w:t>
      </w:r>
      <w:r w:rsidRPr="00203A31">
        <w:rPr>
          <w:rFonts w:hint="eastAsia"/>
        </w:rPr>
        <w:t>2-</w:t>
      </w:r>
      <w:r>
        <w:t>22</w:t>
      </w:r>
    </w:p>
    <w:p w14:paraId="485F0778" w14:textId="77777777" w:rsidR="007A03DB" w:rsidRPr="00D93C80" w:rsidRDefault="007A03DB" w:rsidP="007A03DB">
      <w:pPr>
        <w:ind w:firstLine="480"/>
        <w:rPr>
          <w:rFonts w:eastAsiaTheme="minorEastAsia"/>
        </w:rPr>
      </w:pPr>
      <w:r w:rsidRPr="00AE1BBA">
        <w:rPr>
          <w:rFonts w:eastAsiaTheme="minorEastAsia" w:hint="eastAsia"/>
        </w:rPr>
        <w:t xml:space="preserve">  </w:t>
      </w:r>
      <w:r w:rsidRPr="00AE1BBA">
        <w:rPr>
          <w:rFonts w:eastAsiaTheme="minorEastAsia" w:hint="eastAsia"/>
        </w:rPr>
        <w:t>借助线性代数的数学关系，通过</w:t>
      </w:r>
      <w:r>
        <w:rPr>
          <w:rFonts w:eastAsiaTheme="minorEastAsia" w:hint="eastAsia"/>
        </w:rPr>
        <w:t>以下</w:t>
      </w:r>
      <w:r w:rsidRPr="00AE1BBA">
        <w:rPr>
          <w:rFonts w:eastAsiaTheme="minorEastAsia" w:hint="eastAsia"/>
        </w:rPr>
        <w:t>公式我们可以同时为多个实例高效地计算出一层人工神经元的输出。</w:t>
      </w:r>
      <w:r w:rsidRPr="0033483F">
        <w:rPr>
          <w:rFonts w:eastAsiaTheme="minorEastAsia" w:hint="eastAsia"/>
          <w:b/>
          <w:bCs/>
          <w:shd w:val="pct15" w:color="auto" w:fill="FFFFFF"/>
        </w:rPr>
        <w:t>公式：计算全连接层的输出</w:t>
      </w:r>
    </w:p>
    <w:p w14:paraId="00AE5B58" w14:textId="77777777" w:rsidR="007A03DB" w:rsidRPr="00142367" w:rsidRDefault="00800D56" w:rsidP="00754F01">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3BF2DCCA" w14:textId="77777777" w:rsidR="007A03DB" w:rsidRPr="00142367" w:rsidRDefault="007A03DB" w:rsidP="007A03DB">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4239371" w14:textId="15404D27" w:rsidR="007A03DB" w:rsidRPr="00142367" w:rsidRDefault="00800D56" w:rsidP="00754F01">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43DC4984" w14:textId="5D393ADD" w:rsidR="007A03DB" w:rsidRPr="00142367" w:rsidRDefault="007A03DB" w:rsidP="007A03DB">
      <w:pPr>
        <w:pStyle w:val="4"/>
      </w:pPr>
      <w:r w:rsidRPr="00142367">
        <w:rPr>
          <w:rFonts w:hint="eastAsia"/>
        </w:rPr>
        <w:t>多层感知机</w:t>
      </w:r>
    </w:p>
    <w:p w14:paraId="74FD2345" w14:textId="77777777" w:rsidR="007A03DB" w:rsidRPr="00142367" w:rsidRDefault="007A03DB" w:rsidP="007A03DB">
      <w:pPr>
        <w:ind w:firstLineChars="100" w:firstLine="240"/>
        <w:rPr>
          <w:rFonts w:eastAsiaTheme="minorEastAsia"/>
          <w:b/>
          <w:bCs/>
        </w:rPr>
      </w:pPr>
      <w:r w:rsidRPr="00142367">
        <w:rPr>
          <w:rFonts w:eastAsiaTheme="minorEastAsia" w:hint="eastAsia"/>
        </w:rPr>
        <w:t>多层感知器则时在上述感知器的基础上，由一层输入层、一层或多层</w:t>
      </w:r>
      <w:r w:rsidRPr="00142367">
        <w:rPr>
          <w:rFonts w:eastAsiaTheme="minorEastAsia" w:hint="eastAsia"/>
        </w:rPr>
        <w:t>TLU</w:t>
      </w:r>
      <w:r w:rsidRPr="00142367">
        <w:rPr>
          <w:rFonts w:eastAsiaTheme="minorEastAsia" w:hint="eastAsia"/>
        </w:rPr>
        <w:t>即隐藏层和一个</w:t>
      </w:r>
      <w:r w:rsidRPr="00142367">
        <w:rPr>
          <w:rFonts w:eastAsiaTheme="minorEastAsia" w:hint="eastAsia"/>
        </w:rPr>
        <w:t>TLU</w:t>
      </w:r>
      <w:r w:rsidRPr="00142367">
        <w:rPr>
          <w:rFonts w:eastAsiaTheme="minorEastAsia" w:hint="eastAsia"/>
        </w:rPr>
        <w:t>的最后一层即输出层组成。靠近输入层的层通常称为较低层，靠近输出层的层通常为较高层。除输出层外的每一层都包含一个偏置神经元，并完全连接到下一层。</w:t>
      </w:r>
    </w:p>
    <w:p w14:paraId="2E3EF17F" w14:textId="77777777" w:rsidR="007A03DB" w:rsidRDefault="007A03DB" w:rsidP="00754F01">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069ECC1A" wp14:editId="1E53B95B">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FC3707A" w14:textId="77777777" w:rsidR="007A03DB" w:rsidRPr="001F6662" w:rsidRDefault="007A03DB" w:rsidP="00754F01">
      <w:pPr>
        <w:pStyle w:val="-0"/>
        <w:spacing w:after="240"/>
      </w:pPr>
      <w:r w:rsidRPr="00203A31">
        <w:rPr>
          <w:rFonts w:hint="eastAsia"/>
        </w:rPr>
        <w:t>图</w:t>
      </w:r>
      <w:r w:rsidRPr="00203A31">
        <w:rPr>
          <w:rFonts w:hint="eastAsia"/>
        </w:rPr>
        <w:t>2-</w:t>
      </w:r>
      <w:r>
        <w:t>23</w:t>
      </w:r>
    </w:p>
    <w:p w14:paraId="47BEBBE8" w14:textId="77777777" w:rsidR="007A03DB" w:rsidRPr="00142367" w:rsidRDefault="007A03DB" w:rsidP="007A03DB">
      <w:pPr>
        <w:ind w:firstLine="480"/>
        <w:rPr>
          <w:rFonts w:eastAsiaTheme="minorEastAsia"/>
        </w:rPr>
      </w:pPr>
      <w:r w:rsidRPr="00142367">
        <w:rPr>
          <w:rFonts w:eastAsiaTheme="minorEastAsia" w:hint="eastAsia"/>
        </w:rPr>
        <w:t xml:space="preserve">  </w:t>
      </w:r>
      <w:r w:rsidRPr="00142367">
        <w:rPr>
          <w:rFonts w:eastAsiaTheme="minorEastAsia"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7B3B86F9" w14:textId="77777777" w:rsidR="007A03DB" w:rsidRPr="00142367" w:rsidRDefault="007A03DB" w:rsidP="007A03DB">
      <w:pPr>
        <w:ind w:firstLineChars="100" w:firstLine="240"/>
        <w:rPr>
          <w:rFonts w:eastAsiaTheme="minorEastAsia"/>
        </w:rPr>
      </w:pPr>
      <w:r w:rsidRPr="00142367">
        <w:rPr>
          <w:rFonts w:eastAsiaTheme="minorEastAsia" w:hint="eastAsia"/>
        </w:rPr>
        <w:t>当一个</w:t>
      </w:r>
      <w:r w:rsidRPr="00142367">
        <w:rPr>
          <w:rFonts w:eastAsiaTheme="minorEastAsia" w:hint="eastAsia"/>
        </w:rPr>
        <w:t>ANN</w:t>
      </w:r>
      <w:r w:rsidRPr="00142367">
        <w:rPr>
          <w:rFonts w:eastAsiaTheme="minorEastAsia" w:hint="eastAsia"/>
        </w:rPr>
        <w:t>包含一个深层的隐藏层时，就属于深度神经网络（</w:t>
      </w:r>
      <w:r w:rsidRPr="00142367">
        <w:rPr>
          <w:rFonts w:eastAsiaTheme="minorEastAsia" w:hint="eastAsia"/>
        </w:rPr>
        <w:t>DNN</w:t>
      </w:r>
      <w:r w:rsidRPr="00142367">
        <w:rPr>
          <w:rFonts w:eastAsiaTheme="minorEastAsia" w:hint="eastAsia"/>
        </w:rPr>
        <w:t>），其分为正向传播和反向传播，</w:t>
      </w:r>
      <w:r>
        <w:rPr>
          <w:rFonts w:eastAsiaTheme="minorEastAsia" w:hint="eastAsia"/>
        </w:rPr>
        <w:t>反向传播是</w:t>
      </w:r>
      <w:r w:rsidRPr="00142367">
        <w:rPr>
          <w:rFonts w:eastAsiaTheme="minorEastAsia"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35B5FA8A" w14:textId="7931AAA7" w:rsidR="007A03DB" w:rsidRPr="003E17E6" w:rsidRDefault="007A03DB" w:rsidP="00754F01">
      <w:pPr>
        <w:pStyle w:val="-"/>
        <w:spacing w:before="240"/>
        <w:rPr>
          <w:b/>
          <w:bCs/>
        </w:rPr>
      </w:pPr>
      <w:r w:rsidRPr="003E17E6">
        <w:rPr>
          <w:rFonts w:hint="eastAsia"/>
        </w:rPr>
        <w:t>典型的回归多层感知机架构：</w:t>
      </w:r>
    </w:p>
    <w:tbl>
      <w:tblPr>
        <w:tblStyle w:val="af1"/>
        <w:tblW w:w="0" w:type="auto"/>
        <w:jc w:val="center"/>
        <w:tblLook w:val="04A0" w:firstRow="1" w:lastRow="0" w:firstColumn="1" w:lastColumn="0" w:noHBand="0" w:noVBand="1"/>
      </w:tblPr>
      <w:tblGrid>
        <w:gridCol w:w="4148"/>
        <w:gridCol w:w="4148"/>
      </w:tblGrid>
      <w:tr w:rsidR="007A03DB" w14:paraId="2D9501C0" w14:textId="77777777" w:rsidTr="00D757D6">
        <w:trPr>
          <w:jc w:val="center"/>
        </w:trPr>
        <w:tc>
          <w:tcPr>
            <w:tcW w:w="4148" w:type="dxa"/>
            <w:shd w:val="clear" w:color="auto" w:fill="000000" w:themeFill="text1"/>
          </w:tcPr>
          <w:p w14:paraId="2159522E" w14:textId="77777777" w:rsidR="007A03DB" w:rsidRPr="003E17E6" w:rsidRDefault="007A03DB" w:rsidP="00754F01">
            <w:pPr>
              <w:pStyle w:val="ae"/>
            </w:pPr>
            <w:r w:rsidRPr="003E17E6">
              <w:rPr>
                <w:rFonts w:hint="eastAsia"/>
              </w:rPr>
              <w:t>超参数</w:t>
            </w:r>
          </w:p>
        </w:tc>
        <w:tc>
          <w:tcPr>
            <w:tcW w:w="4148" w:type="dxa"/>
            <w:shd w:val="clear" w:color="auto" w:fill="000000" w:themeFill="text1"/>
          </w:tcPr>
          <w:p w14:paraId="7AB28493" w14:textId="77777777" w:rsidR="007A03DB" w:rsidRPr="003E17E6" w:rsidRDefault="007A03DB" w:rsidP="00754F01">
            <w:pPr>
              <w:pStyle w:val="ae"/>
            </w:pPr>
            <w:r w:rsidRPr="003E17E6">
              <w:rPr>
                <w:rFonts w:hint="eastAsia"/>
              </w:rPr>
              <w:t>典型值</w:t>
            </w:r>
          </w:p>
        </w:tc>
      </w:tr>
      <w:tr w:rsidR="007A03DB" w14:paraId="40205825" w14:textId="77777777" w:rsidTr="00D757D6">
        <w:trPr>
          <w:jc w:val="center"/>
        </w:trPr>
        <w:tc>
          <w:tcPr>
            <w:tcW w:w="4148" w:type="dxa"/>
          </w:tcPr>
          <w:p w14:paraId="4870F073" w14:textId="77777777" w:rsidR="007A03DB" w:rsidRPr="003E17E6" w:rsidRDefault="007A03DB" w:rsidP="00754F01">
            <w:pPr>
              <w:pStyle w:val="ae"/>
            </w:pPr>
            <w:r w:rsidRPr="003E17E6">
              <w:rPr>
                <w:rFonts w:hint="eastAsia"/>
              </w:rPr>
              <w:t>输入神经元数量</w:t>
            </w:r>
          </w:p>
        </w:tc>
        <w:tc>
          <w:tcPr>
            <w:tcW w:w="4148" w:type="dxa"/>
          </w:tcPr>
          <w:p w14:paraId="2FC5537B" w14:textId="77777777" w:rsidR="007A03DB" w:rsidRPr="003E17E6" w:rsidRDefault="007A03DB" w:rsidP="00754F01">
            <w:pPr>
              <w:pStyle w:val="ae"/>
            </w:pPr>
            <w:r>
              <w:rPr>
                <w:rFonts w:hint="eastAsia"/>
              </w:rPr>
              <w:t>以输入特征数量为准</w:t>
            </w:r>
          </w:p>
        </w:tc>
      </w:tr>
      <w:tr w:rsidR="007A03DB" w14:paraId="1C6059F5" w14:textId="77777777" w:rsidTr="00D757D6">
        <w:trPr>
          <w:jc w:val="center"/>
        </w:trPr>
        <w:tc>
          <w:tcPr>
            <w:tcW w:w="4148" w:type="dxa"/>
          </w:tcPr>
          <w:p w14:paraId="33E261B4" w14:textId="77777777" w:rsidR="007A03DB" w:rsidRPr="003E17E6" w:rsidRDefault="007A03DB" w:rsidP="00754F01">
            <w:pPr>
              <w:pStyle w:val="ae"/>
            </w:pPr>
            <w:r w:rsidRPr="003E17E6">
              <w:rPr>
                <w:rFonts w:hint="eastAsia"/>
              </w:rPr>
              <w:t>隐藏</w:t>
            </w:r>
            <w:proofErr w:type="gramStart"/>
            <w:r w:rsidRPr="003E17E6">
              <w:rPr>
                <w:rFonts w:hint="eastAsia"/>
              </w:rPr>
              <w:t>层数量</w:t>
            </w:r>
            <w:proofErr w:type="gramEnd"/>
          </w:p>
        </w:tc>
        <w:tc>
          <w:tcPr>
            <w:tcW w:w="4148" w:type="dxa"/>
          </w:tcPr>
          <w:p w14:paraId="0ECAFD34" w14:textId="77777777" w:rsidR="007A03DB" w:rsidRPr="003E17E6" w:rsidRDefault="007A03DB" w:rsidP="00754F01">
            <w:pPr>
              <w:pStyle w:val="ae"/>
            </w:pPr>
            <w:r>
              <w:rPr>
                <w:rFonts w:hint="eastAsia"/>
              </w:rPr>
              <w:t>取决于问题</w:t>
            </w:r>
          </w:p>
        </w:tc>
      </w:tr>
      <w:tr w:rsidR="007A03DB" w14:paraId="00EE9C25" w14:textId="77777777" w:rsidTr="00D757D6">
        <w:trPr>
          <w:jc w:val="center"/>
        </w:trPr>
        <w:tc>
          <w:tcPr>
            <w:tcW w:w="4148" w:type="dxa"/>
          </w:tcPr>
          <w:p w14:paraId="3767C9F8" w14:textId="77777777" w:rsidR="007A03DB" w:rsidRPr="003E17E6" w:rsidRDefault="007A03DB" w:rsidP="00754F01">
            <w:pPr>
              <w:pStyle w:val="ae"/>
            </w:pPr>
            <w:r w:rsidRPr="003E17E6">
              <w:rPr>
                <w:rFonts w:hint="eastAsia"/>
              </w:rPr>
              <w:t>每个隐藏层的神经元数量</w:t>
            </w:r>
          </w:p>
        </w:tc>
        <w:tc>
          <w:tcPr>
            <w:tcW w:w="4148" w:type="dxa"/>
          </w:tcPr>
          <w:p w14:paraId="23BC1140" w14:textId="77777777" w:rsidR="007A03DB" w:rsidRPr="003E17E6" w:rsidRDefault="007A03DB" w:rsidP="00754F01">
            <w:pPr>
              <w:pStyle w:val="ae"/>
            </w:pPr>
            <w:r>
              <w:rPr>
                <w:rFonts w:hint="eastAsia"/>
              </w:rPr>
              <w:t>取决于问题</w:t>
            </w:r>
          </w:p>
        </w:tc>
      </w:tr>
      <w:tr w:rsidR="007A03DB" w14:paraId="518D303E" w14:textId="77777777" w:rsidTr="00D757D6">
        <w:trPr>
          <w:jc w:val="center"/>
        </w:trPr>
        <w:tc>
          <w:tcPr>
            <w:tcW w:w="4148" w:type="dxa"/>
          </w:tcPr>
          <w:p w14:paraId="5CE8ED63" w14:textId="77777777" w:rsidR="007A03DB" w:rsidRPr="003E17E6" w:rsidRDefault="007A03DB" w:rsidP="00754F01">
            <w:pPr>
              <w:pStyle w:val="ae"/>
            </w:pPr>
            <w:r w:rsidRPr="003E17E6">
              <w:rPr>
                <w:rFonts w:hint="eastAsia"/>
              </w:rPr>
              <w:t>输出神经元数量</w:t>
            </w:r>
          </w:p>
        </w:tc>
        <w:tc>
          <w:tcPr>
            <w:tcW w:w="4148" w:type="dxa"/>
          </w:tcPr>
          <w:p w14:paraId="6EE7E6C6" w14:textId="77777777" w:rsidR="007A03DB" w:rsidRPr="003E17E6" w:rsidRDefault="007A03DB" w:rsidP="00754F01">
            <w:pPr>
              <w:pStyle w:val="ae"/>
            </w:pPr>
            <w:r>
              <w:rPr>
                <w:rFonts w:hint="eastAsia"/>
              </w:rPr>
              <w:t>每个预测维度输出</w:t>
            </w:r>
            <w:r>
              <w:rPr>
                <w:rFonts w:hint="eastAsia"/>
              </w:rPr>
              <w:t>1</w:t>
            </w:r>
            <w:r>
              <w:rPr>
                <w:rFonts w:hint="eastAsia"/>
              </w:rPr>
              <w:t>个神经元</w:t>
            </w:r>
          </w:p>
        </w:tc>
      </w:tr>
      <w:tr w:rsidR="007A03DB" w14:paraId="004CFD65" w14:textId="77777777" w:rsidTr="00D757D6">
        <w:trPr>
          <w:jc w:val="center"/>
        </w:trPr>
        <w:tc>
          <w:tcPr>
            <w:tcW w:w="4148" w:type="dxa"/>
          </w:tcPr>
          <w:p w14:paraId="30808D2C" w14:textId="77777777" w:rsidR="007A03DB" w:rsidRPr="003E17E6" w:rsidRDefault="007A03DB" w:rsidP="00754F01">
            <w:pPr>
              <w:pStyle w:val="ae"/>
            </w:pPr>
            <w:r w:rsidRPr="003E17E6">
              <w:rPr>
                <w:rFonts w:hint="eastAsia"/>
              </w:rPr>
              <w:lastRenderedPageBreak/>
              <w:t>输出激活</w:t>
            </w:r>
          </w:p>
        </w:tc>
        <w:tc>
          <w:tcPr>
            <w:tcW w:w="4148" w:type="dxa"/>
          </w:tcPr>
          <w:p w14:paraId="4EB491DF" w14:textId="77777777" w:rsidR="007A03DB" w:rsidRPr="003E17E6" w:rsidRDefault="007A03DB" w:rsidP="00754F01">
            <w:pPr>
              <w:pStyle w:val="ae"/>
            </w:pPr>
            <w:r>
              <w:rPr>
                <w:rFonts w:hint="eastAsia"/>
              </w:rPr>
              <w:t>R</w:t>
            </w:r>
            <w:r>
              <w:t>eLU/softplus/tanh</w:t>
            </w:r>
          </w:p>
        </w:tc>
      </w:tr>
      <w:tr w:rsidR="007A03DB" w14:paraId="7F369277" w14:textId="77777777" w:rsidTr="00D757D6">
        <w:trPr>
          <w:jc w:val="center"/>
        </w:trPr>
        <w:tc>
          <w:tcPr>
            <w:tcW w:w="4148" w:type="dxa"/>
          </w:tcPr>
          <w:p w14:paraId="24A1B5F4" w14:textId="77777777" w:rsidR="007A03DB" w:rsidRPr="003E17E6" w:rsidRDefault="007A03DB" w:rsidP="00754F01">
            <w:pPr>
              <w:pStyle w:val="ae"/>
            </w:pPr>
            <w:r>
              <w:rPr>
                <w:rFonts w:hint="eastAsia"/>
              </w:rPr>
              <w:t>损失</w:t>
            </w:r>
            <w:r w:rsidRPr="003E17E6">
              <w:rPr>
                <w:rFonts w:hint="eastAsia"/>
              </w:rPr>
              <w:t>函数</w:t>
            </w:r>
          </w:p>
        </w:tc>
        <w:tc>
          <w:tcPr>
            <w:tcW w:w="4148" w:type="dxa"/>
          </w:tcPr>
          <w:p w14:paraId="6ACE1633" w14:textId="77777777" w:rsidR="007A03DB" w:rsidRPr="003E17E6" w:rsidRDefault="007A03DB" w:rsidP="00754F01">
            <w:pPr>
              <w:pStyle w:val="ae"/>
            </w:pPr>
            <w:r>
              <w:rPr>
                <w:rFonts w:hint="eastAsia"/>
              </w:rPr>
              <w:t>MSE/</w:t>
            </w:r>
            <w:r>
              <w:t>MAE/Huber</w:t>
            </w:r>
          </w:p>
        </w:tc>
      </w:tr>
    </w:tbl>
    <w:p w14:paraId="6B9DEDD1" w14:textId="016CB4A5" w:rsidR="007A03DB" w:rsidRPr="00C131E8" w:rsidRDefault="007A03DB" w:rsidP="007A03DB">
      <w:pPr>
        <w:pStyle w:val="4"/>
      </w:pPr>
      <w:r w:rsidRPr="00C131E8">
        <w:rPr>
          <w:rFonts w:hint="eastAsia"/>
        </w:rPr>
        <w:t>误差逆传播算法</w:t>
      </w:r>
    </w:p>
    <w:p w14:paraId="24B95E3E" w14:textId="77777777" w:rsidR="007A03DB" w:rsidRPr="00C131E8" w:rsidRDefault="007A03DB" w:rsidP="007A03DB">
      <w:pPr>
        <w:ind w:firstLineChars="100" w:firstLine="240"/>
        <w:rPr>
          <w:rFonts w:eastAsiaTheme="minorEastAsia"/>
        </w:rPr>
      </w:pPr>
      <w:r w:rsidRPr="00C131E8">
        <w:rPr>
          <w:rFonts w:eastAsiaTheme="minorEastAsia" w:hint="eastAsia"/>
        </w:rPr>
        <w:t>自动计算梯度算法</w:t>
      </w:r>
      <w:r w:rsidRPr="00C131E8">
        <w:rPr>
          <w:rFonts w:eastAsiaTheme="minorEastAsia" w:hint="eastAsia"/>
        </w:rPr>
        <w:t>Autodiff</w:t>
      </w:r>
      <w:r w:rsidRPr="00C131E8">
        <w:rPr>
          <w:rFonts w:eastAsiaTheme="minorEastAsia" w:hint="eastAsia"/>
          <w:b/>
          <w:bCs/>
        </w:rPr>
        <w:t>，</w:t>
      </w:r>
      <w:r w:rsidRPr="00C131E8">
        <w:rPr>
          <w:rFonts w:eastAsiaTheme="minorEastAsia" w:hint="eastAsia"/>
        </w:rPr>
        <w:t>Autodiff</w:t>
      </w:r>
      <w:r w:rsidRPr="00C131E8">
        <w:rPr>
          <w:rFonts w:eastAsiaTheme="minorEastAsia"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766138FA" w14:textId="425AC7AD" w:rsidR="007A03DB" w:rsidRPr="007E4EFC" w:rsidRDefault="007A03DB" w:rsidP="007A03DB">
      <w:pPr>
        <w:pStyle w:val="20"/>
      </w:pPr>
      <w:r w:rsidRPr="007E4EFC">
        <w:rPr>
          <w:rFonts w:hint="eastAsia"/>
        </w:rPr>
        <w:t>机器学习性能评估指标</w:t>
      </w:r>
    </w:p>
    <w:p w14:paraId="0AD3C177" w14:textId="51D23E90" w:rsidR="007A03DB" w:rsidRPr="007E4EFC" w:rsidRDefault="007A03DB" w:rsidP="007A03DB">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8B1A268" w14:textId="77777777" w:rsidR="007A03DB" w:rsidRPr="007E4EFC" w:rsidRDefault="007A03DB" w:rsidP="007A03DB">
      <w:pPr>
        <w:numPr>
          <w:ilvl w:val="0"/>
          <w:numId w:val="24"/>
        </w:numPr>
        <w:ind w:left="0" w:firstLineChars="0" w:firstLine="480"/>
        <w:rPr>
          <w:rFonts w:eastAsiaTheme="minorEastAsia"/>
        </w:rPr>
      </w:pPr>
      <w:r w:rsidRPr="007E4EFC">
        <w:rPr>
          <w:rFonts w:eastAsiaTheme="minorEastAsia" w:hint="eastAsia"/>
        </w:rPr>
        <w:t>均方误差</w:t>
      </w:r>
    </w:p>
    <w:p w14:paraId="51B0681E" w14:textId="3F5D5207" w:rsidR="007A03DB" w:rsidRPr="007E4EFC" w:rsidRDefault="007A03DB" w:rsidP="007A03DB">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779715F2" w14:textId="521B9CC8" w:rsidR="007A03DB" w:rsidRPr="007E4EFC" w:rsidRDefault="007A03DB" w:rsidP="007A03DB">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7A31D6F4" w14:textId="77777777" w:rsidR="007A03DB" w:rsidRPr="007E4EFC" w:rsidRDefault="007A03DB" w:rsidP="00D757D6">
      <w:pPr>
        <w:spacing w:line="240" w:lineRule="auto"/>
        <w:ind w:firstLineChars="100" w:firstLine="240"/>
        <w:jc w:val="center"/>
        <w:rPr>
          <w:rFonts w:eastAsiaTheme="minorEastAsia"/>
        </w:rPr>
      </w:pPr>
      <w:r w:rsidRPr="007E4EFC">
        <w:rPr>
          <w:rFonts w:eastAsiaTheme="minorEastAsia" w:cs="宋体"/>
        </w:rPr>
        <w:drawing>
          <wp:inline distT="0" distB="0" distL="0" distR="0" wp14:anchorId="079EEF9A" wp14:editId="775AAA01">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65103A29" w14:textId="77777777" w:rsidR="007A03DB" w:rsidRPr="007E4EFC" w:rsidRDefault="007A03DB" w:rsidP="007A03DB">
      <w:pPr>
        <w:ind w:firstLineChars="100" w:firstLine="240"/>
        <w:rPr>
          <w:rFonts w:eastAsiaTheme="minorEastAsia"/>
        </w:rPr>
      </w:pPr>
      <w:r w:rsidRPr="007E4EFC">
        <w:rPr>
          <w:rFonts w:eastAsiaTheme="minorEastAsia" w:hint="eastAsia"/>
        </w:rPr>
        <w:t>上式说明，均方误差</w:t>
      </w:r>
      <w:r w:rsidRPr="007E4EFC">
        <w:rPr>
          <w:rFonts w:eastAsiaTheme="minorEastAsia" w:cs="宋体"/>
        </w:rPr>
        <w:drawing>
          <wp:inline distT="0" distB="0" distL="0" distR="0" wp14:anchorId="6C38D801" wp14:editId="5BC39114">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eastAsiaTheme="minorEastAsia" w:hint="eastAsia"/>
        </w:rPr>
        <w:t>由点估计的方差</w:t>
      </w:r>
      <w:r w:rsidRPr="007E4EFC">
        <w:rPr>
          <w:rFonts w:eastAsiaTheme="minorEastAsia" w:cs="宋体"/>
        </w:rPr>
        <w:drawing>
          <wp:inline distT="0" distB="0" distL="0" distR="0" wp14:anchorId="78A189B3" wp14:editId="682C8545">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eastAsiaTheme="minorEastAsia" w:hint="eastAsia"/>
        </w:rPr>
        <w:t>与偏差</w:t>
      </w:r>
      <w:r w:rsidRPr="007E4EFC">
        <w:rPr>
          <w:rFonts w:eastAsiaTheme="minorEastAsia" w:cs="宋体"/>
        </w:rPr>
        <w:drawing>
          <wp:inline distT="0" distB="0" distL="0" distR="0" wp14:anchorId="0F01A1FA" wp14:editId="4CAFBB9A">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eastAsiaTheme="minorEastAsia" w:hint="eastAsia"/>
        </w:rPr>
        <w:t>的平方两部分组成。</w:t>
      </w:r>
    </w:p>
    <w:p w14:paraId="3A9429E9" w14:textId="77777777" w:rsidR="007A03DB" w:rsidRPr="007E4EFC" w:rsidRDefault="007A03DB" w:rsidP="007A03DB">
      <w:pPr>
        <w:numPr>
          <w:ilvl w:val="0"/>
          <w:numId w:val="24"/>
        </w:numPr>
        <w:ind w:left="0" w:firstLineChars="0" w:firstLine="480"/>
        <w:rPr>
          <w:rFonts w:eastAsiaTheme="minorEastAsia"/>
        </w:rPr>
      </w:pPr>
      <w:r w:rsidRPr="007E4EFC">
        <w:rPr>
          <w:rFonts w:eastAsiaTheme="minorEastAsia" w:hint="eastAsia"/>
        </w:rPr>
        <w:t>均方根误差</w:t>
      </w:r>
    </w:p>
    <w:p w14:paraId="6118A283" w14:textId="77777777" w:rsidR="007A03DB" w:rsidRDefault="007A03DB" w:rsidP="007A03DB">
      <w:pPr>
        <w:ind w:firstLineChars="100" w:firstLine="24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70"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w:t>
      </w:r>
      <w:r w:rsidRPr="007E4EFC">
        <w:rPr>
          <w:rFonts w:eastAsiaTheme="minorEastAsia" w:cs="Helvetica" w:hint="eastAsia"/>
          <w:color w:val="333333"/>
        </w:rPr>
        <w:lastRenderedPageBreak/>
        <w:t>观测值同真值之间的偏差，它们的研究对象和研究目的不同，但是计算过程类似公式如下：</w:t>
      </w:r>
    </w:p>
    <w:p w14:paraId="091F77C0" w14:textId="77777777" w:rsidR="007A03DB" w:rsidRPr="007E4EFC" w:rsidRDefault="007A03DB" w:rsidP="00D757D6">
      <w:pPr>
        <w:spacing w:line="240" w:lineRule="auto"/>
        <w:ind w:firstLineChars="100" w:firstLine="240"/>
        <w:jc w:val="center"/>
        <w:rPr>
          <w:rFonts w:eastAsiaTheme="minorEastAsia" w:cs="Helvetica"/>
          <w:color w:val="333333"/>
        </w:rPr>
      </w:pPr>
      <w:r>
        <w:drawing>
          <wp:inline distT="0" distB="0" distL="0" distR="0" wp14:anchorId="0CBCDD3D" wp14:editId="44801BEA">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1741B368" w14:textId="77777777" w:rsidR="007A03DB" w:rsidRPr="007E4EFC" w:rsidRDefault="007A03DB" w:rsidP="007A03DB">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4E8C482A" w14:textId="77777777" w:rsidR="007A03DB" w:rsidRPr="007E4EFC" w:rsidRDefault="007A03DB" w:rsidP="00D757D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01BBC70A" wp14:editId="1BCF74BF">
            <wp:extent cx="130810" cy="1187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00BE7A04" wp14:editId="265B9F88">
            <wp:extent cx="154305" cy="1663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73"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76B9539D" w14:textId="77777777" w:rsidR="007A03DB" w:rsidRPr="007E4EFC" w:rsidRDefault="007A03DB" w:rsidP="00D757D6">
      <w:pPr>
        <w:spacing w:line="240" w:lineRule="auto"/>
        <w:ind w:firstLineChars="100" w:firstLine="240"/>
        <w:jc w:val="center"/>
        <w:rPr>
          <w:rFonts w:eastAsiaTheme="minorEastAsia"/>
        </w:rPr>
      </w:pPr>
      <w:r w:rsidRPr="007E4EFC">
        <w:rPr>
          <w:rFonts w:eastAsiaTheme="minorEastAsia"/>
        </w:rPr>
        <w:drawing>
          <wp:inline distT="0" distB="0" distL="0" distR="0" wp14:anchorId="2403E11A" wp14:editId="43DF665E">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3EC99E81" w14:textId="77777777" w:rsidR="007A03DB" w:rsidRPr="007E4EFC" w:rsidRDefault="007A03DB" w:rsidP="00D757D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C670404" wp14:editId="47120A22">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1A1B9DC9" wp14:editId="3080DCEC">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5AA8065A" wp14:editId="7B088282">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083B0F0" wp14:editId="27279678">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57D28710" w14:textId="77777777" w:rsidR="007A03DB" w:rsidRPr="007E4EFC" w:rsidRDefault="007A03DB" w:rsidP="00D757D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4294669A" w14:textId="77777777" w:rsidR="007A03DB" w:rsidRPr="007E4EFC" w:rsidRDefault="007A03DB" w:rsidP="00D757D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34C444AC" wp14:editId="688B5479">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73"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230EA1A" w14:textId="77777777" w:rsidR="007A03DB" w:rsidRPr="007E4EFC" w:rsidRDefault="007A03DB" w:rsidP="00D757D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3991BE37" w14:textId="77777777" w:rsidR="007A03DB" w:rsidRPr="007E4EFC" w:rsidRDefault="007A03DB" w:rsidP="00D757D6">
      <w:pPr>
        <w:ind w:firstLine="480"/>
        <w:rPr>
          <w:rFonts w:eastAsiaTheme="minorEastAsia"/>
        </w:r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44348591" wp14:editId="2DF4DCD3">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10B16E6B" w14:textId="77777777" w:rsidR="00023E69" w:rsidRPr="007A03DB" w:rsidRDefault="00023E69" w:rsidP="007A03DB">
      <w:pPr>
        <w:ind w:firstLine="480"/>
      </w:pPr>
    </w:p>
    <w:sectPr w:rsidR="00023E69" w:rsidRPr="007A03DB" w:rsidSect="007A03DB">
      <w:headerReference w:type="even" r:id="rId76"/>
      <w:headerReference w:type="default" r:id="rId77"/>
      <w:footerReference w:type="even" r:id="rId78"/>
      <w:footerReference w:type="default" r:id="rId79"/>
      <w:headerReference w:type="first" r:id="rId80"/>
      <w:footerReference w:type="first" r:id="rId81"/>
      <w:pgSz w:w="11907" w:h="16840" w:code="9"/>
      <w:pgMar w:top="1701" w:right="1418" w:bottom="1134" w:left="1418" w:header="1134" w:footer="992" w:gutter="284"/>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63487" w14:textId="77777777" w:rsidR="00800D56" w:rsidRDefault="00800D56" w:rsidP="00F95083">
      <w:pPr>
        <w:ind w:firstLine="480"/>
      </w:pPr>
      <w:r>
        <w:separator/>
      </w:r>
    </w:p>
    <w:p w14:paraId="32E9C8DB" w14:textId="77777777" w:rsidR="00800D56" w:rsidRDefault="00800D56" w:rsidP="00F95083">
      <w:pPr>
        <w:ind w:firstLine="480"/>
      </w:pPr>
    </w:p>
    <w:p w14:paraId="4DCB3AAC" w14:textId="77777777" w:rsidR="00800D56" w:rsidRDefault="00800D56" w:rsidP="00F95083">
      <w:pPr>
        <w:ind w:firstLine="480"/>
      </w:pPr>
    </w:p>
    <w:p w14:paraId="0896AC68" w14:textId="77777777" w:rsidR="00800D56" w:rsidRDefault="00800D56" w:rsidP="00F95083">
      <w:pPr>
        <w:ind w:firstLine="480"/>
      </w:pPr>
    </w:p>
    <w:p w14:paraId="1760D60B" w14:textId="77777777" w:rsidR="00800D56" w:rsidRDefault="00800D56" w:rsidP="00F95083">
      <w:pPr>
        <w:ind w:firstLine="480"/>
      </w:pPr>
    </w:p>
    <w:p w14:paraId="790029AD" w14:textId="77777777" w:rsidR="00800D56" w:rsidRDefault="00800D56" w:rsidP="00F95083">
      <w:pPr>
        <w:ind w:firstLine="480"/>
      </w:pPr>
    </w:p>
    <w:p w14:paraId="164BCF35" w14:textId="77777777" w:rsidR="00800D56" w:rsidRDefault="00800D56" w:rsidP="00F95083">
      <w:pPr>
        <w:ind w:firstLine="480"/>
      </w:pPr>
    </w:p>
    <w:p w14:paraId="7558D362" w14:textId="77777777" w:rsidR="00800D56" w:rsidRDefault="00800D56" w:rsidP="00F95083">
      <w:pPr>
        <w:ind w:firstLine="480"/>
      </w:pPr>
    </w:p>
    <w:p w14:paraId="6BB23A1B" w14:textId="77777777" w:rsidR="00800D56" w:rsidRDefault="00800D56" w:rsidP="00234C25">
      <w:pPr>
        <w:ind w:firstLine="480"/>
      </w:pPr>
    </w:p>
  </w:endnote>
  <w:endnote w:type="continuationSeparator" w:id="0">
    <w:p w14:paraId="5D4A5E91" w14:textId="77777777" w:rsidR="00800D56" w:rsidRDefault="00800D56" w:rsidP="00F95083">
      <w:pPr>
        <w:ind w:firstLine="480"/>
      </w:pPr>
      <w:r>
        <w:continuationSeparator/>
      </w:r>
    </w:p>
    <w:p w14:paraId="091ABFD7" w14:textId="77777777" w:rsidR="00800D56" w:rsidRDefault="00800D56" w:rsidP="00F95083">
      <w:pPr>
        <w:ind w:firstLine="480"/>
      </w:pPr>
    </w:p>
    <w:p w14:paraId="623E4271" w14:textId="77777777" w:rsidR="00800D56" w:rsidRDefault="00800D56" w:rsidP="00F95083">
      <w:pPr>
        <w:ind w:firstLine="480"/>
      </w:pPr>
    </w:p>
    <w:p w14:paraId="0987D0C1" w14:textId="77777777" w:rsidR="00800D56" w:rsidRDefault="00800D56" w:rsidP="00F95083">
      <w:pPr>
        <w:ind w:firstLine="480"/>
      </w:pPr>
    </w:p>
    <w:p w14:paraId="3A603E93" w14:textId="77777777" w:rsidR="00800D56" w:rsidRDefault="00800D56" w:rsidP="00F95083">
      <w:pPr>
        <w:ind w:firstLine="480"/>
      </w:pPr>
    </w:p>
    <w:p w14:paraId="194D6BAA" w14:textId="77777777" w:rsidR="00800D56" w:rsidRDefault="00800D56" w:rsidP="00F95083">
      <w:pPr>
        <w:ind w:firstLine="480"/>
      </w:pPr>
    </w:p>
    <w:p w14:paraId="4A281F91" w14:textId="77777777" w:rsidR="00800D56" w:rsidRDefault="00800D56" w:rsidP="00F95083">
      <w:pPr>
        <w:ind w:firstLine="480"/>
      </w:pPr>
    </w:p>
    <w:p w14:paraId="004FCA1B" w14:textId="77777777" w:rsidR="00800D56" w:rsidRDefault="00800D56" w:rsidP="00F95083">
      <w:pPr>
        <w:ind w:firstLine="480"/>
      </w:pPr>
    </w:p>
    <w:p w14:paraId="10092BC7" w14:textId="77777777" w:rsidR="00800D56" w:rsidRDefault="00800D56"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89AA3" w14:textId="77777777" w:rsidR="001668F2" w:rsidRDefault="001668F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E8D14" w14:textId="77777777" w:rsidR="001668F2" w:rsidRDefault="001668F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F65A0" w14:textId="77777777" w:rsidR="0017520C" w:rsidRDefault="0017520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6EAB7" w14:textId="77777777" w:rsidR="00800D56" w:rsidRDefault="00800D56" w:rsidP="00B649AF">
      <w:pPr>
        <w:ind w:firstLineChars="0" w:firstLine="0"/>
      </w:pPr>
      <w:r>
        <w:separator/>
      </w:r>
    </w:p>
    <w:p w14:paraId="58274938" w14:textId="77777777" w:rsidR="00800D56" w:rsidRDefault="00800D56" w:rsidP="00234C25">
      <w:pPr>
        <w:ind w:firstLine="480"/>
      </w:pPr>
    </w:p>
  </w:footnote>
  <w:footnote w:type="continuationSeparator" w:id="0">
    <w:p w14:paraId="478BD5F2" w14:textId="77777777" w:rsidR="00800D56" w:rsidRDefault="00800D56" w:rsidP="00F95083">
      <w:pPr>
        <w:ind w:firstLine="480"/>
      </w:pPr>
      <w:r>
        <w:continuationSeparator/>
      </w:r>
    </w:p>
    <w:p w14:paraId="5A9B77B5" w14:textId="77777777" w:rsidR="00800D56" w:rsidRDefault="00800D56" w:rsidP="00F95083">
      <w:pPr>
        <w:ind w:firstLine="480"/>
      </w:pPr>
    </w:p>
    <w:p w14:paraId="194C4FF2" w14:textId="77777777" w:rsidR="00800D56" w:rsidRDefault="00800D56" w:rsidP="00F95083">
      <w:pPr>
        <w:ind w:firstLine="480"/>
      </w:pPr>
    </w:p>
    <w:p w14:paraId="1FA3ADB0" w14:textId="77777777" w:rsidR="00800D56" w:rsidRDefault="00800D56" w:rsidP="00F95083">
      <w:pPr>
        <w:ind w:firstLine="480"/>
      </w:pPr>
    </w:p>
    <w:p w14:paraId="654B0A4F" w14:textId="77777777" w:rsidR="00800D56" w:rsidRDefault="00800D56" w:rsidP="00F95083">
      <w:pPr>
        <w:ind w:firstLine="480"/>
      </w:pPr>
    </w:p>
    <w:p w14:paraId="0AD75C95" w14:textId="77777777" w:rsidR="00800D56" w:rsidRDefault="00800D56" w:rsidP="00F95083">
      <w:pPr>
        <w:ind w:firstLine="480"/>
      </w:pPr>
    </w:p>
    <w:p w14:paraId="0307787B" w14:textId="77777777" w:rsidR="00800D56" w:rsidRDefault="00800D56" w:rsidP="00F95083">
      <w:pPr>
        <w:ind w:firstLine="480"/>
      </w:pPr>
    </w:p>
    <w:p w14:paraId="50A5AA93" w14:textId="77777777" w:rsidR="00800D56" w:rsidRDefault="00800D56" w:rsidP="00F95083">
      <w:pPr>
        <w:ind w:firstLine="480"/>
      </w:pPr>
    </w:p>
    <w:p w14:paraId="7E8DA377" w14:textId="77777777" w:rsidR="00800D56" w:rsidRDefault="00800D56"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10130" w14:textId="49C087B0" w:rsidR="001668F2" w:rsidRPr="001668F2" w:rsidRDefault="001668F2" w:rsidP="001668F2">
    <w:pPr>
      <w:pStyle w:val="a4"/>
      <w:rPr>
        <w:rFonts w:hint="eastAsia"/>
      </w:rPr>
    </w:pPr>
    <w:r w:rsidRPr="00D97F6D">
      <w:rPr>
        <w:rFonts w:hint="eastAsia"/>
      </w:rPr>
      <w:t>西安电子科技大学</w:t>
    </w:r>
    <w:sdt>
      <w:sdtPr>
        <w:rPr>
          <w:rFonts w:hint="eastAsia"/>
        </w:rPr>
        <w:alias w:val="页眉学位"/>
        <w:tag w:val="页眉学位"/>
        <w:id w:val="-1060782757"/>
        <w:placeholder>
          <w:docPart w:val="9A334DB3CFB340B586E19631E7CCAC22"/>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sidRPr="00D97F6D">
      <w:rPr>
        <w:rFonts w:hint="eastAsia"/>
      </w:rPr>
      <w:t>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34DC1" w14:textId="5F607D34" w:rsidR="0017520C" w:rsidRPr="00AB3697" w:rsidRDefault="001668F2" w:rsidP="007E6392">
    <w:pPr>
      <w:pStyle w:val="a4"/>
    </w:pPr>
    <w:r>
      <w:rPr>
        <w:rFonts w:hint="eastAsia"/>
      </w:rPr>
      <w:t>第二章</w:t>
    </w:r>
    <w:r>
      <w:rPr>
        <w:rFonts w:hint="eastAsia"/>
      </w:rPr>
      <w:t xml:space="preserve"> FPGA</w:t>
    </w:r>
    <w:r>
      <w:rPr>
        <w:rFonts w:hint="eastAsia"/>
      </w:rPr>
      <w:t>逻辑综合及技术映射</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E3038" w14:textId="77777777" w:rsidR="0017520C" w:rsidRDefault="0017520C" w:rsidP="007E639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2800FA"/>
    <w:multiLevelType w:val="singleLevel"/>
    <w:tmpl w:val="A32800FA"/>
    <w:lvl w:ilvl="0">
      <w:start w:val="7"/>
      <w:numFmt w:val="decimal"/>
      <w:suff w:val="nothing"/>
      <w:lvlText w:val="%1、"/>
      <w:lvlJc w:val="left"/>
    </w:lvl>
  </w:abstractNum>
  <w:abstractNum w:abstractNumId="1"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4"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5"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F0937BA"/>
    <w:multiLevelType w:val="hybridMultilevel"/>
    <w:tmpl w:val="378E9150"/>
    <w:lvl w:ilvl="0" w:tplc="04C08998">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11CD222"/>
    <w:multiLevelType w:val="singleLevel"/>
    <w:tmpl w:val="611CD222"/>
    <w:lvl w:ilvl="0">
      <w:start w:val="1"/>
      <w:numFmt w:val="decimal"/>
      <w:suff w:val="nothing"/>
      <w:lvlText w:val="%1、"/>
      <w:lvlJc w:val="left"/>
      <w:pPr>
        <w:ind w:left="210" w:firstLine="0"/>
      </w:pPr>
    </w:lvl>
  </w:abstractNum>
  <w:abstractNum w:abstractNumId="13" w15:restartNumberingAfterBreak="0">
    <w:nsid w:val="61B35CA1"/>
    <w:multiLevelType w:val="multilevel"/>
    <w:tmpl w:val="39AA7AE8"/>
    <w:lvl w:ilvl="0">
      <w:start w:val="2"/>
      <w:numFmt w:val="chineseCountingThousand"/>
      <w:pStyle w:val="10"/>
      <w:lvlText w:val="第%1章"/>
      <w:lvlJc w:val="lef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2268" w:firstLine="0"/>
      </w:pPr>
      <w:rPr>
        <w:rFonts w:hint="eastAsia"/>
      </w:rPr>
    </w:lvl>
  </w:abstractNum>
  <w:abstractNum w:abstractNumId="14"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7"/>
  </w:num>
  <w:num w:numId="2">
    <w:abstractNumId w:val="4"/>
  </w:num>
  <w:num w:numId="3">
    <w:abstractNumId w:val="16"/>
  </w:num>
  <w:num w:numId="4">
    <w:abstractNumId w:val="10"/>
  </w:num>
  <w:num w:numId="5">
    <w:abstractNumId w:val="13"/>
  </w:num>
  <w:num w:numId="6">
    <w:abstractNumId w:val="1"/>
  </w:num>
  <w:num w:numId="7">
    <w:abstractNumId w:val="8"/>
  </w:num>
  <w:num w:numId="8">
    <w:abstractNumId w:val="15"/>
  </w:num>
  <w:num w:numId="9">
    <w:abstractNumId w:val="15"/>
  </w:num>
  <w:num w:numId="10">
    <w:abstractNumId w:val="15"/>
  </w:num>
  <w:num w:numId="11">
    <w:abstractNumId w:val="3"/>
  </w:num>
  <w:num w:numId="12">
    <w:abstractNumId w:val="3"/>
  </w:num>
  <w:num w:numId="13">
    <w:abstractNumId w:val="3"/>
  </w:num>
  <w:num w:numId="14">
    <w:abstractNumId w:val="3"/>
  </w:num>
  <w:num w:numId="15">
    <w:abstractNumId w:val="13"/>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
  </w:num>
  <w:num w:numId="19">
    <w:abstractNumId w:val="6"/>
  </w:num>
  <w:num w:numId="20">
    <w:abstractNumId w:val="9"/>
  </w:num>
  <w:num w:numId="21">
    <w:abstractNumId w:val="14"/>
  </w:num>
  <w:num w:numId="22">
    <w:abstractNumId w:val="5"/>
  </w:num>
  <w:num w:numId="23">
    <w:abstractNumId w:val="0"/>
  </w:num>
  <w:num w:numId="24">
    <w:abstractNumId w:val="12"/>
  </w:num>
  <w:num w:numId="25">
    <w:abstractNumId w:val="11"/>
  </w:num>
  <w:num w:numId="26">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7D0"/>
    <w:rsid w:val="000D688E"/>
    <w:rsid w:val="000D6A79"/>
    <w:rsid w:val="000D6ACA"/>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57"/>
    <w:rsid w:val="001054C9"/>
    <w:rsid w:val="0010571D"/>
    <w:rsid w:val="00105F1B"/>
    <w:rsid w:val="00106261"/>
    <w:rsid w:val="00106526"/>
    <w:rsid w:val="0010679B"/>
    <w:rsid w:val="00106A3F"/>
    <w:rsid w:val="0010700B"/>
    <w:rsid w:val="001071AF"/>
    <w:rsid w:val="001074B7"/>
    <w:rsid w:val="001077BB"/>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B89"/>
    <w:rsid w:val="00123EF8"/>
    <w:rsid w:val="00124509"/>
    <w:rsid w:val="00124B55"/>
    <w:rsid w:val="00124BEB"/>
    <w:rsid w:val="00124D73"/>
    <w:rsid w:val="0012512B"/>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8F2"/>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0"/>
    <w:rsid w:val="001B3059"/>
    <w:rsid w:val="001B338E"/>
    <w:rsid w:val="001B347F"/>
    <w:rsid w:val="001B4BD8"/>
    <w:rsid w:val="001B5507"/>
    <w:rsid w:val="001B60C9"/>
    <w:rsid w:val="001B66A0"/>
    <w:rsid w:val="001B6AF9"/>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4A3"/>
    <w:rsid w:val="001D0683"/>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3D2F"/>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0B1F"/>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5B3"/>
    <w:rsid w:val="003525C3"/>
    <w:rsid w:val="003529ED"/>
    <w:rsid w:val="00352A5E"/>
    <w:rsid w:val="003536C4"/>
    <w:rsid w:val="00353A5C"/>
    <w:rsid w:val="00353E4E"/>
    <w:rsid w:val="00353F6E"/>
    <w:rsid w:val="00353F9B"/>
    <w:rsid w:val="00354367"/>
    <w:rsid w:val="003546D2"/>
    <w:rsid w:val="00354F28"/>
    <w:rsid w:val="00355695"/>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53C"/>
    <w:rsid w:val="00373A6E"/>
    <w:rsid w:val="00373BC1"/>
    <w:rsid w:val="00373D03"/>
    <w:rsid w:val="00373E1B"/>
    <w:rsid w:val="00373F1F"/>
    <w:rsid w:val="00374058"/>
    <w:rsid w:val="003740AB"/>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C39"/>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BBA"/>
    <w:rsid w:val="0048709C"/>
    <w:rsid w:val="004874FC"/>
    <w:rsid w:val="00487586"/>
    <w:rsid w:val="00487880"/>
    <w:rsid w:val="00487902"/>
    <w:rsid w:val="00487C7D"/>
    <w:rsid w:val="00487FCA"/>
    <w:rsid w:val="0049097D"/>
    <w:rsid w:val="00491076"/>
    <w:rsid w:val="004912C8"/>
    <w:rsid w:val="00491768"/>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1181"/>
    <w:rsid w:val="004F1D91"/>
    <w:rsid w:val="004F1EBE"/>
    <w:rsid w:val="004F23DC"/>
    <w:rsid w:val="004F28DA"/>
    <w:rsid w:val="004F2EE1"/>
    <w:rsid w:val="004F2F9A"/>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C7E"/>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08F"/>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B39"/>
    <w:rsid w:val="005D0C0A"/>
    <w:rsid w:val="005D0D6D"/>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452"/>
    <w:rsid w:val="005F5820"/>
    <w:rsid w:val="005F5C84"/>
    <w:rsid w:val="005F5D05"/>
    <w:rsid w:val="005F63B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852"/>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6090"/>
    <w:rsid w:val="00666502"/>
    <w:rsid w:val="0066650B"/>
    <w:rsid w:val="006669D6"/>
    <w:rsid w:val="00666B87"/>
    <w:rsid w:val="00667084"/>
    <w:rsid w:val="006679EC"/>
    <w:rsid w:val="00667C64"/>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465"/>
    <w:rsid w:val="00682A12"/>
    <w:rsid w:val="0068306B"/>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4040"/>
    <w:rsid w:val="006F4332"/>
    <w:rsid w:val="006F43A0"/>
    <w:rsid w:val="006F468F"/>
    <w:rsid w:val="006F4847"/>
    <w:rsid w:val="006F4869"/>
    <w:rsid w:val="006F4CB8"/>
    <w:rsid w:val="006F4E1E"/>
    <w:rsid w:val="006F50EC"/>
    <w:rsid w:val="006F5136"/>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83C"/>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4F01"/>
    <w:rsid w:val="00755355"/>
    <w:rsid w:val="00755534"/>
    <w:rsid w:val="00755A5A"/>
    <w:rsid w:val="00755AFC"/>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55"/>
    <w:rsid w:val="00795570"/>
    <w:rsid w:val="00795C35"/>
    <w:rsid w:val="00795EA4"/>
    <w:rsid w:val="00795FF8"/>
    <w:rsid w:val="00796091"/>
    <w:rsid w:val="00796E72"/>
    <w:rsid w:val="00796F47"/>
    <w:rsid w:val="0079709C"/>
    <w:rsid w:val="007973B5"/>
    <w:rsid w:val="00797670"/>
    <w:rsid w:val="00797B78"/>
    <w:rsid w:val="00797F27"/>
    <w:rsid w:val="007A0158"/>
    <w:rsid w:val="007A03DB"/>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0D56"/>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DC7"/>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8D9"/>
    <w:rsid w:val="009429A3"/>
    <w:rsid w:val="00942A1A"/>
    <w:rsid w:val="00942A33"/>
    <w:rsid w:val="00942F6D"/>
    <w:rsid w:val="0094373F"/>
    <w:rsid w:val="00943E43"/>
    <w:rsid w:val="00943E47"/>
    <w:rsid w:val="00944158"/>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8DF"/>
    <w:rsid w:val="009A29F9"/>
    <w:rsid w:val="009A2F47"/>
    <w:rsid w:val="009A3120"/>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3B5"/>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9C"/>
    <w:rsid w:val="00A379D8"/>
    <w:rsid w:val="00A37DF4"/>
    <w:rsid w:val="00A4010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67A"/>
    <w:rsid w:val="00A9575F"/>
    <w:rsid w:val="00A96458"/>
    <w:rsid w:val="00A9653D"/>
    <w:rsid w:val="00A967F2"/>
    <w:rsid w:val="00A96DD1"/>
    <w:rsid w:val="00A97A5C"/>
    <w:rsid w:val="00A97B1C"/>
    <w:rsid w:val="00A97CA1"/>
    <w:rsid w:val="00A97D50"/>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490"/>
    <w:rsid w:val="00AD75E2"/>
    <w:rsid w:val="00AD7685"/>
    <w:rsid w:val="00AD7786"/>
    <w:rsid w:val="00AD786A"/>
    <w:rsid w:val="00AD79B7"/>
    <w:rsid w:val="00AD7FFB"/>
    <w:rsid w:val="00AE007B"/>
    <w:rsid w:val="00AE021B"/>
    <w:rsid w:val="00AE0243"/>
    <w:rsid w:val="00AE0791"/>
    <w:rsid w:val="00AE0C8C"/>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A37"/>
    <w:rsid w:val="00B41B70"/>
    <w:rsid w:val="00B41BBF"/>
    <w:rsid w:val="00B41C76"/>
    <w:rsid w:val="00B41DF3"/>
    <w:rsid w:val="00B41E17"/>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46"/>
    <w:rsid w:val="00C61511"/>
    <w:rsid w:val="00C61682"/>
    <w:rsid w:val="00C6196A"/>
    <w:rsid w:val="00C61FBE"/>
    <w:rsid w:val="00C62324"/>
    <w:rsid w:val="00C62DA5"/>
    <w:rsid w:val="00C62E05"/>
    <w:rsid w:val="00C637EF"/>
    <w:rsid w:val="00C63C79"/>
    <w:rsid w:val="00C63C8B"/>
    <w:rsid w:val="00C643FB"/>
    <w:rsid w:val="00C6474A"/>
    <w:rsid w:val="00C64948"/>
    <w:rsid w:val="00C64964"/>
    <w:rsid w:val="00C64A02"/>
    <w:rsid w:val="00C64B2B"/>
    <w:rsid w:val="00C651CD"/>
    <w:rsid w:val="00C656DB"/>
    <w:rsid w:val="00C66131"/>
    <w:rsid w:val="00C6671B"/>
    <w:rsid w:val="00C66E8D"/>
    <w:rsid w:val="00C6714B"/>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E60"/>
    <w:rsid w:val="00C96977"/>
    <w:rsid w:val="00C96CD8"/>
    <w:rsid w:val="00C96EB8"/>
    <w:rsid w:val="00C978BE"/>
    <w:rsid w:val="00C97995"/>
    <w:rsid w:val="00C979B0"/>
    <w:rsid w:val="00C97A52"/>
    <w:rsid w:val="00C97CA3"/>
    <w:rsid w:val="00C97D4D"/>
    <w:rsid w:val="00C97FB7"/>
    <w:rsid w:val="00CA0298"/>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6E4"/>
    <w:rsid w:val="00D747D7"/>
    <w:rsid w:val="00D74A11"/>
    <w:rsid w:val="00D74B30"/>
    <w:rsid w:val="00D74C2C"/>
    <w:rsid w:val="00D74D24"/>
    <w:rsid w:val="00D74FFD"/>
    <w:rsid w:val="00D751E5"/>
    <w:rsid w:val="00D757D6"/>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720C"/>
    <w:rsid w:val="00E77607"/>
    <w:rsid w:val="00E77690"/>
    <w:rsid w:val="00E77BD4"/>
    <w:rsid w:val="00E77D1B"/>
    <w:rsid w:val="00E77DEA"/>
    <w:rsid w:val="00E800D7"/>
    <w:rsid w:val="00E8028B"/>
    <w:rsid w:val="00E804EE"/>
    <w:rsid w:val="00E805DC"/>
    <w:rsid w:val="00E80A0D"/>
    <w:rsid w:val="00E80A25"/>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A5B"/>
    <w:rsid w:val="00EC2159"/>
    <w:rsid w:val="00EC217F"/>
    <w:rsid w:val="00EC2453"/>
    <w:rsid w:val="00EC2BFB"/>
    <w:rsid w:val="00EC30D3"/>
    <w:rsid w:val="00EC31B5"/>
    <w:rsid w:val="00EC36DE"/>
    <w:rsid w:val="00EC37A8"/>
    <w:rsid w:val="00EC38B0"/>
    <w:rsid w:val="00EC3B1E"/>
    <w:rsid w:val="00EC3CA3"/>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2360"/>
    <w:rsid w:val="00F0275B"/>
    <w:rsid w:val="00F02C82"/>
    <w:rsid w:val="00F02CD5"/>
    <w:rsid w:val="00F02DB4"/>
    <w:rsid w:val="00F03099"/>
    <w:rsid w:val="00F039E6"/>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3B4B"/>
    <w:rsid w:val="00F54948"/>
    <w:rsid w:val="00F54957"/>
    <w:rsid w:val="00F549B7"/>
    <w:rsid w:val="00F54D33"/>
    <w:rsid w:val="00F54DA3"/>
    <w:rsid w:val="00F54F00"/>
    <w:rsid w:val="00F54F25"/>
    <w:rsid w:val="00F54F4C"/>
    <w:rsid w:val="00F55D9F"/>
    <w:rsid w:val="00F56351"/>
    <w:rsid w:val="00F56556"/>
    <w:rsid w:val="00F56622"/>
    <w:rsid w:val="00F567F5"/>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AAFE8A"/>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A03DB"/>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81152F"/>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1"/>
    <w:autoRedefine/>
    <w:qFormat/>
    <w:rsid w:val="00050FD0"/>
    <w:pPr>
      <w:numPr>
        <w:ilvl w:val="2"/>
      </w:numPr>
      <w:spacing w:before="240" w:after="120"/>
      <w:ind w:left="510"/>
      <w:jc w:val="left"/>
      <w:outlineLvl w:val="2"/>
    </w:pPr>
    <w:rPr>
      <w:sz w:val="28"/>
      <w:szCs w:val="28"/>
    </w:rPr>
  </w:style>
  <w:style w:type="paragraph" w:styleId="4">
    <w:name w:val="heading 4"/>
    <w:aliases w:val="四级标题"/>
    <w:basedOn w:val="3"/>
    <w:next w:val="a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5">
    <w:name w:val="footer"/>
    <w:basedOn w:val="a0"/>
    <w:link w:val="a6"/>
    <w:uiPriority w:val="99"/>
    <w:rsid w:val="000410AE"/>
    <w:pPr>
      <w:tabs>
        <w:tab w:val="center" w:pos="4153"/>
        <w:tab w:val="right" w:pos="8306"/>
      </w:tabs>
      <w:snapToGrid w:val="0"/>
      <w:jc w:val="left"/>
    </w:pPr>
    <w:rPr>
      <w:sz w:val="18"/>
      <w:szCs w:val="18"/>
    </w:rPr>
  </w:style>
  <w:style w:type="character" w:styleId="a7">
    <w:name w:val="Hyperlink"/>
    <w:uiPriority w:val="99"/>
    <w:unhideWhenUsed/>
    <w:rsid w:val="002C233F"/>
    <w:rPr>
      <w:color w:val="0000FF"/>
      <w:u w:val="single"/>
    </w:rPr>
  </w:style>
  <w:style w:type="paragraph" w:styleId="a8">
    <w:name w:val="Title"/>
    <w:aliases w:val="无大纲"/>
    <w:basedOn w:val="a0"/>
    <w:next w:val="a0"/>
    <w:link w:val="a9"/>
    <w:autoRedefine/>
    <w:qFormat/>
    <w:rsid w:val="00BF131E"/>
    <w:pPr>
      <w:keepNext/>
      <w:keepLines/>
      <w:spacing w:before="480" w:after="360"/>
      <w:ind w:firstLineChars="0" w:firstLine="0"/>
      <w:jc w:val="center"/>
    </w:pPr>
    <w:rPr>
      <w:rFonts w:eastAsia="黑体"/>
      <w:bCs/>
      <w:sz w:val="32"/>
      <w:szCs w:val="32"/>
    </w:rPr>
  </w:style>
  <w:style w:type="paragraph" w:styleId="aa">
    <w:name w:val="caption"/>
    <w:basedOn w:val="a0"/>
    <w:next w:val="a0"/>
    <w:qFormat/>
    <w:rsid w:val="000410AE"/>
    <w:pPr>
      <w:spacing w:before="152" w:after="160"/>
    </w:pPr>
    <w:rPr>
      <w:rFonts w:ascii="Arial" w:eastAsia="黑体" w:hAnsi="Arial" w:cs="Arial"/>
      <w:sz w:val="20"/>
      <w:szCs w:val="20"/>
    </w:rPr>
  </w:style>
  <w:style w:type="paragraph" w:styleId="ab">
    <w:name w:val="Document Map"/>
    <w:basedOn w:val="a0"/>
    <w:semiHidden/>
    <w:rsid w:val="00DC28D9"/>
    <w:pPr>
      <w:shd w:val="clear" w:color="auto" w:fill="000080"/>
    </w:pPr>
  </w:style>
  <w:style w:type="character" w:customStyle="1" w:styleId="a9">
    <w:name w:val="标题 字符"/>
    <w:aliases w:val="无大纲 字符"/>
    <w:link w:val="a8"/>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c">
    <w:name w:val="Date"/>
    <w:basedOn w:val="a0"/>
    <w:next w:val="a0"/>
    <w:link w:val="ad"/>
    <w:rsid w:val="00D23CE8"/>
    <w:pPr>
      <w:ind w:firstLineChars="0" w:firstLine="0"/>
    </w:pPr>
    <w:rPr>
      <w:noProof w:val="0"/>
      <w:sz w:val="21"/>
      <w:szCs w:val="20"/>
    </w:rPr>
  </w:style>
  <w:style w:type="paragraph" w:customStyle="1" w:styleId="-">
    <w:name w:val="标题-表格"/>
    <w:basedOn w:val="ae"/>
    <w:next w:val="ae"/>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left="0" w:firstLineChars="0"/>
      <w:jc w:val="center"/>
    </w:pPr>
    <w:rPr>
      <w:sz w:val="21"/>
    </w:rPr>
  </w:style>
  <w:style w:type="paragraph" w:styleId="af">
    <w:name w:val="footnote text"/>
    <w:basedOn w:val="a0"/>
    <w:link w:val="af0"/>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1">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laceholder Text"/>
    <w:basedOn w:val="a1"/>
    <w:uiPriority w:val="99"/>
    <w:semiHidden/>
    <w:rsid w:val="00663FE0"/>
    <w:rPr>
      <w:color w:val="808080"/>
    </w:rPr>
  </w:style>
  <w:style w:type="character" w:customStyle="1" w:styleId="af0">
    <w:name w:val="脚注文本 字符"/>
    <w:link w:val="af"/>
    <w:rsid w:val="00C84AFD"/>
    <w:rPr>
      <w:rFonts w:eastAsia="宋体"/>
      <w:noProof/>
      <w:kern w:val="2"/>
      <w:sz w:val="18"/>
      <w:szCs w:val="18"/>
      <w:lang w:val="en-US" w:eastAsia="zh-CN" w:bidi="ar-SA"/>
    </w:rPr>
  </w:style>
  <w:style w:type="character" w:styleId="af3">
    <w:name w:val="Emphasis"/>
    <w:qFormat/>
    <w:rsid w:val="00220AD6"/>
    <w:rPr>
      <w:b w:val="0"/>
      <w:bCs w:val="0"/>
      <w:i w:val="0"/>
      <w:iCs w:val="0"/>
      <w:color w:val="CC0033"/>
    </w:rPr>
  </w:style>
  <w:style w:type="character" w:styleId="af4">
    <w:name w:val="annotation reference"/>
    <w:semiHidden/>
    <w:rsid w:val="001C2F8F"/>
    <w:rPr>
      <w:sz w:val="21"/>
      <w:szCs w:val="21"/>
    </w:rPr>
  </w:style>
  <w:style w:type="paragraph" w:styleId="af5">
    <w:name w:val="annotation text"/>
    <w:basedOn w:val="a0"/>
    <w:semiHidden/>
    <w:rsid w:val="001C2F8F"/>
    <w:pPr>
      <w:spacing w:line="240" w:lineRule="auto"/>
      <w:ind w:firstLineChars="0" w:firstLine="0"/>
      <w:jc w:val="left"/>
    </w:pPr>
    <w:rPr>
      <w:noProof w:val="0"/>
      <w:sz w:val="21"/>
      <w:szCs w:val="24"/>
    </w:rPr>
  </w:style>
  <w:style w:type="paragraph" w:styleId="af6">
    <w:name w:val="Balloon Text"/>
    <w:basedOn w:val="a0"/>
    <w:semiHidden/>
    <w:rsid w:val="001C2F8F"/>
    <w:rPr>
      <w:sz w:val="18"/>
      <w:szCs w:val="18"/>
    </w:rPr>
  </w:style>
  <w:style w:type="paragraph" w:styleId="af7">
    <w:name w:val="endnote text"/>
    <w:basedOn w:val="a0"/>
    <w:semiHidden/>
    <w:rsid w:val="000A3853"/>
    <w:pPr>
      <w:snapToGrid w:val="0"/>
      <w:spacing w:line="240" w:lineRule="auto"/>
      <w:ind w:firstLineChars="0" w:firstLine="0"/>
      <w:jc w:val="left"/>
    </w:pPr>
    <w:rPr>
      <w:noProof w:val="0"/>
      <w:szCs w:val="20"/>
    </w:rPr>
  </w:style>
  <w:style w:type="character" w:styleId="af8">
    <w:name w:val="endnote reference"/>
    <w:semiHidden/>
    <w:rsid w:val="00A72BCD"/>
    <w:rPr>
      <w:vertAlign w:val="superscript"/>
    </w:rPr>
  </w:style>
  <w:style w:type="character" w:styleId="HTML">
    <w:name w:val="HTML Cite"/>
    <w:rsid w:val="00617CE4"/>
    <w:rPr>
      <w:i w:val="0"/>
      <w:iCs w:val="0"/>
      <w:color w:val="008000"/>
    </w:rPr>
  </w:style>
  <w:style w:type="paragraph" w:styleId="af9">
    <w:name w:val="annotation subject"/>
    <w:basedOn w:val="af5"/>
    <w:next w:val="af5"/>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A03DB"/>
    <w:rPr>
      <w:rFonts w:eastAsia="黑体"/>
      <w:bCs/>
      <w:noProof/>
      <w:snapToGrid w:val="0"/>
      <w:sz w:val="32"/>
      <w:szCs w:val="44"/>
    </w:rPr>
  </w:style>
  <w:style w:type="character" w:customStyle="1" w:styleId="21">
    <w:name w:val="标题 2 字符"/>
    <w:aliases w:val="二级标题 字符"/>
    <w:link w:val="20"/>
    <w:rsid w:val="0081152F"/>
    <w:rPr>
      <w:b/>
      <w:bCs/>
      <w:noProof/>
      <w:snapToGrid w:val="0"/>
      <w:sz w:val="30"/>
      <w:szCs w:val="30"/>
    </w:rPr>
  </w:style>
  <w:style w:type="character" w:customStyle="1" w:styleId="31">
    <w:name w:val="标题 3 字符"/>
    <w:aliases w:val="三级标题 字符"/>
    <w:link w:val="3"/>
    <w:rsid w:val="00050FD0"/>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e">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e"/>
    <w:rsid w:val="00157E8E"/>
    <w:rPr>
      <w:kern w:val="2"/>
      <w:sz w:val="24"/>
      <w:szCs w:val="24"/>
    </w:rPr>
  </w:style>
  <w:style w:type="character" w:customStyle="1" w:styleId="a6">
    <w:name w:val="页脚 字符"/>
    <w:link w:val="a5"/>
    <w:uiPriority w:val="99"/>
    <w:rsid w:val="003F2144"/>
    <w:rPr>
      <w:noProof/>
      <w:kern w:val="2"/>
      <w:sz w:val="18"/>
      <w:szCs w:val="18"/>
    </w:rPr>
  </w:style>
  <w:style w:type="character" w:customStyle="1" w:styleId="ad">
    <w:name w:val="日期 字符"/>
    <w:link w:val="ac"/>
    <w:rsid w:val="007017EC"/>
    <w:rPr>
      <w:kern w:val="2"/>
      <w:sz w:val="21"/>
    </w:rPr>
  </w:style>
  <w:style w:type="paragraph" w:styleId="afa">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b">
    <w:name w:val="我的正文"/>
    <w:basedOn w:val="afc"/>
    <w:link w:val="Char0"/>
    <w:qFormat/>
    <w:rsid w:val="00284CBE"/>
    <w:pPr>
      <w:spacing w:before="60"/>
      <w:ind w:firstLine="480"/>
    </w:pPr>
    <w:rPr>
      <w:noProof w:val="0"/>
      <w:szCs w:val="24"/>
    </w:rPr>
  </w:style>
  <w:style w:type="character" w:customStyle="1" w:styleId="Char0">
    <w:name w:val="我的正文 Char"/>
    <w:link w:val="afb"/>
    <w:rsid w:val="00284CBE"/>
    <w:rPr>
      <w:kern w:val="2"/>
      <w:sz w:val="24"/>
      <w:szCs w:val="24"/>
    </w:rPr>
  </w:style>
  <w:style w:type="paragraph" w:styleId="afc">
    <w:name w:val="Normal Indent"/>
    <w:basedOn w:val="a0"/>
    <w:rsid w:val="00284CBE"/>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2.vsdx"/><Relationship Id="rId26" Type="http://schemas.openxmlformats.org/officeDocument/2006/relationships/package" Target="embeddings/Microsoft_Visio_Drawing6.vsdx"/><Relationship Id="rId39" Type="http://schemas.microsoft.com/office/2007/relationships/hdphoto" Target="media/hdphoto2.wdp"/><Relationship Id="rId21" Type="http://schemas.openxmlformats.org/officeDocument/2006/relationships/image" Target="media/image9.emf"/><Relationship Id="rId34" Type="http://schemas.openxmlformats.org/officeDocument/2006/relationships/package" Target="embeddings/Microsoft_Visio_Drawing10.vsdx"/><Relationship Id="rId42" Type="http://schemas.openxmlformats.org/officeDocument/2006/relationships/image" Target="media/image20.png"/><Relationship Id="rId47" Type="http://schemas.openxmlformats.org/officeDocument/2006/relationships/image" Target="media/image25.wmf"/><Relationship Id="rId50" Type="http://schemas.openxmlformats.org/officeDocument/2006/relationships/image" Target="media/image28.wmf"/><Relationship Id="rId55" Type="http://schemas.openxmlformats.org/officeDocument/2006/relationships/image" Target="media/image33.wmf"/><Relationship Id="rId63" Type="http://schemas.microsoft.com/office/2007/relationships/hdphoto" Target="media/hdphoto5.wdp"/><Relationship Id="rId68" Type="http://schemas.openxmlformats.org/officeDocument/2006/relationships/image" Target="media/image43.png"/><Relationship Id="rId76" Type="http://schemas.openxmlformats.org/officeDocument/2006/relationships/header" Target="header1.xm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3.emf"/><Relationship Id="rId11" Type="http://schemas.openxmlformats.org/officeDocument/2006/relationships/image" Target="media/image3.png"/><Relationship Id="rId24" Type="http://schemas.openxmlformats.org/officeDocument/2006/relationships/package" Target="embeddings/Microsoft_Visio_Drawing5.vsdx"/><Relationship Id="rId32" Type="http://schemas.openxmlformats.org/officeDocument/2006/relationships/package" Target="embeddings/Microsoft_Visio_Drawing9.vsdx"/><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3.wmf"/><Relationship Id="rId53" Type="http://schemas.openxmlformats.org/officeDocument/2006/relationships/image" Target="media/image31.wmf"/><Relationship Id="rId58" Type="http://schemas.openxmlformats.org/officeDocument/2006/relationships/image" Target="media/image36.wmf"/><Relationship Id="rId66" Type="http://schemas.openxmlformats.org/officeDocument/2006/relationships/image" Target="media/image41.png"/><Relationship Id="rId74" Type="http://schemas.openxmlformats.org/officeDocument/2006/relationships/image" Target="media/image48.png"/><Relationship Id="rId79" Type="http://schemas.openxmlformats.org/officeDocument/2006/relationships/footer" Target="footer2.xml"/><Relationship Id="rId5" Type="http://schemas.openxmlformats.org/officeDocument/2006/relationships/webSettings" Target="webSettings.xml"/><Relationship Id="rId61" Type="http://schemas.microsoft.com/office/2007/relationships/hdphoto" Target="media/hdphoto4.wdp"/><Relationship Id="rId82"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image" Target="media/image22.wmf"/><Relationship Id="rId52" Type="http://schemas.openxmlformats.org/officeDocument/2006/relationships/image" Target="media/image30.wmf"/><Relationship Id="rId60" Type="http://schemas.openxmlformats.org/officeDocument/2006/relationships/image" Target="media/image38.png"/><Relationship Id="rId65" Type="http://schemas.microsoft.com/office/2007/relationships/hdphoto" Target="media/hdphoto6.wdp"/><Relationship Id="rId73" Type="http://schemas.openxmlformats.org/officeDocument/2006/relationships/image" Target="media/image47.pn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2.emf"/><Relationship Id="rId30" Type="http://schemas.openxmlformats.org/officeDocument/2006/relationships/package" Target="embeddings/Microsoft_Visio_Drawing8.vsdx"/><Relationship Id="rId35" Type="http://schemas.openxmlformats.org/officeDocument/2006/relationships/image" Target="media/image16.emf"/><Relationship Id="rId43" Type="http://schemas.openxmlformats.org/officeDocument/2006/relationships/image" Target="media/image21.wmf"/><Relationship Id="rId48" Type="http://schemas.openxmlformats.org/officeDocument/2006/relationships/image" Target="media/image26.png"/><Relationship Id="rId56" Type="http://schemas.openxmlformats.org/officeDocument/2006/relationships/image" Target="media/image34.wmf"/><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29.wmf"/><Relationship Id="rId72" Type="http://schemas.openxmlformats.org/officeDocument/2006/relationships/image" Target="media/image46.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8.png"/><Relationship Id="rId46" Type="http://schemas.openxmlformats.org/officeDocument/2006/relationships/image" Target="media/image24.wmf"/><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package" Target="embeddings/Microsoft_Visio_Drawing3.vsdx"/><Relationship Id="rId41" Type="http://schemas.microsoft.com/office/2007/relationships/hdphoto" Target="media/hdphoto3.wdp"/><Relationship Id="rId54" Type="http://schemas.openxmlformats.org/officeDocument/2006/relationships/image" Target="media/image32.wmf"/><Relationship Id="rId62" Type="http://schemas.openxmlformats.org/officeDocument/2006/relationships/image" Target="media/image39.png"/><Relationship Id="rId70" Type="http://schemas.openxmlformats.org/officeDocument/2006/relationships/hyperlink" Target="https://baike.baidu.com/item/%E6%A0%87%E5%87%86%E8%AF%AF%E5%B7%AE" TargetMode="External"/><Relationship Id="rId75" Type="http://schemas.openxmlformats.org/officeDocument/2006/relationships/image" Target="media/image49.wmf"/><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image" Target="media/image27.png"/><Relationship Id="rId57" Type="http://schemas.openxmlformats.org/officeDocument/2006/relationships/image" Target="media/image3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334DB3CFB340B586E19631E7CCAC22"/>
        <w:category>
          <w:name w:val="常规"/>
          <w:gallery w:val="placeholder"/>
        </w:category>
        <w:types>
          <w:type w:val="bbPlcHdr"/>
        </w:types>
        <w:behaviors>
          <w:behavior w:val="content"/>
        </w:behaviors>
        <w:guid w:val="{A3D2E0D2-4161-45D7-AFEA-B6EEB2FC8BAA}"/>
      </w:docPartPr>
      <w:docPartBody>
        <w:p w:rsidR="00000000" w:rsidRDefault="005C6196" w:rsidP="005C6196">
          <w:pPr>
            <w:pStyle w:val="9A334DB3CFB340B586E19631E7CCAC22"/>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196"/>
    <w:rsid w:val="005C6196"/>
    <w:rsid w:val="00E03B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C6196"/>
    <w:rPr>
      <w:color w:val="808080"/>
    </w:rPr>
  </w:style>
  <w:style w:type="paragraph" w:customStyle="1" w:styleId="9A334DB3CFB340B586E19631E7CCAC22">
    <w:name w:val="9A334DB3CFB340B586E19631E7CCAC22"/>
    <w:rsid w:val="005C6196"/>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3F2ECF-745D-48EF-BF32-F283D2DF1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25</TotalTime>
  <Pages>23</Pages>
  <Words>2198</Words>
  <Characters>12529</Characters>
  <Application>Microsoft Office Word</Application>
  <DocSecurity>0</DocSecurity>
  <Lines>104</Lines>
  <Paragraphs>29</Paragraphs>
  <ScaleCrop>false</ScaleCrop>
  <Company>XD</Company>
  <LinksUpToDate>false</LinksUpToDate>
  <CharactersWithSpaces>14698</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12</cp:revision>
  <cp:lastPrinted>2015-04-23T08:35:00Z</cp:lastPrinted>
  <dcterms:created xsi:type="dcterms:W3CDTF">2022-02-06T04:50:00Z</dcterms:created>
  <dcterms:modified xsi:type="dcterms:W3CDTF">2022-02-06T08:54:00Z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