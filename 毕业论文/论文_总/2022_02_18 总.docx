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6119142"/>
      <w:bookmarkStart w:id="2" w:name="_Toc413704334"/>
      <w:bookmarkStart w:id="3" w:name="_Toc95085588"/>
      <w:bookmarkStart w:id="4" w:name="_Toc95671796"/>
      <w:r>
        <w:rPr>
          <w:rFonts w:hint="eastAsia"/>
        </w:rPr>
        <w:t>摘要</w:t>
      </w:r>
      <w:bookmarkEnd w:id="0"/>
      <w:bookmarkEnd w:id="1"/>
    </w:p>
    <w:p w14:paraId="648FD44F" w14:textId="50BDCE90" w:rsidR="00BC193F" w:rsidRDefault="00BC193F" w:rsidP="00BC193F">
      <w:pPr>
        <w:pStyle w:val="af"/>
      </w:pPr>
      <w:r>
        <w:rPr>
          <w:rFonts w:hint="eastAsia"/>
        </w:rPr>
        <w:t>随着后摩尔时代的到来，芯片制造工艺的提升以及市场对芯片功能需求的不断提升，</w:t>
      </w:r>
      <w:r w:rsidR="00E7453D">
        <w:rPr>
          <w:rFonts w:hint="eastAsia"/>
        </w:rPr>
        <w:t>导致</w:t>
      </w:r>
      <w:r>
        <w:rPr>
          <w:rFonts w:hint="eastAsia"/>
        </w:rPr>
        <w:t>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proofErr w:type="spellStart"/>
      <w:r>
        <w:rPr>
          <w:rFonts w:hint="eastAsia"/>
        </w:rPr>
        <w:t>Verific</w:t>
      </w:r>
      <w:proofErr w:type="spellEnd"/>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算法，使资源估算时间</w:t>
      </w:r>
      <w:proofErr w:type="gramStart"/>
      <w:r>
        <w:rPr>
          <w:rFonts w:hint="eastAsia"/>
        </w:rPr>
        <w:t>优化较</w:t>
      </w:r>
      <w:proofErr w:type="gramEnd"/>
      <w:r>
        <w:rPr>
          <w:rFonts w:hint="eastAsia"/>
        </w:rPr>
        <w:t>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14BF9646" w14:textId="221FAA0F" w:rsidR="009054F6" w:rsidRPr="00E40A63"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118979" w:history="1">
        <w:r w:rsidR="009054F6" w:rsidRPr="00F34450">
          <w:rPr>
            <w:rStyle w:val="a8"/>
          </w:rPr>
          <w:t>图</w:t>
        </w:r>
        <w:r w:rsidR="009054F6" w:rsidRPr="00F34450">
          <w:rPr>
            <w:rStyle w:val="a8"/>
          </w:rPr>
          <w:t>1.1</w:t>
        </w:r>
        <w:r w:rsidR="009054F6" w:rsidRPr="00E40A63">
          <w:rPr>
            <w:rStyle w:val="a8"/>
          </w:rPr>
          <w:tab/>
        </w:r>
        <w:r w:rsidR="009054F6" w:rsidRPr="00F34450">
          <w:rPr>
            <w:rStyle w:val="a8"/>
          </w:rPr>
          <w:t>高密度</w:t>
        </w:r>
        <w:r w:rsidR="009054F6" w:rsidRPr="00F34450">
          <w:rPr>
            <w:rStyle w:val="a8"/>
          </w:rPr>
          <w:t>FPGA</w:t>
        </w:r>
        <w:r w:rsidR="009054F6" w:rsidRPr="00F34450">
          <w:rPr>
            <w:rStyle w:val="a8"/>
          </w:rPr>
          <w:t>原型验证系统</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_Toc96118979 \h </w:instrText>
        </w:r>
        <w:r w:rsidR="009054F6" w:rsidRPr="00E40A63">
          <w:rPr>
            <w:rStyle w:val="a8"/>
            <w:webHidden/>
          </w:rPr>
        </w:r>
        <w:r w:rsidR="009054F6" w:rsidRPr="00E40A63">
          <w:rPr>
            <w:rStyle w:val="a8"/>
            <w:webHidden/>
          </w:rPr>
          <w:fldChar w:fldCharType="separate"/>
        </w:r>
        <w:r w:rsidR="009054F6" w:rsidRPr="00E40A63">
          <w:rPr>
            <w:rStyle w:val="a8"/>
            <w:webHidden/>
          </w:rPr>
          <w:t>2</w:t>
        </w:r>
        <w:r w:rsidR="009054F6" w:rsidRPr="00E40A63">
          <w:rPr>
            <w:rStyle w:val="a8"/>
            <w:webHidden/>
          </w:rPr>
          <w:fldChar w:fldCharType="end"/>
        </w:r>
      </w:hyperlink>
    </w:p>
    <w:p w14:paraId="14F4C6E3" w14:textId="47641EDE" w:rsidR="009054F6" w:rsidRPr="00E40A63" w:rsidRDefault="00620323" w:rsidP="00E40A63">
      <w:pPr>
        <w:pStyle w:val="afe"/>
        <w:tabs>
          <w:tab w:val="left" w:pos="1470"/>
          <w:tab w:val="right" w:leader="dot" w:pos="8777"/>
        </w:tabs>
        <w:ind w:left="960" w:hanging="480"/>
        <w:rPr>
          <w:rStyle w:val="a8"/>
        </w:rPr>
      </w:pPr>
      <w:hyperlink w:anchor="_Toc96118980" w:history="1">
        <w:r w:rsidR="009054F6" w:rsidRPr="00F34450">
          <w:rPr>
            <w:rStyle w:val="a8"/>
          </w:rPr>
          <w:t>图</w:t>
        </w:r>
        <w:r w:rsidR="009054F6" w:rsidRPr="00F34450">
          <w:rPr>
            <w:rStyle w:val="a8"/>
          </w:rPr>
          <w:t>1.2</w:t>
        </w:r>
        <w:r w:rsidR="009054F6" w:rsidRPr="00E40A63">
          <w:rPr>
            <w:rStyle w:val="a8"/>
          </w:rPr>
          <w:tab/>
        </w:r>
        <w:r w:rsidR="009054F6" w:rsidRPr="00F34450">
          <w:rPr>
            <w:rStyle w:val="a8"/>
          </w:rPr>
          <w:t>RTL Partition</w:t>
        </w:r>
        <w:r w:rsidR="009054F6" w:rsidRPr="00F34450">
          <w:rPr>
            <w:rStyle w:val="a8"/>
          </w:rPr>
          <w:t>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_Toc96118980 \h </w:instrText>
        </w:r>
        <w:r w:rsidR="009054F6" w:rsidRPr="00E40A63">
          <w:rPr>
            <w:rStyle w:val="a8"/>
            <w:webHidden/>
          </w:rPr>
        </w:r>
        <w:r w:rsidR="009054F6" w:rsidRPr="00E40A63">
          <w:rPr>
            <w:rStyle w:val="a8"/>
            <w:webHidden/>
          </w:rPr>
          <w:fldChar w:fldCharType="separate"/>
        </w:r>
        <w:r w:rsidR="009054F6" w:rsidRPr="00E40A63">
          <w:rPr>
            <w:rStyle w:val="a8"/>
            <w:webHidden/>
          </w:rPr>
          <w:t>3</w:t>
        </w:r>
        <w:r w:rsidR="009054F6" w:rsidRPr="00E40A63">
          <w:rPr>
            <w:rStyle w:val="a8"/>
            <w:webHidden/>
          </w:rPr>
          <w:fldChar w:fldCharType="end"/>
        </w:r>
      </w:hyperlink>
    </w:p>
    <w:p w14:paraId="0D7EA292" w14:textId="17C59106" w:rsidR="009054F6" w:rsidRPr="00E40A63" w:rsidRDefault="00620323" w:rsidP="00E40A63">
      <w:pPr>
        <w:pStyle w:val="afe"/>
        <w:tabs>
          <w:tab w:val="left" w:pos="1470"/>
          <w:tab w:val="right" w:leader="dot" w:pos="8777"/>
        </w:tabs>
        <w:ind w:left="960" w:hanging="480"/>
        <w:rPr>
          <w:rStyle w:val="a8"/>
        </w:rPr>
      </w:pPr>
      <w:hyperlink w:anchor="_Toc96118981" w:history="1">
        <w:r w:rsidR="009054F6" w:rsidRPr="00F34450">
          <w:rPr>
            <w:rStyle w:val="a8"/>
          </w:rPr>
          <w:t>图</w:t>
        </w:r>
        <w:r w:rsidR="009054F6" w:rsidRPr="00F34450">
          <w:rPr>
            <w:rStyle w:val="a8"/>
          </w:rPr>
          <w:t>1.3</w:t>
        </w:r>
        <w:r w:rsidR="009054F6" w:rsidRPr="00E40A63">
          <w:rPr>
            <w:rStyle w:val="a8"/>
          </w:rPr>
          <w:tab/>
        </w:r>
        <w:r w:rsidR="009054F6" w:rsidRPr="00F34450">
          <w:rPr>
            <w:rStyle w:val="a8"/>
          </w:rPr>
          <w:t>2008</w:t>
        </w:r>
        <w:r w:rsidR="009054F6" w:rsidRPr="00F34450">
          <w:rPr>
            <w:rStyle w:val="a8"/>
          </w:rPr>
          <w:t>年</w:t>
        </w:r>
        <w:r w:rsidR="009054F6" w:rsidRPr="00F34450">
          <w:rPr>
            <w:rStyle w:val="a8"/>
          </w:rPr>
          <w:t>Xilinx</w:t>
        </w:r>
        <w:r w:rsidR="009054F6" w:rsidRPr="00F34450">
          <w:rPr>
            <w:rStyle w:val="a8"/>
          </w:rPr>
          <w:t>公司快速资源估算模型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_Toc96118981 \h </w:instrText>
        </w:r>
        <w:r w:rsidR="009054F6" w:rsidRPr="00E40A63">
          <w:rPr>
            <w:rStyle w:val="a8"/>
            <w:webHidden/>
          </w:rPr>
        </w:r>
        <w:r w:rsidR="009054F6" w:rsidRPr="00E40A63">
          <w:rPr>
            <w:rStyle w:val="a8"/>
            <w:webHidden/>
          </w:rPr>
          <w:fldChar w:fldCharType="separate"/>
        </w:r>
        <w:r w:rsidR="009054F6" w:rsidRPr="00E40A63">
          <w:rPr>
            <w:rStyle w:val="a8"/>
            <w:webHidden/>
          </w:rPr>
          <w:t>5</w:t>
        </w:r>
        <w:r w:rsidR="009054F6" w:rsidRPr="00E40A63">
          <w:rPr>
            <w:rStyle w:val="a8"/>
            <w:webHidden/>
          </w:rPr>
          <w:fldChar w:fldCharType="end"/>
        </w:r>
      </w:hyperlink>
    </w:p>
    <w:p w14:paraId="4E2F860B" w14:textId="59FF51CB" w:rsidR="009054F6" w:rsidRPr="00E40A63" w:rsidRDefault="00620323" w:rsidP="00E40A63">
      <w:pPr>
        <w:pStyle w:val="afe"/>
        <w:tabs>
          <w:tab w:val="left" w:pos="1470"/>
          <w:tab w:val="right" w:leader="dot" w:pos="8777"/>
        </w:tabs>
        <w:ind w:left="960" w:hanging="480"/>
        <w:rPr>
          <w:rStyle w:val="a8"/>
        </w:rPr>
      </w:pPr>
      <w:hyperlink w:anchor="_Toc96118982" w:history="1">
        <w:r w:rsidR="009054F6" w:rsidRPr="00F34450">
          <w:rPr>
            <w:rStyle w:val="a8"/>
          </w:rPr>
          <w:t>图</w:t>
        </w:r>
        <w:r w:rsidR="009054F6" w:rsidRPr="00F34450">
          <w:rPr>
            <w:rStyle w:val="a8"/>
          </w:rPr>
          <w:t>2.1</w:t>
        </w:r>
        <w:r w:rsidR="009054F6" w:rsidRPr="00E40A63">
          <w:rPr>
            <w:rStyle w:val="a8"/>
          </w:rPr>
          <w:tab/>
        </w:r>
        <w:r w:rsidR="009054F6" w:rsidRPr="00F34450">
          <w:rPr>
            <w:rStyle w:val="a8"/>
          </w:rPr>
          <w:t>FPGA</w:t>
        </w:r>
        <w:r w:rsidR="009054F6" w:rsidRPr="00F34450">
          <w:rPr>
            <w:rStyle w:val="a8"/>
          </w:rPr>
          <w:t>基本组成</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_Toc96118982 \h </w:instrText>
        </w:r>
        <w:r w:rsidR="009054F6" w:rsidRPr="00E40A63">
          <w:rPr>
            <w:rStyle w:val="a8"/>
            <w:webHidden/>
          </w:rPr>
        </w:r>
        <w:r w:rsidR="009054F6" w:rsidRPr="00E40A63">
          <w:rPr>
            <w:rStyle w:val="a8"/>
            <w:webHidden/>
          </w:rPr>
          <w:fldChar w:fldCharType="separate"/>
        </w:r>
        <w:r w:rsidR="009054F6" w:rsidRPr="00E40A63">
          <w:rPr>
            <w:rStyle w:val="a8"/>
            <w:webHidden/>
          </w:rPr>
          <w:t>8</w:t>
        </w:r>
        <w:r w:rsidR="009054F6" w:rsidRPr="00E40A63">
          <w:rPr>
            <w:rStyle w:val="a8"/>
            <w:webHidden/>
          </w:rPr>
          <w:fldChar w:fldCharType="end"/>
        </w:r>
      </w:hyperlink>
    </w:p>
    <w:p w14:paraId="10362705" w14:textId="031D4051" w:rsidR="009054F6" w:rsidRPr="00E40A63" w:rsidRDefault="00620323" w:rsidP="00E40A63">
      <w:pPr>
        <w:pStyle w:val="afe"/>
        <w:tabs>
          <w:tab w:val="left" w:pos="1470"/>
          <w:tab w:val="right" w:leader="dot" w:pos="8777"/>
        </w:tabs>
        <w:ind w:left="960" w:hanging="480"/>
        <w:rPr>
          <w:rStyle w:val="a8"/>
        </w:rPr>
      </w:pPr>
      <w:hyperlink w:anchor="_Toc96118983" w:history="1">
        <w:r w:rsidR="009054F6" w:rsidRPr="00F34450">
          <w:rPr>
            <w:rStyle w:val="a8"/>
          </w:rPr>
          <w:t>图</w:t>
        </w:r>
        <w:r w:rsidR="009054F6" w:rsidRPr="00F34450">
          <w:rPr>
            <w:rStyle w:val="a8"/>
          </w:rPr>
          <w:t>2.2</w:t>
        </w:r>
        <w:r w:rsidR="009054F6" w:rsidRPr="00E40A63">
          <w:rPr>
            <w:rStyle w:val="a8"/>
          </w:rPr>
          <w:tab/>
        </w:r>
        <w:r w:rsidR="009054F6" w:rsidRPr="00F34450">
          <w:rPr>
            <w:rStyle w:val="a8"/>
          </w:rPr>
          <w:t>LUT</w:t>
        </w:r>
        <w:r w:rsidR="009054F6" w:rsidRPr="00F34450">
          <w:rPr>
            <w:rStyle w:val="a8"/>
          </w:rPr>
          <w:t>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_Toc96118983 \h </w:instrText>
        </w:r>
        <w:r w:rsidR="009054F6" w:rsidRPr="00E40A63">
          <w:rPr>
            <w:rStyle w:val="a8"/>
            <w:webHidden/>
          </w:rPr>
        </w:r>
        <w:r w:rsidR="009054F6" w:rsidRPr="00E40A63">
          <w:rPr>
            <w:rStyle w:val="a8"/>
            <w:webHidden/>
          </w:rPr>
          <w:fldChar w:fldCharType="separate"/>
        </w:r>
        <w:r w:rsidR="009054F6" w:rsidRPr="00E40A63">
          <w:rPr>
            <w:rStyle w:val="a8"/>
            <w:webHidden/>
          </w:rPr>
          <w:t>9</w:t>
        </w:r>
        <w:r w:rsidR="009054F6" w:rsidRPr="00E40A63">
          <w:rPr>
            <w:rStyle w:val="a8"/>
            <w:webHidden/>
          </w:rPr>
          <w:fldChar w:fldCharType="end"/>
        </w:r>
      </w:hyperlink>
    </w:p>
    <w:p w14:paraId="0883A830" w14:textId="1E4955CB" w:rsidR="009054F6" w:rsidRPr="00E40A63" w:rsidRDefault="00620323" w:rsidP="00E40A63">
      <w:pPr>
        <w:pStyle w:val="afe"/>
        <w:tabs>
          <w:tab w:val="left" w:pos="1470"/>
          <w:tab w:val="right" w:leader="dot" w:pos="8777"/>
        </w:tabs>
        <w:ind w:left="960" w:hanging="480"/>
        <w:rPr>
          <w:rStyle w:val="a8"/>
        </w:rPr>
      </w:pPr>
      <w:hyperlink w:anchor="_Toc96118984" w:history="1">
        <w:r w:rsidR="009054F6" w:rsidRPr="00F34450">
          <w:rPr>
            <w:rStyle w:val="a8"/>
          </w:rPr>
          <w:t>图</w:t>
        </w:r>
        <w:r w:rsidR="009054F6" w:rsidRPr="00F34450">
          <w:rPr>
            <w:rStyle w:val="a8"/>
          </w:rPr>
          <w:t>2.3</w:t>
        </w:r>
        <w:r w:rsidR="009054F6" w:rsidRPr="00E40A63">
          <w:rPr>
            <w:rStyle w:val="a8"/>
          </w:rPr>
          <w:tab/>
        </w:r>
        <w:r w:rsidR="009054F6" w:rsidRPr="00F34450">
          <w:rPr>
            <w:rStyle w:val="a8"/>
          </w:rPr>
          <w:t>LUT</w:t>
        </w:r>
        <w:r w:rsidR="009054F6" w:rsidRPr="00F34450">
          <w:rPr>
            <w:rStyle w:val="a8"/>
          </w:rPr>
          <w:t>基本工作原理</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_Toc96118984 \h </w:instrText>
        </w:r>
        <w:r w:rsidR="009054F6" w:rsidRPr="00E40A63">
          <w:rPr>
            <w:rStyle w:val="a8"/>
            <w:webHidden/>
          </w:rPr>
        </w:r>
        <w:r w:rsidR="009054F6" w:rsidRPr="00E40A63">
          <w:rPr>
            <w:rStyle w:val="a8"/>
            <w:webHidden/>
          </w:rPr>
          <w:fldChar w:fldCharType="separate"/>
        </w:r>
        <w:r w:rsidR="009054F6" w:rsidRPr="00E40A63">
          <w:rPr>
            <w:rStyle w:val="a8"/>
            <w:webHidden/>
          </w:rPr>
          <w:t>9</w:t>
        </w:r>
        <w:r w:rsidR="009054F6" w:rsidRPr="00E40A63">
          <w:rPr>
            <w:rStyle w:val="a8"/>
            <w:webHidden/>
          </w:rPr>
          <w:fldChar w:fldCharType="end"/>
        </w:r>
      </w:hyperlink>
    </w:p>
    <w:p w14:paraId="3DD7E3D9" w14:textId="7CEDCEE2" w:rsidR="009054F6" w:rsidRPr="00E40A63" w:rsidRDefault="00620323" w:rsidP="00E40A63">
      <w:pPr>
        <w:pStyle w:val="afe"/>
        <w:tabs>
          <w:tab w:val="left" w:pos="1470"/>
          <w:tab w:val="right" w:leader="dot" w:pos="8777"/>
        </w:tabs>
        <w:ind w:left="960" w:hanging="480"/>
        <w:rPr>
          <w:rStyle w:val="a8"/>
        </w:rPr>
      </w:pPr>
      <w:hyperlink w:anchor="_Toc96118985" w:history="1">
        <w:r w:rsidR="009054F6" w:rsidRPr="00F34450">
          <w:rPr>
            <w:rStyle w:val="a8"/>
          </w:rPr>
          <w:t>图</w:t>
        </w:r>
        <w:r w:rsidR="009054F6" w:rsidRPr="00F34450">
          <w:rPr>
            <w:rStyle w:val="a8"/>
          </w:rPr>
          <w:t>2.4</w:t>
        </w:r>
        <w:r w:rsidR="009054F6" w:rsidRPr="00E40A63">
          <w:rPr>
            <w:rStyle w:val="a8"/>
          </w:rPr>
          <w:tab/>
        </w:r>
        <w:r w:rsidR="009054F6" w:rsidRPr="00F34450">
          <w:rPr>
            <w:rStyle w:val="a8"/>
          </w:rPr>
          <w:t>D</w:t>
        </w:r>
        <w:r w:rsidR="009054F6" w:rsidRPr="00F34450">
          <w:rPr>
            <w:rStyle w:val="a8"/>
          </w:rPr>
          <w:t>触发器</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_Toc96118985 \h </w:instrText>
        </w:r>
        <w:r w:rsidR="009054F6" w:rsidRPr="00E40A63">
          <w:rPr>
            <w:rStyle w:val="a8"/>
            <w:webHidden/>
          </w:rPr>
        </w:r>
        <w:r w:rsidR="009054F6" w:rsidRPr="00E40A63">
          <w:rPr>
            <w:rStyle w:val="a8"/>
            <w:webHidden/>
          </w:rPr>
          <w:fldChar w:fldCharType="separate"/>
        </w:r>
        <w:r w:rsidR="009054F6" w:rsidRPr="00E40A63">
          <w:rPr>
            <w:rStyle w:val="a8"/>
            <w:webHidden/>
          </w:rPr>
          <w:t>10</w:t>
        </w:r>
        <w:r w:rsidR="009054F6" w:rsidRPr="00E40A63">
          <w:rPr>
            <w:rStyle w:val="a8"/>
            <w:webHidden/>
          </w:rPr>
          <w:fldChar w:fldCharType="end"/>
        </w:r>
      </w:hyperlink>
    </w:p>
    <w:p w14:paraId="1E4CCE55" w14:textId="1D3AE5D5" w:rsidR="009054F6" w:rsidRPr="00E40A63" w:rsidRDefault="00620323" w:rsidP="00E40A63">
      <w:pPr>
        <w:pStyle w:val="afe"/>
        <w:tabs>
          <w:tab w:val="left" w:pos="1470"/>
          <w:tab w:val="right" w:leader="dot" w:pos="8777"/>
        </w:tabs>
        <w:ind w:left="960" w:hanging="480"/>
        <w:rPr>
          <w:rStyle w:val="a8"/>
        </w:rPr>
      </w:pPr>
      <w:hyperlink w:anchor="_Toc96118986" w:history="1">
        <w:r w:rsidR="009054F6" w:rsidRPr="00F34450">
          <w:rPr>
            <w:rStyle w:val="a8"/>
          </w:rPr>
          <w:t>图</w:t>
        </w:r>
        <w:r w:rsidR="009054F6" w:rsidRPr="00F34450">
          <w:rPr>
            <w:rStyle w:val="a8"/>
          </w:rPr>
          <w:t>2.5</w:t>
        </w:r>
        <w:r w:rsidR="009054F6" w:rsidRPr="00E40A63">
          <w:rPr>
            <w:rStyle w:val="a8"/>
          </w:rPr>
          <w:tab/>
        </w:r>
        <w:r w:rsidR="009054F6" w:rsidRPr="00F34450">
          <w:rPr>
            <w:rStyle w:val="a8"/>
          </w:rPr>
          <w:t>FPGA</w:t>
        </w:r>
        <w:r w:rsidR="009054F6" w:rsidRPr="00F34450">
          <w:rPr>
            <w:rStyle w:val="a8"/>
          </w:rPr>
          <w:t>设计基本流程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_Toc96118986 \h </w:instrText>
        </w:r>
        <w:r w:rsidR="009054F6" w:rsidRPr="00E40A63">
          <w:rPr>
            <w:rStyle w:val="a8"/>
            <w:webHidden/>
          </w:rPr>
        </w:r>
        <w:r w:rsidR="009054F6" w:rsidRPr="00E40A63">
          <w:rPr>
            <w:rStyle w:val="a8"/>
            <w:webHidden/>
          </w:rPr>
          <w:fldChar w:fldCharType="separate"/>
        </w:r>
        <w:r w:rsidR="009054F6" w:rsidRPr="00E40A63">
          <w:rPr>
            <w:rStyle w:val="a8"/>
            <w:webHidden/>
          </w:rPr>
          <w:t>11</w:t>
        </w:r>
        <w:r w:rsidR="009054F6" w:rsidRPr="00E40A63">
          <w:rPr>
            <w:rStyle w:val="a8"/>
            <w:webHidden/>
          </w:rPr>
          <w:fldChar w:fldCharType="end"/>
        </w:r>
      </w:hyperlink>
    </w:p>
    <w:p w14:paraId="039445D6" w14:textId="5D43881F" w:rsidR="009054F6" w:rsidRPr="00E40A63" w:rsidRDefault="00620323" w:rsidP="00E40A63">
      <w:pPr>
        <w:pStyle w:val="afe"/>
        <w:tabs>
          <w:tab w:val="left" w:pos="1470"/>
          <w:tab w:val="right" w:leader="dot" w:pos="8777"/>
        </w:tabs>
        <w:ind w:left="960" w:hanging="480"/>
        <w:rPr>
          <w:rStyle w:val="a8"/>
        </w:rPr>
      </w:pPr>
      <w:hyperlink w:anchor="_Toc96118987" w:history="1">
        <w:r w:rsidR="009054F6" w:rsidRPr="00F34450">
          <w:rPr>
            <w:rStyle w:val="a8"/>
          </w:rPr>
          <w:t>图</w:t>
        </w:r>
        <w:r w:rsidR="009054F6" w:rsidRPr="00F34450">
          <w:rPr>
            <w:rStyle w:val="a8"/>
          </w:rPr>
          <w:t>2.6</w:t>
        </w:r>
        <w:r w:rsidR="009054F6" w:rsidRPr="00E40A63">
          <w:rPr>
            <w:rStyle w:val="a8"/>
          </w:rPr>
          <w:tab/>
        </w:r>
        <w:r w:rsidR="009054F6" w:rsidRPr="00F34450">
          <w:rPr>
            <w:rStyle w:val="a8"/>
          </w:rPr>
          <w:t>FPGA</w:t>
        </w:r>
        <w:r w:rsidR="009054F6" w:rsidRPr="00F34450">
          <w:rPr>
            <w:rStyle w:val="a8"/>
          </w:rPr>
          <w:t>逻辑综合流程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_Toc96118987 \h </w:instrText>
        </w:r>
        <w:r w:rsidR="009054F6" w:rsidRPr="00E40A63">
          <w:rPr>
            <w:rStyle w:val="a8"/>
            <w:webHidden/>
          </w:rPr>
        </w:r>
        <w:r w:rsidR="009054F6" w:rsidRPr="00E40A63">
          <w:rPr>
            <w:rStyle w:val="a8"/>
            <w:webHidden/>
          </w:rPr>
          <w:fldChar w:fldCharType="separate"/>
        </w:r>
        <w:r w:rsidR="009054F6" w:rsidRPr="00E40A63">
          <w:rPr>
            <w:rStyle w:val="a8"/>
            <w:webHidden/>
          </w:rPr>
          <w:t>13</w:t>
        </w:r>
        <w:r w:rsidR="009054F6" w:rsidRPr="00E40A63">
          <w:rPr>
            <w:rStyle w:val="a8"/>
            <w:webHidden/>
          </w:rPr>
          <w:fldChar w:fldCharType="end"/>
        </w:r>
      </w:hyperlink>
    </w:p>
    <w:p w14:paraId="6A47C3A2" w14:textId="5031F5AE" w:rsidR="009054F6" w:rsidRPr="00E40A63" w:rsidRDefault="00620323">
      <w:pPr>
        <w:pStyle w:val="afe"/>
        <w:tabs>
          <w:tab w:val="left" w:pos="1470"/>
          <w:tab w:val="right" w:leader="dot" w:pos="8777"/>
        </w:tabs>
        <w:ind w:left="960" w:hanging="480"/>
        <w:rPr>
          <w:rStyle w:val="a8"/>
        </w:rPr>
      </w:pPr>
      <w:hyperlink w:anchor="_Toc96118988" w:history="1">
        <w:r w:rsidR="009054F6" w:rsidRPr="00F34450">
          <w:rPr>
            <w:rStyle w:val="a8"/>
          </w:rPr>
          <w:t>图</w:t>
        </w:r>
        <w:r w:rsidR="009054F6" w:rsidRPr="00F34450">
          <w:rPr>
            <w:rStyle w:val="a8"/>
          </w:rPr>
          <w:t>2.7</w:t>
        </w:r>
        <w:r w:rsidR="009054F6" w:rsidRPr="00E40A63">
          <w:rPr>
            <w:rStyle w:val="a8"/>
          </w:rPr>
          <w:tab/>
        </w:r>
        <w:r w:rsidR="009054F6" w:rsidRPr="00F34450">
          <w:rPr>
            <w:rStyle w:val="a8"/>
          </w:rPr>
          <w:t>连续赋值语句综合图示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_Toc96118988 \h </w:instrText>
        </w:r>
        <w:r w:rsidR="009054F6" w:rsidRPr="00E40A63">
          <w:rPr>
            <w:rStyle w:val="a8"/>
            <w:webHidden/>
          </w:rPr>
        </w:r>
        <w:r w:rsidR="009054F6" w:rsidRPr="00E40A63">
          <w:rPr>
            <w:rStyle w:val="a8"/>
            <w:webHidden/>
          </w:rPr>
          <w:fldChar w:fldCharType="separate"/>
        </w:r>
        <w:r w:rsidR="009054F6" w:rsidRPr="00E40A63">
          <w:rPr>
            <w:rStyle w:val="a8"/>
            <w:webHidden/>
          </w:rPr>
          <w:t>14</w:t>
        </w:r>
        <w:r w:rsidR="009054F6" w:rsidRPr="00E40A63">
          <w:rPr>
            <w:rStyle w:val="a8"/>
            <w:webHidden/>
          </w:rPr>
          <w:fldChar w:fldCharType="end"/>
        </w:r>
      </w:hyperlink>
    </w:p>
    <w:p w14:paraId="5E291416" w14:textId="3BAA2898" w:rsidR="009054F6" w:rsidRPr="00E40A63" w:rsidRDefault="00620323">
      <w:pPr>
        <w:pStyle w:val="afe"/>
        <w:tabs>
          <w:tab w:val="left" w:pos="1470"/>
          <w:tab w:val="right" w:leader="dot" w:pos="8777"/>
        </w:tabs>
        <w:ind w:left="960" w:hanging="480"/>
        <w:rPr>
          <w:rStyle w:val="a8"/>
        </w:rPr>
      </w:pPr>
      <w:hyperlink w:anchor="_Toc96118989" w:history="1">
        <w:r w:rsidR="009054F6" w:rsidRPr="00F34450">
          <w:rPr>
            <w:rStyle w:val="a8"/>
          </w:rPr>
          <w:t>图</w:t>
        </w:r>
        <w:r w:rsidR="009054F6" w:rsidRPr="00F34450">
          <w:rPr>
            <w:rStyle w:val="a8"/>
          </w:rPr>
          <w:t>2.8</w:t>
        </w:r>
        <w:r w:rsidR="009054F6" w:rsidRPr="00E40A63">
          <w:rPr>
            <w:rStyle w:val="a8"/>
          </w:rPr>
          <w:tab/>
        </w:r>
        <w:r w:rsidR="009054F6" w:rsidRPr="00F34450">
          <w:rPr>
            <w:rStyle w:val="a8"/>
          </w:rPr>
          <w:t>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_Toc96118989 \h </w:instrText>
        </w:r>
        <w:r w:rsidR="009054F6" w:rsidRPr="00E40A63">
          <w:rPr>
            <w:rStyle w:val="a8"/>
            <w:webHidden/>
          </w:rPr>
        </w:r>
        <w:r w:rsidR="009054F6" w:rsidRPr="00E40A63">
          <w:rPr>
            <w:rStyle w:val="a8"/>
            <w:webHidden/>
          </w:rPr>
          <w:fldChar w:fldCharType="separate"/>
        </w:r>
        <w:r w:rsidR="009054F6" w:rsidRPr="00E40A63">
          <w:rPr>
            <w:rStyle w:val="a8"/>
            <w:webHidden/>
          </w:rPr>
          <w:t>14</w:t>
        </w:r>
        <w:r w:rsidR="009054F6" w:rsidRPr="00E40A63">
          <w:rPr>
            <w:rStyle w:val="a8"/>
            <w:webHidden/>
          </w:rPr>
          <w:fldChar w:fldCharType="end"/>
        </w:r>
      </w:hyperlink>
    </w:p>
    <w:p w14:paraId="68F481F5" w14:textId="41132DB6" w:rsidR="009054F6" w:rsidRPr="00E40A63" w:rsidRDefault="00620323">
      <w:pPr>
        <w:pStyle w:val="afe"/>
        <w:tabs>
          <w:tab w:val="left" w:pos="1470"/>
          <w:tab w:val="right" w:leader="dot" w:pos="8777"/>
        </w:tabs>
        <w:ind w:left="960" w:hanging="480"/>
        <w:rPr>
          <w:rStyle w:val="a8"/>
        </w:rPr>
      </w:pPr>
      <w:hyperlink w:anchor="_Toc96118990" w:history="1">
        <w:r w:rsidR="009054F6" w:rsidRPr="00F34450">
          <w:rPr>
            <w:rStyle w:val="a8"/>
          </w:rPr>
          <w:t>图</w:t>
        </w:r>
        <w:r w:rsidR="009054F6" w:rsidRPr="00F34450">
          <w:rPr>
            <w:rStyle w:val="a8"/>
          </w:rPr>
          <w:t>2.9</w:t>
        </w:r>
        <w:r w:rsidR="009054F6" w:rsidRPr="00E40A63">
          <w:rPr>
            <w:rStyle w:val="a8"/>
          </w:rPr>
          <w:tab/>
        </w:r>
        <w:r w:rsidR="009054F6" w:rsidRPr="00F34450">
          <w:rPr>
            <w:rStyle w:val="a8"/>
          </w:rPr>
          <w:t>非阻塞赋值语句综合图例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_Toc96118990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072A7869" w14:textId="72E60C38" w:rsidR="009054F6" w:rsidRPr="00E40A63" w:rsidRDefault="00620323">
      <w:pPr>
        <w:pStyle w:val="afe"/>
        <w:tabs>
          <w:tab w:val="left" w:pos="1470"/>
          <w:tab w:val="right" w:leader="dot" w:pos="8777"/>
        </w:tabs>
        <w:ind w:left="960" w:hanging="480"/>
        <w:rPr>
          <w:rStyle w:val="a8"/>
        </w:rPr>
      </w:pPr>
      <w:hyperlink w:anchor="_Toc96118991" w:history="1">
        <w:r w:rsidR="009054F6" w:rsidRPr="00F34450">
          <w:rPr>
            <w:rStyle w:val="a8"/>
          </w:rPr>
          <w:t>图</w:t>
        </w:r>
        <w:r w:rsidR="009054F6" w:rsidRPr="00F34450">
          <w:rPr>
            <w:rStyle w:val="a8"/>
          </w:rPr>
          <w:t>2.10</w:t>
        </w:r>
        <w:r w:rsidR="009054F6" w:rsidRPr="00E40A63">
          <w:rPr>
            <w:rStyle w:val="a8"/>
          </w:rPr>
          <w:tab/>
        </w:r>
        <w:r w:rsidR="009054F6" w:rsidRPr="00F34450">
          <w:rPr>
            <w:rStyle w:val="a8"/>
          </w:rPr>
          <w:t>非阻塞赋值语句综合图例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_Toc96118991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035A16E9" w14:textId="61AC1C1D" w:rsidR="009054F6" w:rsidRPr="00E40A63" w:rsidRDefault="00620323">
      <w:pPr>
        <w:pStyle w:val="afe"/>
        <w:tabs>
          <w:tab w:val="left" w:pos="1470"/>
          <w:tab w:val="right" w:leader="dot" w:pos="8777"/>
        </w:tabs>
        <w:ind w:left="960" w:hanging="480"/>
        <w:rPr>
          <w:rStyle w:val="a8"/>
        </w:rPr>
      </w:pPr>
      <w:hyperlink w:anchor="_Toc96118992" w:history="1">
        <w:r w:rsidR="009054F6" w:rsidRPr="00F34450">
          <w:rPr>
            <w:rStyle w:val="a8"/>
          </w:rPr>
          <w:t>图</w:t>
        </w:r>
        <w:r w:rsidR="009054F6" w:rsidRPr="00F34450">
          <w:rPr>
            <w:rStyle w:val="a8"/>
          </w:rPr>
          <w:t>2.11</w:t>
        </w:r>
        <w:r w:rsidR="009054F6" w:rsidRPr="00E40A63">
          <w:rPr>
            <w:rStyle w:val="a8"/>
          </w:rPr>
          <w:tab/>
        </w:r>
        <w:r w:rsidR="009054F6" w:rsidRPr="00F34450">
          <w:rPr>
            <w:rStyle w:val="a8"/>
          </w:rPr>
          <w:t>算数运算符综合图例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_Toc96118992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322D960D" w14:textId="7C7A95F0" w:rsidR="009054F6" w:rsidRPr="00E40A63" w:rsidRDefault="00620323">
      <w:pPr>
        <w:pStyle w:val="afe"/>
        <w:tabs>
          <w:tab w:val="left" w:pos="1470"/>
          <w:tab w:val="right" w:leader="dot" w:pos="8777"/>
        </w:tabs>
        <w:ind w:left="960" w:hanging="480"/>
        <w:rPr>
          <w:rStyle w:val="a8"/>
        </w:rPr>
      </w:pPr>
      <w:hyperlink w:anchor="_Toc96118993" w:history="1">
        <w:r w:rsidR="009054F6" w:rsidRPr="00F34450">
          <w:rPr>
            <w:rStyle w:val="a8"/>
          </w:rPr>
          <w:t>图</w:t>
        </w:r>
        <w:r w:rsidR="009054F6" w:rsidRPr="00F34450">
          <w:rPr>
            <w:rStyle w:val="a8"/>
          </w:rPr>
          <w:t>2.12</w:t>
        </w:r>
        <w:r w:rsidR="009054F6" w:rsidRPr="00E40A63">
          <w:rPr>
            <w:rStyle w:val="a8"/>
          </w:rPr>
          <w:tab/>
        </w:r>
        <w:r w:rsidR="009054F6" w:rsidRPr="00F34450">
          <w:rPr>
            <w:rStyle w:val="a8"/>
          </w:rPr>
          <w:t>if</w:t>
        </w:r>
        <w:r w:rsidR="009054F6" w:rsidRPr="00F34450">
          <w:rPr>
            <w:rStyle w:val="a8"/>
          </w:rPr>
          <w:t>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_Toc96118993 \h </w:instrText>
        </w:r>
        <w:r w:rsidR="009054F6" w:rsidRPr="00E40A63">
          <w:rPr>
            <w:rStyle w:val="a8"/>
            <w:webHidden/>
          </w:rPr>
        </w:r>
        <w:r w:rsidR="009054F6" w:rsidRPr="00E40A63">
          <w:rPr>
            <w:rStyle w:val="a8"/>
            <w:webHidden/>
          </w:rPr>
          <w:fldChar w:fldCharType="separate"/>
        </w:r>
        <w:r w:rsidR="009054F6" w:rsidRPr="00E40A63">
          <w:rPr>
            <w:rStyle w:val="a8"/>
            <w:webHidden/>
          </w:rPr>
          <w:t>16</w:t>
        </w:r>
        <w:r w:rsidR="009054F6" w:rsidRPr="00E40A63">
          <w:rPr>
            <w:rStyle w:val="a8"/>
            <w:webHidden/>
          </w:rPr>
          <w:fldChar w:fldCharType="end"/>
        </w:r>
      </w:hyperlink>
    </w:p>
    <w:p w14:paraId="19E24D69" w14:textId="5A672692" w:rsidR="009054F6" w:rsidRPr="00E40A63" w:rsidRDefault="00620323">
      <w:pPr>
        <w:pStyle w:val="afe"/>
        <w:tabs>
          <w:tab w:val="left" w:pos="1470"/>
          <w:tab w:val="right" w:leader="dot" w:pos="8777"/>
        </w:tabs>
        <w:ind w:left="960" w:hanging="480"/>
        <w:rPr>
          <w:rStyle w:val="a8"/>
        </w:rPr>
      </w:pPr>
      <w:hyperlink w:anchor="_Toc96118994" w:history="1">
        <w:r w:rsidR="009054F6" w:rsidRPr="00F34450">
          <w:rPr>
            <w:rStyle w:val="a8"/>
          </w:rPr>
          <w:t>图</w:t>
        </w:r>
        <w:r w:rsidR="009054F6" w:rsidRPr="00F34450">
          <w:rPr>
            <w:rStyle w:val="a8"/>
          </w:rPr>
          <w:t>2.13</w:t>
        </w:r>
        <w:r w:rsidR="009054F6" w:rsidRPr="00E40A63">
          <w:rPr>
            <w:rStyle w:val="a8"/>
          </w:rPr>
          <w:tab/>
        </w:r>
        <w:r w:rsidR="009054F6" w:rsidRPr="00F34450">
          <w:rPr>
            <w:rStyle w:val="a8"/>
          </w:rPr>
          <w:t>case</w:t>
        </w:r>
        <w:r w:rsidR="009054F6" w:rsidRPr="00F34450">
          <w:rPr>
            <w:rStyle w:val="a8"/>
          </w:rPr>
          <w:t>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_Toc96118994 \h </w:instrText>
        </w:r>
        <w:r w:rsidR="009054F6" w:rsidRPr="00E40A63">
          <w:rPr>
            <w:rStyle w:val="a8"/>
            <w:webHidden/>
          </w:rPr>
        </w:r>
        <w:r w:rsidR="009054F6" w:rsidRPr="00E40A63">
          <w:rPr>
            <w:rStyle w:val="a8"/>
            <w:webHidden/>
          </w:rPr>
          <w:fldChar w:fldCharType="separate"/>
        </w:r>
        <w:r w:rsidR="009054F6" w:rsidRPr="00E40A63">
          <w:rPr>
            <w:rStyle w:val="a8"/>
            <w:webHidden/>
          </w:rPr>
          <w:t>16</w:t>
        </w:r>
        <w:r w:rsidR="009054F6" w:rsidRPr="00E40A63">
          <w:rPr>
            <w:rStyle w:val="a8"/>
            <w:webHidden/>
          </w:rPr>
          <w:fldChar w:fldCharType="end"/>
        </w:r>
      </w:hyperlink>
    </w:p>
    <w:p w14:paraId="19C08313" w14:textId="52256585" w:rsidR="009054F6" w:rsidRPr="00E40A63" w:rsidRDefault="00620323">
      <w:pPr>
        <w:pStyle w:val="afe"/>
        <w:tabs>
          <w:tab w:val="left" w:pos="1470"/>
          <w:tab w:val="right" w:leader="dot" w:pos="8777"/>
        </w:tabs>
        <w:ind w:left="960" w:hanging="480"/>
        <w:rPr>
          <w:rStyle w:val="a8"/>
        </w:rPr>
      </w:pPr>
      <w:hyperlink w:anchor="_Toc96118995" w:history="1">
        <w:r w:rsidR="009054F6" w:rsidRPr="00F34450">
          <w:rPr>
            <w:rStyle w:val="a8"/>
          </w:rPr>
          <w:t>图</w:t>
        </w:r>
        <w:r w:rsidR="009054F6" w:rsidRPr="00F34450">
          <w:rPr>
            <w:rStyle w:val="a8"/>
          </w:rPr>
          <w:t>2.14</w:t>
        </w:r>
        <w:r w:rsidR="009054F6" w:rsidRPr="00E40A63">
          <w:rPr>
            <w:rStyle w:val="a8"/>
          </w:rPr>
          <w:tab/>
        </w:r>
        <w:r w:rsidR="009054F6" w:rsidRPr="00F34450">
          <w:rPr>
            <w:rStyle w:val="a8"/>
          </w:rPr>
          <w:t>循环语句综合图例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_Toc96118995 \h </w:instrText>
        </w:r>
        <w:r w:rsidR="009054F6" w:rsidRPr="00E40A63">
          <w:rPr>
            <w:rStyle w:val="a8"/>
            <w:webHidden/>
          </w:rPr>
        </w:r>
        <w:r w:rsidR="009054F6" w:rsidRPr="00E40A63">
          <w:rPr>
            <w:rStyle w:val="a8"/>
            <w:webHidden/>
          </w:rPr>
          <w:fldChar w:fldCharType="separate"/>
        </w:r>
        <w:r w:rsidR="009054F6" w:rsidRPr="00E40A63">
          <w:rPr>
            <w:rStyle w:val="a8"/>
            <w:webHidden/>
          </w:rPr>
          <w:t>17</w:t>
        </w:r>
        <w:r w:rsidR="009054F6" w:rsidRPr="00E40A63">
          <w:rPr>
            <w:rStyle w:val="a8"/>
            <w:webHidden/>
          </w:rPr>
          <w:fldChar w:fldCharType="end"/>
        </w:r>
      </w:hyperlink>
    </w:p>
    <w:p w14:paraId="09711FC9" w14:textId="41DD48D3" w:rsidR="009054F6" w:rsidRPr="00E40A63" w:rsidRDefault="00620323">
      <w:pPr>
        <w:pStyle w:val="afe"/>
        <w:tabs>
          <w:tab w:val="left" w:pos="1470"/>
          <w:tab w:val="right" w:leader="dot" w:pos="8777"/>
        </w:tabs>
        <w:ind w:left="960" w:hanging="480"/>
        <w:rPr>
          <w:rStyle w:val="a8"/>
        </w:rPr>
      </w:pPr>
      <w:hyperlink w:anchor="_Toc96118996" w:history="1">
        <w:r w:rsidR="009054F6" w:rsidRPr="00F34450">
          <w:rPr>
            <w:rStyle w:val="a8"/>
          </w:rPr>
          <w:t>图</w:t>
        </w:r>
        <w:r w:rsidR="009054F6" w:rsidRPr="00F34450">
          <w:rPr>
            <w:rStyle w:val="a8"/>
          </w:rPr>
          <w:t>2.15</w:t>
        </w:r>
        <w:r w:rsidR="009054F6" w:rsidRPr="00E40A63">
          <w:rPr>
            <w:rStyle w:val="a8"/>
          </w:rPr>
          <w:tab/>
        </w:r>
        <w:r w:rsidR="009054F6" w:rsidRPr="00F34450">
          <w:rPr>
            <w:rStyle w:val="a8"/>
          </w:rPr>
          <w:t>函数语句综合图例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_Toc96118996 \h </w:instrText>
        </w:r>
        <w:r w:rsidR="009054F6" w:rsidRPr="00E40A63">
          <w:rPr>
            <w:rStyle w:val="a8"/>
            <w:webHidden/>
          </w:rPr>
        </w:r>
        <w:r w:rsidR="009054F6" w:rsidRPr="00E40A63">
          <w:rPr>
            <w:rStyle w:val="a8"/>
            <w:webHidden/>
          </w:rPr>
          <w:fldChar w:fldCharType="separate"/>
        </w:r>
        <w:r w:rsidR="009054F6" w:rsidRPr="00E40A63">
          <w:rPr>
            <w:rStyle w:val="a8"/>
            <w:webHidden/>
          </w:rPr>
          <w:t>17</w:t>
        </w:r>
        <w:r w:rsidR="009054F6" w:rsidRPr="00E40A63">
          <w:rPr>
            <w:rStyle w:val="a8"/>
            <w:webHidden/>
          </w:rPr>
          <w:fldChar w:fldCharType="end"/>
        </w:r>
      </w:hyperlink>
    </w:p>
    <w:p w14:paraId="53DD181E" w14:textId="36169978" w:rsidR="009054F6" w:rsidRPr="00E40A63" w:rsidRDefault="00620323">
      <w:pPr>
        <w:pStyle w:val="afe"/>
        <w:tabs>
          <w:tab w:val="left" w:pos="1470"/>
          <w:tab w:val="right" w:leader="dot" w:pos="8777"/>
        </w:tabs>
        <w:ind w:left="960" w:hanging="480"/>
        <w:rPr>
          <w:rStyle w:val="a8"/>
        </w:rPr>
      </w:pPr>
      <w:hyperlink w:anchor="_Toc96118997" w:history="1">
        <w:r w:rsidR="009054F6" w:rsidRPr="00F34450">
          <w:rPr>
            <w:rStyle w:val="a8"/>
          </w:rPr>
          <w:t>图</w:t>
        </w:r>
        <w:r w:rsidR="009054F6" w:rsidRPr="00F34450">
          <w:rPr>
            <w:rStyle w:val="a8"/>
          </w:rPr>
          <w:t>2.16</w:t>
        </w:r>
        <w:r w:rsidR="009054F6" w:rsidRPr="00E40A63">
          <w:rPr>
            <w:rStyle w:val="a8"/>
          </w:rPr>
          <w:tab/>
        </w:r>
        <w:r w:rsidR="009054F6" w:rsidRPr="00F34450">
          <w:rPr>
            <w:rStyle w:val="a8"/>
          </w:rPr>
          <w:t>工艺映射流程图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_Toc96118997 \h </w:instrText>
        </w:r>
        <w:r w:rsidR="009054F6" w:rsidRPr="00E40A63">
          <w:rPr>
            <w:rStyle w:val="a8"/>
            <w:webHidden/>
          </w:rPr>
        </w:r>
        <w:r w:rsidR="009054F6" w:rsidRPr="00E40A63">
          <w:rPr>
            <w:rStyle w:val="a8"/>
            <w:webHidden/>
          </w:rPr>
          <w:fldChar w:fldCharType="separate"/>
        </w:r>
        <w:r w:rsidR="009054F6" w:rsidRPr="00E40A63">
          <w:rPr>
            <w:rStyle w:val="a8"/>
            <w:webHidden/>
          </w:rPr>
          <w:t>18</w:t>
        </w:r>
        <w:r w:rsidR="009054F6" w:rsidRPr="00E40A63">
          <w:rPr>
            <w:rStyle w:val="a8"/>
            <w:webHidden/>
          </w:rPr>
          <w:fldChar w:fldCharType="end"/>
        </w:r>
      </w:hyperlink>
    </w:p>
    <w:p w14:paraId="63F31648" w14:textId="2856517C" w:rsidR="009054F6" w:rsidRPr="00E40A63" w:rsidRDefault="00620323">
      <w:pPr>
        <w:pStyle w:val="afe"/>
        <w:tabs>
          <w:tab w:val="left" w:pos="1470"/>
          <w:tab w:val="right" w:leader="dot" w:pos="8777"/>
        </w:tabs>
        <w:ind w:left="960" w:hanging="480"/>
        <w:rPr>
          <w:rStyle w:val="a8"/>
        </w:rPr>
      </w:pPr>
      <w:hyperlink w:anchor="_Toc96118998" w:history="1">
        <w:r w:rsidR="009054F6" w:rsidRPr="00F34450">
          <w:rPr>
            <w:rStyle w:val="a8"/>
          </w:rPr>
          <w:t>图</w:t>
        </w:r>
        <w:r w:rsidR="009054F6" w:rsidRPr="00F34450">
          <w:rPr>
            <w:rStyle w:val="a8"/>
          </w:rPr>
          <w:t>2.17</w:t>
        </w:r>
        <w:r w:rsidR="009054F6" w:rsidRPr="00E40A63">
          <w:rPr>
            <w:rStyle w:val="a8"/>
          </w:rPr>
          <w:tab/>
        </w:r>
        <w:r w:rsidR="009054F6" w:rsidRPr="00F34450">
          <w:rPr>
            <w:rStyle w:val="a8"/>
          </w:rPr>
          <w:t>Mapping</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_Toc96118998 \h </w:instrText>
        </w:r>
        <w:r w:rsidR="009054F6" w:rsidRPr="00E40A63">
          <w:rPr>
            <w:rStyle w:val="a8"/>
            <w:webHidden/>
          </w:rPr>
        </w:r>
        <w:r w:rsidR="009054F6" w:rsidRPr="00E40A63">
          <w:rPr>
            <w:rStyle w:val="a8"/>
            <w:webHidden/>
          </w:rPr>
          <w:fldChar w:fldCharType="separate"/>
        </w:r>
        <w:r w:rsidR="009054F6" w:rsidRPr="00E40A63">
          <w:rPr>
            <w:rStyle w:val="a8"/>
            <w:webHidden/>
          </w:rPr>
          <w:t>20</w:t>
        </w:r>
        <w:r w:rsidR="009054F6" w:rsidRPr="00E40A63">
          <w:rPr>
            <w:rStyle w:val="a8"/>
            <w:webHidden/>
          </w:rPr>
          <w:fldChar w:fldCharType="end"/>
        </w:r>
      </w:hyperlink>
    </w:p>
    <w:p w14:paraId="7FAAAAC2" w14:textId="6FE4E67F" w:rsidR="009054F6" w:rsidRPr="00E40A63" w:rsidRDefault="00620323">
      <w:pPr>
        <w:pStyle w:val="afe"/>
        <w:tabs>
          <w:tab w:val="left" w:pos="1470"/>
          <w:tab w:val="right" w:leader="dot" w:pos="8777"/>
        </w:tabs>
        <w:ind w:left="960" w:hanging="480"/>
        <w:rPr>
          <w:rStyle w:val="a8"/>
        </w:rPr>
      </w:pPr>
      <w:hyperlink w:anchor="_Toc96118999" w:history="1">
        <w:r w:rsidR="009054F6" w:rsidRPr="00F34450">
          <w:rPr>
            <w:rStyle w:val="a8"/>
          </w:rPr>
          <w:t>图</w:t>
        </w:r>
        <w:r w:rsidR="009054F6" w:rsidRPr="00F34450">
          <w:rPr>
            <w:rStyle w:val="a8"/>
          </w:rPr>
          <w:t>2.18</w:t>
        </w:r>
        <w:r w:rsidR="009054F6" w:rsidRPr="00E40A63">
          <w:rPr>
            <w:rStyle w:val="a8"/>
          </w:rPr>
          <w:tab/>
        </w:r>
        <w:r w:rsidR="009054F6" w:rsidRPr="00F34450">
          <w:rPr>
            <w:rStyle w:val="a8"/>
          </w:rPr>
          <w:t>电设计转化为</w:t>
        </w:r>
        <w:r w:rsidR="009054F6" w:rsidRPr="00F34450">
          <w:rPr>
            <w:rStyle w:val="a8"/>
          </w:rPr>
          <w:t>DAG</w:t>
        </w:r>
        <w:r w:rsidR="009054F6" w:rsidRPr="00F34450">
          <w:rPr>
            <w:rStyle w:val="a8"/>
          </w:rPr>
          <w:t>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_Toc96118999 \h </w:instrText>
        </w:r>
        <w:r w:rsidR="009054F6" w:rsidRPr="00E40A63">
          <w:rPr>
            <w:rStyle w:val="a8"/>
            <w:webHidden/>
          </w:rPr>
        </w:r>
        <w:r w:rsidR="009054F6" w:rsidRPr="00E40A63">
          <w:rPr>
            <w:rStyle w:val="a8"/>
            <w:webHidden/>
          </w:rPr>
          <w:fldChar w:fldCharType="separate"/>
        </w:r>
        <w:r w:rsidR="009054F6" w:rsidRPr="00E40A63">
          <w:rPr>
            <w:rStyle w:val="a8"/>
            <w:webHidden/>
          </w:rPr>
          <w:t>20</w:t>
        </w:r>
        <w:r w:rsidR="009054F6" w:rsidRPr="00E40A63">
          <w:rPr>
            <w:rStyle w:val="a8"/>
            <w:webHidden/>
          </w:rPr>
          <w:fldChar w:fldCharType="end"/>
        </w:r>
      </w:hyperlink>
    </w:p>
    <w:p w14:paraId="5165D62D" w14:textId="77F0076D" w:rsidR="009054F6" w:rsidRPr="00E40A63" w:rsidRDefault="00620323">
      <w:pPr>
        <w:pStyle w:val="afe"/>
        <w:tabs>
          <w:tab w:val="left" w:pos="1470"/>
          <w:tab w:val="right" w:leader="dot" w:pos="8777"/>
        </w:tabs>
        <w:ind w:left="960" w:hanging="480"/>
        <w:rPr>
          <w:rStyle w:val="a8"/>
        </w:rPr>
      </w:pPr>
      <w:hyperlink w:anchor="_Toc96119000" w:history="1">
        <w:r w:rsidR="009054F6" w:rsidRPr="00F34450">
          <w:rPr>
            <w:rStyle w:val="a8"/>
          </w:rPr>
          <w:t>图</w:t>
        </w:r>
        <w:r w:rsidR="009054F6" w:rsidRPr="00F34450">
          <w:rPr>
            <w:rStyle w:val="a8"/>
          </w:rPr>
          <w:t>2.19</w:t>
        </w:r>
        <w:r w:rsidR="009054F6" w:rsidRPr="00E40A63">
          <w:rPr>
            <w:rStyle w:val="a8"/>
          </w:rPr>
          <w:tab/>
        </w:r>
        <w:r w:rsidR="009054F6" w:rsidRPr="00F34450">
          <w:rPr>
            <w:rStyle w:val="a8"/>
          </w:rPr>
          <w:t>逻辑划分</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_Toc96119000 \h </w:instrText>
        </w:r>
        <w:r w:rsidR="009054F6" w:rsidRPr="00E40A63">
          <w:rPr>
            <w:rStyle w:val="a8"/>
            <w:webHidden/>
          </w:rPr>
        </w:r>
        <w:r w:rsidR="009054F6" w:rsidRPr="00E40A63">
          <w:rPr>
            <w:rStyle w:val="a8"/>
            <w:webHidden/>
          </w:rPr>
          <w:fldChar w:fldCharType="separate"/>
        </w:r>
        <w:r w:rsidR="009054F6" w:rsidRPr="00E40A63">
          <w:rPr>
            <w:rStyle w:val="a8"/>
            <w:webHidden/>
          </w:rPr>
          <w:t>21</w:t>
        </w:r>
        <w:r w:rsidR="009054F6" w:rsidRPr="00E40A63">
          <w:rPr>
            <w:rStyle w:val="a8"/>
            <w:webHidden/>
          </w:rPr>
          <w:fldChar w:fldCharType="end"/>
        </w:r>
      </w:hyperlink>
    </w:p>
    <w:p w14:paraId="4AD6665F" w14:textId="6FC2BDED" w:rsidR="009054F6" w:rsidRPr="00E40A63" w:rsidRDefault="00620323">
      <w:pPr>
        <w:pStyle w:val="afe"/>
        <w:tabs>
          <w:tab w:val="left" w:pos="1470"/>
          <w:tab w:val="right" w:leader="dot" w:pos="8777"/>
        </w:tabs>
        <w:ind w:left="960" w:hanging="480"/>
        <w:rPr>
          <w:rStyle w:val="a8"/>
        </w:rPr>
      </w:pPr>
      <w:hyperlink w:anchor="_Toc96119001" w:history="1">
        <w:r w:rsidR="009054F6" w:rsidRPr="00F34450">
          <w:rPr>
            <w:rStyle w:val="a8"/>
          </w:rPr>
          <w:t>图</w:t>
        </w:r>
        <w:r w:rsidR="009054F6" w:rsidRPr="00F34450">
          <w:rPr>
            <w:rStyle w:val="a8"/>
          </w:rPr>
          <w:t>2.20</w:t>
        </w:r>
        <w:r w:rsidR="009054F6" w:rsidRPr="00E40A63">
          <w:rPr>
            <w:rStyle w:val="a8"/>
          </w:rPr>
          <w:tab/>
        </w:r>
        <w:r w:rsidR="009054F6" w:rsidRPr="00F34450">
          <w:rPr>
            <w:rStyle w:val="a8"/>
          </w:rPr>
          <w:t>器件覆盖</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_Toc96119001 \h </w:instrText>
        </w:r>
        <w:r w:rsidR="009054F6" w:rsidRPr="00E40A63">
          <w:rPr>
            <w:rStyle w:val="a8"/>
            <w:webHidden/>
          </w:rPr>
        </w:r>
        <w:r w:rsidR="009054F6" w:rsidRPr="00E40A63">
          <w:rPr>
            <w:rStyle w:val="a8"/>
            <w:webHidden/>
          </w:rPr>
          <w:fldChar w:fldCharType="separate"/>
        </w:r>
        <w:r w:rsidR="009054F6" w:rsidRPr="00E40A63">
          <w:rPr>
            <w:rStyle w:val="a8"/>
            <w:webHidden/>
          </w:rPr>
          <w:t>21</w:t>
        </w:r>
        <w:r w:rsidR="009054F6" w:rsidRPr="00E40A63">
          <w:rPr>
            <w:rStyle w:val="a8"/>
            <w:webHidden/>
          </w:rPr>
          <w:fldChar w:fldCharType="end"/>
        </w:r>
      </w:hyperlink>
    </w:p>
    <w:p w14:paraId="1E22252D" w14:textId="28C7C166" w:rsidR="009054F6" w:rsidRPr="00E40A63" w:rsidRDefault="00620323">
      <w:pPr>
        <w:pStyle w:val="afe"/>
        <w:tabs>
          <w:tab w:val="left" w:pos="1470"/>
          <w:tab w:val="right" w:leader="dot" w:pos="8777"/>
        </w:tabs>
        <w:ind w:left="960" w:hanging="480"/>
        <w:rPr>
          <w:rStyle w:val="a8"/>
        </w:rPr>
      </w:pPr>
      <w:hyperlink w:anchor="_Toc96119002" w:history="1">
        <w:r w:rsidR="009054F6" w:rsidRPr="00F34450">
          <w:rPr>
            <w:rStyle w:val="a8"/>
          </w:rPr>
          <w:t>图</w:t>
        </w:r>
        <w:r w:rsidR="009054F6" w:rsidRPr="00F34450">
          <w:rPr>
            <w:rStyle w:val="a8"/>
          </w:rPr>
          <w:t>2.21</w:t>
        </w:r>
        <w:r w:rsidR="009054F6" w:rsidRPr="00E40A63">
          <w:rPr>
            <w:rStyle w:val="a8"/>
          </w:rPr>
          <w:tab/>
        </w:r>
        <w:r w:rsidR="009054F6" w:rsidRPr="00F34450">
          <w:rPr>
            <w:rStyle w:val="a8"/>
          </w:rPr>
          <w:t>机器学习实现</w:t>
        </w:r>
        <w:r w:rsidR="009054F6" w:rsidRPr="00F34450">
          <w:rPr>
            <w:rStyle w:val="a8"/>
          </w:rPr>
          <w:t>RTL</w:t>
        </w:r>
        <w:r w:rsidR="009054F6" w:rsidRPr="00F34450">
          <w:rPr>
            <w:rStyle w:val="a8"/>
          </w:rPr>
          <w:t>级设计资源估算流程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_Toc96119002 \h </w:instrText>
        </w:r>
        <w:r w:rsidR="009054F6" w:rsidRPr="00E40A63">
          <w:rPr>
            <w:rStyle w:val="a8"/>
            <w:webHidden/>
          </w:rPr>
        </w:r>
        <w:r w:rsidR="009054F6" w:rsidRPr="00E40A63">
          <w:rPr>
            <w:rStyle w:val="a8"/>
            <w:webHidden/>
          </w:rPr>
          <w:fldChar w:fldCharType="separate"/>
        </w:r>
        <w:r w:rsidR="009054F6" w:rsidRPr="00E40A63">
          <w:rPr>
            <w:rStyle w:val="a8"/>
            <w:webHidden/>
          </w:rPr>
          <w:t>22</w:t>
        </w:r>
        <w:r w:rsidR="009054F6" w:rsidRPr="00E40A63">
          <w:rPr>
            <w:rStyle w:val="a8"/>
            <w:webHidden/>
          </w:rPr>
          <w:fldChar w:fldCharType="end"/>
        </w:r>
      </w:hyperlink>
    </w:p>
    <w:p w14:paraId="1EF900F2" w14:textId="3885CFC3" w:rsidR="009054F6" w:rsidRPr="00E40A63" w:rsidRDefault="00620323">
      <w:pPr>
        <w:pStyle w:val="afe"/>
        <w:tabs>
          <w:tab w:val="left" w:pos="1470"/>
          <w:tab w:val="right" w:leader="dot" w:pos="8777"/>
        </w:tabs>
        <w:ind w:left="960" w:hanging="480"/>
        <w:rPr>
          <w:rStyle w:val="a8"/>
        </w:rPr>
      </w:pPr>
      <w:hyperlink w:anchor="_Toc96119003" w:history="1">
        <w:r w:rsidR="009054F6" w:rsidRPr="00F34450">
          <w:rPr>
            <w:rStyle w:val="a8"/>
          </w:rPr>
          <w:t>图</w:t>
        </w:r>
        <w:r w:rsidR="009054F6" w:rsidRPr="00F34450">
          <w:rPr>
            <w:rStyle w:val="a8"/>
          </w:rPr>
          <w:t>2.22</w:t>
        </w:r>
        <w:r w:rsidR="009054F6" w:rsidRPr="00E40A63">
          <w:rPr>
            <w:rStyle w:val="a8"/>
          </w:rPr>
          <w:tab/>
        </w:r>
        <w:r w:rsidR="009054F6" w:rsidRPr="00F34450">
          <w:rPr>
            <w:rStyle w:val="a8"/>
          </w:rPr>
          <w:t>Bagging</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_Toc96119003 \h </w:instrText>
        </w:r>
        <w:r w:rsidR="009054F6" w:rsidRPr="00E40A63">
          <w:rPr>
            <w:rStyle w:val="a8"/>
            <w:webHidden/>
          </w:rPr>
        </w:r>
        <w:r w:rsidR="009054F6" w:rsidRPr="00E40A63">
          <w:rPr>
            <w:rStyle w:val="a8"/>
            <w:webHidden/>
          </w:rPr>
          <w:fldChar w:fldCharType="separate"/>
        </w:r>
        <w:r w:rsidR="009054F6" w:rsidRPr="00E40A63">
          <w:rPr>
            <w:rStyle w:val="a8"/>
            <w:webHidden/>
          </w:rPr>
          <w:t>24</w:t>
        </w:r>
        <w:r w:rsidR="009054F6" w:rsidRPr="00E40A63">
          <w:rPr>
            <w:rStyle w:val="a8"/>
            <w:webHidden/>
          </w:rPr>
          <w:fldChar w:fldCharType="end"/>
        </w:r>
      </w:hyperlink>
    </w:p>
    <w:p w14:paraId="51A61656" w14:textId="7208543A" w:rsidR="009054F6" w:rsidRPr="00E40A63" w:rsidRDefault="00620323">
      <w:pPr>
        <w:pStyle w:val="afe"/>
        <w:tabs>
          <w:tab w:val="left" w:pos="1470"/>
          <w:tab w:val="right" w:leader="dot" w:pos="8777"/>
        </w:tabs>
        <w:ind w:left="960" w:hanging="480"/>
        <w:rPr>
          <w:rStyle w:val="a8"/>
        </w:rPr>
      </w:pPr>
      <w:hyperlink w:anchor="_Toc96119004" w:history="1">
        <w:r w:rsidR="009054F6" w:rsidRPr="00F34450">
          <w:rPr>
            <w:rStyle w:val="a8"/>
          </w:rPr>
          <w:t>图</w:t>
        </w:r>
        <w:r w:rsidR="009054F6" w:rsidRPr="00F34450">
          <w:rPr>
            <w:rStyle w:val="a8"/>
          </w:rPr>
          <w:t>2.23</w:t>
        </w:r>
        <w:r w:rsidR="009054F6" w:rsidRPr="00E40A63">
          <w:rPr>
            <w:rStyle w:val="a8"/>
          </w:rPr>
          <w:tab/>
        </w:r>
        <w:r w:rsidR="009054F6" w:rsidRPr="00F34450">
          <w:rPr>
            <w:rStyle w:val="a8"/>
          </w:rPr>
          <w:t>决策树学习基本算法</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_Toc96119004 \h </w:instrText>
        </w:r>
        <w:r w:rsidR="009054F6" w:rsidRPr="00E40A63">
          <w:rPr>
            <w:rStyle w:val="a8"/>
            <w:webHidden/>
          </w:rPr>
        </w:r>
        <w:r w:rsidR="009054F6" w:rsidRPr="00E40A63">
          <w:rPr>
            <w:rStyle w:val="a8"/>
            <w:webHidden/>
          </w:rPr>
          <w:fldChar w:fldCharType="separate"/>
        </w:r>
        <w:r w:rsidR="009054F6" w:rsidRPr="00E40A63">
          <w:rPr>
            <w:rStyle w:val="a8"/>
            <w:webHidden/>
          </w:rPr>
          <w:t>25</w:t>
        </w:r>
        <w:r w:rsidR="009054F6" w:rsidRPr="00E40A63">
          <w:rPr>
            <w:rStyle w:val="a8"/>
            <w:webHidden/>
          </w:rPr>
          <w:fldChar w:fldCharType="end"/>
        </w:r>
      </w:hyperlink>
    </w:p>
    <w:p w14:paraId="6BB3B396" w14:textId="6DB414E2" w:rsidR="009054F6" w:rsidRPr="00E40A63" w:rsidRDefault="00620323">
      <w:pPr>
        <w:pStyle w:val="afe"/>
        <w:tabs>
          <w:tab w:val="left" w:pos="1470"/>
          <w:tab w:val="right" w:leader="dot" w:pos="8777"/>
        </w:tabs>
        <w:ind w:left="960" w:hanging="480"/>
        <w:rPr>
          <w:rStyle w:val="a8"/>
        </w:rPr>
      </w:pPr>
      <w:hyperlink w:anchor="_Toc96119005" w:history="1">
        <w:r w:rsidR="009054F6" w:rsidRPr="00F34450">
          <w:rPr>
            <w:rStyle w:val="a8"/>
          </w:rPr>
          <w:t>图</w:t>
        </w:r>
        <w:r w:rsidR="009054F6" w:rsidRPr="00F34450">
          <w:rPr>
            <w:rStyle w:val="a8"/>
          </w:rPr>
          <w:t>2.24</w:t>
        </w:r>
        <w:r w:rsidR="009054F6" w:rsidRPr="00E40A63">
          <w:rPr>
            <w:rStyle w:val="a8"/>
          </w:rPr>
          <w:tab/>
        </w:r>
        <w:r w:rsidR="009054F6" w:rsidRPr="00F34450">
          <w:rPr>
            <w:rStyle w:val="a8"/>
          </w:rPr>
          <w:t>随机森林模型算法步骤</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_Toc96119005 \h </w:instrText>
        </w:r>
        <w:r w:rsidR="009054F6" w:rsidRPr="00E40A63">
          <w:rPr>
            <w:rStyle w:val="a8"/>
            <w:webHidden/>
          </w:rPr>
        </w:r>
        <w:r w:rsidR="009054F6" w:rsidRPr="00E40A63">
          <w:rPr>
            <w:rStyle w:val="a8"/>
            <w:webHidden/>
          </w:rPr>
          <w:fldChar w:fldCharType="separate"/>
        </w:r>
        <w:r w:rsidR="009054F6" w:rsidRPr="00E40A63">
          <w:rPr>
            <w:rStyle w:val="a8"/>
            <w:webHidden/>
          </w:rPr>
          <w:t>27</w:t>
        </w:r>
        <w:r w:rsidR="009054F6" w:rsidRPr="00E40A63">
          <w:rPr>
            <w:rStyle w:val="a8"/>
            <w:webHidden/>
          </w:rPr>
          <w:fldChar w:fldCharType="end"/>
        </w:r>
      </w:hyperlink>
    </w:p>
    <w:p w14:paraId="67FD733B" w14:textId="4AB0DEFC" w:rsidR="009054F6" w:rsidRPr="00E40A63" w:rsidRDefault="00620323">
      <w:pPr>
        <w:pStyle w:val="afe"/>
        <w:tabs>
          <w:tab w:val="left" w:pos="1470"/>
          <w:tab w:val="right" w:leader="dot" w:pos="8777"/>
        </w:tabs>
        <w:ind w:left="960" w:hanging="480"/>
        <w:rPr>
          <w:rStyle w:val="a8"/>
        </w:rPr>
      </w:pPr>
      <w:hyperlink w:anchor="_Toc96119006" w:history="1">
        <w:r w:rsidR="009054F6" w:rsidRPr="00F34450">
          <w:rPr>
            <w:rStyle w:val="a8"/>
          </w:rPr>
          <w:t>图</w:t>
        </w:r>
        <w:r w:rsidR="009054F6" w:rsidRPr="00F34450">
          <w:rPr>
            <w:rStyle w:val="a8"/>
          </w:rPr>
          <w:t>2.25</w:t>
        </w:r>
        <w:r w:rsidR="009054F6" w:rsidRPr="00E40A63">
          <w:rPr>
            <w:rStyle w:val="a8"/>
          </w:rPr>
          <w:tab/>
        </w:r>
        <w:r w:rsidR="009054F6" w:rsidRPr="00F34450">
          <w:rPr>
            <w:rStyle w:val="a8"/>
          </w:rPr>
          <w:t>神经元计算图示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_Toc96119006 \h </w:instrText>
        </w:r>
        <w:r w:rsidR="009054F6" w:rsidRPr="00E40A63">
          <w:rPr>
            <w:rStyle w:val="a8"/>
            <w:webHidden/>
          </w:rPr>
        </w:r>
        <w:r w:rsidR="009054F6" w:rsidRPr="00E40A63">
          <w:rPr>
            <w:rStyle w:val="a8"/>
            <w:webHidden/>
          </w:rPr>
          <w:fldChar w:fldCharType="separate"/>
        </w:r>
        <w:r w:rsidR="009054F6" w:rsidRPr="00E40A63">
          <w:rPr>
            <w:rStyle w:val="a8"/>
            <w:webHidden/>
          </w:rPr>
          <w:t>28</w:t>
        </w:r>
        <w:r w:rsidR="009054F6" w:rsidRPr="00E40A63">
          <w:rPr>
            <w:rStyle w:val="a8"/>
            <w:webHidden/>
          </w:rPr>
          <w:fldChar w:fldCharType="end"/>
        </w:r>
      </w:hyperlink>
    </w:p>
    <w:p w14:paraId="013A9473" w14:textId="224C857E" w:rsidR="009054F6" w:rsidRPr="00E40A63" w:rsidRDefault="00620323">
      <w:pPr>
        <w:pStyle w:val="afe"/>
        <w:tabs>
          <w:tab w:val="left" w:pos="1470"/>
          <w:tab w:val="right" w:leader="dot" w:pos="8777"/>
        </w:tabs>
        <w:ind w:left="960" w:hanging="480"/>
        <w:rPr>
          <w:rStyle w:val="a8"/>
        </w:rPr>
      </w:pPr>
      <w:hyperlink w:anchor="_Toc96119007" w:history="1">
        <w:r w:rsidR="009054F6" w:rsidRPr="00F34450">
          <w:rPr>
            <w:rStyle w:val="a8"/>
          </w:rPr>
          <w:t>图</w:t>
        </w:r>
        <w:r w:rsidR="009054F6" w:rsidRPr="00F34450">
          <w:rPr>
            <w:rStyle w:val="a8"/>
          </w:rPr>
          <w:t>2.26</w:t>
        </w:r>
        <w:r w:rsidR="009054F6" w:rsidRPr="00E40A63">
          <w:rPr>
            <w:rStyle w:val="a8"/>
          </w:rPr>
          <w:tab/>
        </w:r>
        <w:r w:rsidR="009054F6" w:rsidRPr="00F34450">
          <w:rPr>
            <w:rStyle w:val="a8"/>
          </w:rPr>
          <w:t>感知器结构图示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_Toc96119007 \h </w:instrText>
        </w:r>
        <w:r w:rsidR="009054F6" w:rsidRPr="00E40A63">
          <w:rPr>
            <w:rStyle w:val="a8"/>
            <w:webHidden/>
          </w:rPr>
        </w:r>
        <w:r w:rsidR="009054F6" w:rsidRPr="00E40A63">
          <w:rPr>
            <w:rStyle w:val="a8"/>
            <w:webHidden/>
          </w:rPr>
          <w:fldChar w:fldCharType="separate"/>
        </w:r>
        <w:r w:rsidR="009054F6" w:rsidRPr="00E40A63">
          <w:rPr>
            <w:rStyle w:val="a8"/>
            <w:webHidden/>
          </w:rPr>
          <w:t>29</w:t>
        </w:r>
        <w:r w:rsidR="009054F6" w:rsidRPr="00E40A63">
          <w:rPr>
            <w:rStyle w:val="a8"/>
            <w:webHidden/>
          </w:rPr>
          <w:fldChar w:fldCharType="end"/>
        </w:r>
      </w:hyperlink>
    </w:p>
    <w:p w14:paraId="3F5DB67A" w14:textId="54F243B5" w:rsidR="009054F6" w:rsidRPr="00E40A63" w:rsidRDefault="00620323">
      <w:pPr>
        <w:pStyle w:val="afe"/>
        <w:tabs>
          <w:tab w:val="left" w:pos="1470"/>
          <w:tab w:val="right" w:leader="dot" w:pos="8777"/>
        </w:tabs>
        <w:ind w:left="960" w:hanging="480"/>
        <w:rPr>
          <w:rStyle w:val="a8"/>
        </w:rPr>
      </w:pPr>
      <w:hyperlink w:anchor="_Toc96119008" w:history="1">
        <w:r w:rsidR="009054F6" w:rsidRPr="00F34450">
          <w:rPr>
            <w:rStyle w:val="a8"/>
          </w:rPr>
          <w:t>图</w:t>
        </w:r>
        <w:r w:rsidR="009054F6" w:rsidRPr="00F34450">
          <w:rPr>
            <w:rStyle w:val="a8"/>
          </w:rPr>
          <w:t>2.27</w:t>
        </w:r>
        <w:r w:rsidR="009054F6" w:rsidRPr="00E40A63">
          <w:rPr>
            <w:rStyle w:val="a8"/>
          </w:rPr>
          <w:tab/>
        </w:r>
        <w:r w:rsidR="009054F6" w:rsidRPr="00F34450">
          <w:rPr>
            <w:rStyle w:val="a8"/>
          </w:rPr>
          <w:t>多层感知机结构图示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_Toc96119008 \h </w:instrText>
        </w:r>
        <w:r w:rsidR="009054F6" w:rsidRPr="00E40A63">
          <w:rPr>
            <w:rStyle w:val="a8"/>
            <w:webHidden/>
          </w:rPr>
        </w:r>
        <w:r w:rsidR="009054F6" w:rsidRPr="00E40A63">
          <w:rPr>
            <w:rStyle w:val="a8"/>
            <w:webHidden/>
          </w:rPr>
          <w:fldChar w:fldCharType="separate"/>
        </w:r>
        <w:r w:rsidR="009054F6" w:rsidRPr="00E40A63">
          <w:rPr>
            <w:rStyle w:val="a8"/>
            <w:webHidden/>
          </w:rPr>
          <w:t>30</w:t>
        </w:r>
        <w:r w:rsidR="009054F6" w:rsidRPr="00E40A63">
          <w:rPr>
            <w:rStyle w:val="a8"/>
            <w:webHidden/>
          </w:rPr>
          <w:fldChar w:fldCharType="end"/>
        </w:r>
      </w:hyperlink>
    </w:p>
    <w:p w14:paraId="092E30BB" w14:textId="14EACADC" w:rsidR="009054F6" w:rsidRPr="00E40A63" w:rsidRDefault="00620323" w:rsidP="00E40A63">
      <w:pPr>
        <w:pStyle w:val="afe"/>
        <w:tabs>
          <w:tab w:val="left" w:pos="1470"/>
          <w:tab w:val="right" w:leader="dot" w:pos="8777"/>
        </w:tabs>
        <w:ind w:left="960" w:hanging="480"/>
        <w:rPr>
          <w:rStyle w:val="a8"/>
        </w:rPr>
      </w:pPr>
      <w:hyperlink w:anchor="_Toc96119009" w:history="1">
        <w:r w:rsidR="009054F6" w:rsidRPr="00F34450">
          <w:rPr>
            <w:rStyle w:val="a8"/>
          </w:rPr>
          <w:t>图</w:t>
        </w:r>
        <w:r w:rsidR="009054F6" w:rsidRPr="00F34450">
          <w:rPr>
            <w:rStyle w:val="a8"/>
          </w:rPr>
          <w:t>3.1</w:t>
        </w:r>
        <w:r w:rsidR="009054F6" w:rsidRPr="00E40A63">
          <w:rPr>
            <w:rStyle w:val="a8"/>
          </w:rPr>
          <w:tab/>
        </w:r>
        <w:r w:rsidR="009054F6" w:rsidRPr="00F34450">
          <w:rPr>
            <w:rStyle w:val="a8"/>
          </w:rPr>
          <w:t>VeriTreeNode</w:t>
        </w:r>
        <w:r w:rsidR="009054F6" w:rsidRPr="00F34450">
          <w:rPr>
            <w:rStyle w:val="a8"/>
          </w:rPr>
          <w:t>类视图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_Toc96119009 \h </w:instrText>
        </w:r>
        <w:r w:rsidR="009054F6" w:rsidRPr="00E40A63">
          <w:rPr>
            <w:rStyle w:val="a8"/>
            <w:webHidden/>
          </w:rPr>
        </w:r>
        <w:r w:rsidR="009054F6" w:rsidRPr="00E40A63">
          <w:rPr>
            <w:rStyle w:val="a8"/>
            <w:webHidden/>
          </w:rPr>
          <w:fldChar w:fldCharType="separate"/>
        </w:r>
        <w:r w:rsidR="009054F6" w:rsidRPr="00E40A63">
          <w:rPr>
            <w:rStyle w:val="a8"/>
            <w:webHidden/>
          </w:rPr>
          <w:t>36</w:t>
        </w:r>
        <w:r w:rsidR="009054F6" w:rsidRPr="00E40A63">
          <w:rPr>
            <w:rStyle w:val="a8"/>
            <w:webHidden/>
          </w:rPr>
          <w:fldChar w:fldCharType="end"/>
        </w:r>
      </w:hyperlink>
    </w:p>
    <w:p w14:paraId="4C101CAC" w14:textId="1EAEEBFE" w:rsidR="009054F6" w:rsidRPr="00E40A63" w:rsidRDefault="00620323" w:rsidP="00E40A63">
      <w:pPr>
        <w:pStyle w:val="afe"/>
        <w:tabs>
          <w:tab w:val="left" w:pos="1470"/>
          <w:tab w:val="right" w:leader="dot" w:pos="8777"/>
        </w:tabs>
        <w:ind w:left="960" w:hanging="480"/>
        <w:rPr>
          <w:rStyle w:val="a8"/>
        </w:rPr>
      </w:pPr>
      <w:hyperlink w:anchor="_Toc96119010" w:history="1">
        <w:r w:rsidR="009054F6" w:rsidRPr="00F34450">
          <w:rPr>
            <w:rStyle w:val="a8"/>
          </w:rPr>
          <w:t>图</w:t>
        </w:r>
        <w:r w:rsidR="009054F6" w:rsidRPr="00F34450">
          <w:rPr>
            <w:rStyle w:val="a8"/>
          </w:rPr>
          <w:t>3.2</w:t>
        </w:r>
        <w:r w:rsidR="009054F6" w:rsidRPr="00E40A63">
          <w:rPr>
            <w:rStyle w:val="a8"/>
          </w:rPr>
          <w:tab/>
        </w:r>
        <w:r w:rsidR="009054F6" w:rsidRPr="00F34450">
          <w:rPr>
            <w:rStyle w:val="a8"/>
          </w:rPr>
          <w:t>VeriModule</w:t>
        </w:r>
        <w:r w:rsidR="009054F6" w:rsidRPr="00F34450">
          <w:rPr>
            <w:rStyle w:val="a8"/>
          </w:rPr>
          <w:t>类视图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_Toc96119010 \h </w:instrText>
        </w:r>
        <w:r w:rsidR="009054F6" w:rsidRPr="00E40A63">
          <w:rPr>
            <w:rStyle w:val="a8"/>
            <w:webHidden/>
          </w:rPr>
        </w:r>
        <w:r w:rsidR="009054F6" w:rsidRPr="00E40A63">
          <w:rPr>
            <w:rStyle w:val="a8"/>
            <w:webHidden/>
          </w:rPr>
          <w:fldChar w:fldCharType="separate"/>
        </w:r>
        <w:r w:rsidR="009054F6" w:rsidRPr="00E40A63">
          <w:rPr>
            <w:rStyle w:val="a8"/>
            <w:webHidden/>
          </w:rPr>
          <w:t>37</w:t>
        </w:r>
        <w:r w:rsidR="009054F6" w:rsidRPr="00E40A63">
          <w:rPr>
            <w:rStyle w:val="a8"/>
            <w:webHidden/>
          </w:rPr>
          <w:fldChar w:fldCharType="end"/>
        </w:r>
      </w:hyperlink>
    </w:p>
    <w:p w14:paraId="2128C8CE" w14:textId="307CB8DA" w:rsidR="009054F6" w:rsidRPr="00E40A63" w:rsidRDefault="00620323" w:rsidP="00E40A63">
      <w:pPr>
        <w:pStyle w:val="afe"/>
        <w:tabs>
          <w:tab w:val="left" w:pos="1470"/>
          <w:tab w:val="right" w:leader="dot" w:pos="8777"/>
        </w:tabs>
        <w:ind w:left="960" w:hanging="480"/>
        <w:rPr>
          <w:rStyle w:val="a8"/>
        </w:rPr>
      </w:pPr>
      <w:hyperlink w:anchor="_Toc96119011" w:history="1">
        <w:r w:rsidR="009054F6" w:rsidRPr="00F34450">
          <w:rPr>
            <w:rStyle w:val="a8"/>
          </w:rPr>
          <w:t>图</w:t>
        </w:r>
        <w:r w:rsidR="009054F6" w:rsidRPr="00F34450">
          <w:rPr>
            <w:rStyle w:val="a8"/>
          </w:rPr>
          <w:t>3.3</w:t>
        </w:r>
        <w:r w:rsidR="009054F6" w:rsidRPr="00E40A63">
          <w:rPr>
            <w:rStyle w:val="a8"/>
          </w:rPr>
          <w:tab/>
        </w:r>
        <w:r w:rsidR="009054F6" w:rsidRPr="00F34450">
          <w:rPr>
            <w:rStyle w:val="a8"/>
          </w:rPr>
          <w:t>Verific-Netlist-DataBase</w:t>
        </w:r>
        <w:r w:rsidR="009054F6" w:rsidRPr="00F34450">
          <w:rPr>
            <w:rStyle w:val="a8"/>
          </w:rPr>
          <w:t>数据结构图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_Toc96119011 \h </w:instrText>
        </w:r>
        <w:r w:rsidR="009054F6" w:rsidRPr="00E40A63">
          <w:rPr>
            <w:rStyle w:val="a8"/>
            <w:webHidden/>
          </w:rPr>
        </w:r>
        <w:r w:rsidR="009054F6" w:rsidRPr="00E40A63">
          <w:rPr>
            <w:rStyle w:val="a8"/>
            <w:webHidden/>
          </w:rPr>
          <w:fldChar w:fldCharType="separate"/>
        </w:r>
        <w:r w:rsidR="009054F6" w:rsidRPr="00E40A63">
          <w:rPr>
            <w:rStyle w:val="a8"/>
            <w:webHidden/>
          </w:rPr>
          <w:t>38</w:t>
        </w:r>
        <w:r w:rsidR="009054F6" w:rsidRPr="00E40A63">
          <w:rPr>
            <w:rStyle w:val="a8"/>
            <w:webHidden/>
          </w:rPr>
          <w:fldChar w:fldCharType="end"/>
        </w:r>
      </w:hyperlink>
    </w:p>
    <w:p w14:paraId="34AC43E7" w14:textId="609E775E" w:rsidR="009054F6" w:rsidRPr="00E40A63" w:rsidRDefault="00620323">
      <w:pPr>
        <w:pStyle w:val="afe"/>
        <w:tabs>
          <w:tab w:val="left" w:pos="1470"/>
          <w:tab w:val="right" w:leader="dot" w:pos="8777"/>
        </w:tabs>
        <w:ind w:left="960" w:hanging="480"/>
        <w:rPr>
          <w:rStyle w:val="a8"/>
        </w:rPr>
      </w:pPr>
      <w:hyperlink w:anchor="_Toc96119012" w:history="1">
        <w:r w:rsidR="009054F6" w:rsidRPr="00F34450">
          <w:rPr>
            <w:rStyle w:val="a8"/>
          </w:rPr>
          <w:t>图</w:t>
        </w:r>
        <w:r w:rsidR="009054F6" w:rsidRPr="00F34450">
          <w:rPr>
            <w:rStyle w:val="a8"/>
          </w:rPr>
          <w:t>3.4</w:t>
        </w:r>
        <w:r w:rsidR="009054F6" w:rsidRPr="00E40A63">
          <w:rPr>
            <w:rStyle w:val="a8"/>
          </w:rPr>
          <w:tab/>
        </w:r>
        <w:r w:rsidR="009054F6" w:rsidRPr="00F34450">
          <w:rPr>
            <w:rStyle w:val="a8"/>
          </w:rPr>
          <w:t>快速资源估算模型文件流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_Toc96119012 \h </w:instrText>
        </w:r>
        <w:r w:rsidR="009054F6" w:rsidRPr="00E40A63">
          <w:rPr>
            <w:rStyle w:val="a8"/>
            <w:webHidden/>
          </w:rPr>
        </w:r>
        <w:r w:rsidR="009054F6" w:rsidRPr="00E40A63">
          <w:rPr>
            <w:rStyle w:val="a8"/>
            <w:webHidden/>
          </w:rPr>
          <w:fldChar w:fldCharType="separate"/>
        </w:r>
        <w:r w:rsidR="009054F6" w:rsidRPr="00E40A63">
          <w:rPr>
            <w:rStyle w:val="a8"/>
            <w:webHidden/>
          </w:rPr>
          <w:t>39</w:t>
        </w:r>
        <w:r w:rsidR="009054F6" w:rsidRPr="00E40A63">
          <w:rPr>
            <w:rStyle w:val="a8"/>
            <w:webHidden/>
          </w:rPr>
          <w:fldChar w:fldCharType="end"/>
        </w:r>
      </w:hyperlink>
    </w:p>
    <w:p w14:paraId="4FB5D02E" w14:textId="4C54D596" w:rsidR="009054F6" w:rsidRPr="00E40A63" w:rsidRDefault="00620323">
      <w:pPr>
        <w:pStyle w:val="afe"/>
        <w:tabs>
          <w:tab w:val="left" w:pos="1470"/>
          <w:tab w:val="right" w:leader="dot" w:pos="8777"/>
        </w:tabs>
        <w:ind w:left="960" w:hanging="480"/>
        <w:rPr>
          <w:rStyle w:val="a8"/>
        </w:rPr>
      </w:pPr>
      <w:hyperlink w:anchor="_Toc96119013" w:history="1">
        <w:r w:rsidR="009054F6" w:rsidRPr="00F34450">
          <w:rPr>
            <w:rStyle w:val="a8"/>
          </w:rPr>
          <w:t>图</w:t>
        </w:r>
        <w:r w:rsidR="009054F6" w:rsidRPr="00F34450">
          <w:rPr>
            <w:rStyle w:val="a8"/>
          </w:rPr>
          <w:t>3.5</w:t>
        </w:r>
        <w:r w:rsidR="009054F6" w:rsidRPr="00E40A63">
          <w:rPr>
            <w:rStyle w:val="a8"/>
          </w:rPr>
          <w:tab/>
        </w:r>
        <w:r w:rsidR="009054F6" w:rsidRPr="00F34450">
          <w:rPr>
            <w:rStyle w:val="a8"/>
          </w:rPr>
          <w:t>快速资源估算模型流程图示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_Toc96119013 \h </w:instrText>
        </w:r>
        <w:r w:rsidR="009054F6" w:rsidRPr="00E40A63">
          <w:rPr>
            <w:rStyle w:val="a8"/>
            <w:webHidden/>
          </w:rPr>
        </w:r>
        <w:r w:rsidR="009054F6" w:rsidRPr="00E40A63">
          <w:rPr>
            <w:rStyle w:val="a8"/>
            <w:webHidden/>
          </w:rPr>
          <w:fldChar w:fldCharType="separate"/>
        </w:r>
        <w:r w:rsidR="009054F6" w:rsidRPr="00E40A63">
          <w:rPr>
            <w:rStyle w:val="a8"/>
            <w:webHidden/>
          </w:rPr>
          <w:t>40</w:t>
        </w:r>
        <w:r w:rsidR="009054F6" w:rsidRPr="00E40A63">
          <w:rPr>
            <w:rStyle w:val="a8"/>
            <w:webHidden/>
          </w:rPr>
          <w:fldChar w:fldCharType="end"/>
        </w:r>
      </w:hyperlink>
    </w:p>
    <w:p w14:paraId="0D0057B2" w14:textId="78346896" w:rsidR="009054F6" w:rsidRPr="00E40A63" w:rsidRDefault="00620323">
      <w:pPr>
        <w:pStyle w:val="afe"/>
        <w:tabs>
          <w:tab w:val="left" w:pos="1470"/>
          <w:tab w:val="right" w:leader="dot" w:pos="8777"/>
        </w:tabs>
        <w:ind w:left="960" w:hanging="480"/>
        <w:rPr>
          <w:rStyle w:val="a8"/>
        </w:rPr>
      </w:pPr>
      <w:hyperlink w:anchor="_Toc96119014" w:history="1">
        <w:r w:rsidR="009054F6" w:rsidRPr="00F34450">
          <w:rPr>
            <w:rStyle w:val="a8"/>
          </w:rPr>
          <w:t>图</w:t>
        </w:r>
        <w:r w:rsidR="009054F6" w:rsidRPr="00F34450">
          <w:rPr>
            <w:rStyle w:val="a8"/>
          </w:rPr>
          <w:t>3.6</w:t>
        </w:r>
        <w:r w:rsidR="009054F6" w:rsidRPr="00E40A63">
          <w:rPr>
            <w:rStyle w:val="a8"/>
          </w:rPr>
          <w:tab/>
        </w:r>
        <w:r w:rsidR="009054F6" w:rsidRPr="00F34450">
          <w:rPr>
            <w:rStyle w:val="a8"/>
          </w:rPr>
          <w:t>快速资源估算模型</w:t>
        </w:r>
        <w:r w:rsidR="009054F6" w:rsidRPr="00F34450">
          <w:rPr>
            <w:rStyle w:val="a8"/>
          </w:rPr>
          <w:t>Parse-Design</w:t>
        </w:r>
        <w:r w:rsidR="009054F6" w:rsidRPr="00F34450">
          <w:rPr>
            <w:rStyle w:val="a8"/>
          </w:rPr>
          <w:t>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_Toc96119014 \h </w:instrText>
        </w:r>
        <w:r w:rsidR="009054F6" w:rsidRPr="00E40A63">
          <w:rPr>
            <w:rStyle w:val="a8"/>
            <w:webHidden/>
          </w:rPr>
        </w:r>
        <w:r w:rsidR="009054F6" w:rsidRPr="00E40A63">
          <w:rPr>
            <w:rStyle w:val="a8"/>
            <w:webHidden/>
          </w:rPr>
          <w:fldChar w:fldCharType="separate"/>
        </w:r>
        <w:r w:rsidR="009054F6" w:rsidRPr="00E40A63">
          <w:rPr>
            <w:rStyle w:val="a8"/>
            <w:webHidden/>
          </w:rPr>
          <w:t>41</w:t>
        </w:r>
        <w:r w:rsidR="009054F6" w:rsidRPr="00E40A63">
          <w:rPr>
            <w:rStyle w:val="a8"/>
            <w:webHidden/>
          </w:rPr>
          <w:fldChar w:fldCharType="end"/>
        </w:r>
      </w:hyperlink>
    </w:p>
    <w:p w14:paraId="6130F91D" w14:textId="602064A4" w:rsidR="009054F6" w:rsidRPr="00E40A63" w:rsidRDefault="00620323" w:rsidP="00E40A63">
      <w:pPr>
        <w:pStyle w:val="afe"/>
        <w:tabs>
          <w:tab w:val="left" w:pos="1470"/>
          <w:tab w:val="right" w:leader="dot" w:pos="8777"/>
        </w:tabs>
        <w:ind w:left="960" w:hanging="480"/>
        <w:rPr>
          <w:rStyle w:val="a8"/>
        </w:rPr>
      </w:pPr>
      <w:hyperlink w:anchor="_Toc96119015" w:history="1">
        <w:r w:rsidR="009054F6" w:rsidRPr="00F34450">
          <w:rPr>
            <w:rStyle w:val="a8"/>
          </w:rPr>
          <w:t>图</w:t>
        </w:r>
        <w:r w:rsidR="009054F6" w:rsidRPr="00F34450">
          <w:rPr>
            <w:rStyle w:val="a8"/>
          </w:rPr>
          <w:t>3.7</w:t>
        </w:r>
        <w:r w:rsidR="009054F6" w:rsidRPr="00E40A63">
          <w:rPr>
            <w:rStyle w:val="a8"/>
          </w:rPr>
          <w:tab/>
        </w:r>
        <w:r w:rsidR="009054F6" w:rsidRPr="00F34450">
          <w:rPr>
            <w:rStyle w:val="a8"/>
          </w:rPr>
          <w:t>RTL Elaborate</w:t>
        </w:r>
        <w:r w:rsidR="009054F6" w:rsidRPr="00F34450">
          <w:rPr>
            <w:rStyle w:val="a8"/>
          </w:rPr>
          <w:t>操作图示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_Toc96119015 \h </w:instrText>
        </w:r>
        <w:r w:rsidR="009054F6" w:rsidRPr="00E40A63">
          <w:rPr>
            <w:rStyle w:val="a8"/>
            <w:webHidden/>
          </w:rPr>
        </w:r>
        <w:r w:rsidR="009054F6" w:rsidRPr="00E40A63">
          <w:rPr>
            <w:rStyle w:val="a8"/>
            <w:webHidden/>
          </w:rPr>
          <w:fldChar w:fldCharType="separate"/>
        </w:r>
        <w:r w:rsidR="009054F6" w:rsidRPr="00E40A63">
          <w:rPr>
            <w:rStyle w:val="a8"/>
            <w:webHidden/>
          </w:rPr>
          <w:t>41</w:t>
        </w:r>
        <w:r w:rsidR="009054F6" w:rsidRPr="00E40A63">
          <w:rPr>
            <w:rStyle w:val="a8"/>
            <w:webHidden/>
          </w:rPr>
          <w:fldChar w:fldCharType="end"/>
        </w:r>
      </w:hyperlink>
    </w:p>
    <w:p w14:paraId="2ED1C93E" w14:textId="06BB9F45" w:rsidR="009054F6" w:rsidRPr="00E40A63" w:rsidRDefault="00620323" w:rsidP="00E40A63">
      <w:pPr>
        <w:pStyle w:val="afe"/>
        <w:tabs>
          <w:tab w:val="left" w:pos="1470"/>
          <w:tab w:val="right" w:leader="dot" w:pos="8777"/>
        </w:tabs>
        <w:ind w:left="960" w:hanging="480"/>
        <w:rPr>
          <w:rStyle w:val="a8"/>
        </w:rPr>
      </w:pPr>
      <w:hyperlink w:anchor="_Toc96119016" w:history="1">
        <w:r w:rsidR="009054F6" w:rsidRPr="00F34450">
          <w:rPr>
            <w:rStyle w:val="a8"/>
          </w:rPr>
          <w:t>图</w:t>
        </w:r>
        <w:r w:rsidR="009054F6" w:rsidRPr="00F34450">
          <w:rPr>
            <w:rStyle w:val="a8"/>
          </w:rPr>
          <w:t>3.8</w:t>
        </w:r>
        <w:r w:rsidR="009054F6" w:rsidRPr="00E40A63">
          <w:rPr>
            <w:rStyle w:val="a8"/>
          </w:rPr>
          <w:tab/>
        </w:r>
        <w:r w:rsidR="009054F6" w:rsidRPr="00F34450">
          <w:rPr>
            <w:rStyle w:val="a8"/>
          </w:rPr>
          <w:t>Flatten</w:t>
        </w:r>
        <w:r w:rsidR="009054F6" w:rsidRPr="00F34450">
          <w:rPr>
            <w:rStyle w:val="a8"/>
          </w:rPr>
          <w:t>操作电路图示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_Toc96119016 \h </w:instrText>
        </w:r>
        <w:r w:rsidR="009054F6" w:rsidRPr="00E40A63">
          <w:rPr>
            <w:rStyle w:val="a8"/>
            <w:webHidden/>
          </w:rPr>
        </w:r>
        <w:r w:rsidR="009054F6" w:rsidRPr="00E40A63">
          <w:rPr>
            <w:rStyle w:val="a8"/>
            <w:webHidden/>
          </w:rPr>
          <w:fldChar w:fldCharType="separate"/>
        </w:r>
        <w:r w:rsidR="009054F6" w:rsidRPr="00E40A63">
          <w:rPr>
            <w:rStyle w:val="a8"/>
            <w:webHidden/>
          </w:rPr>
          <w:t>42</w:t>
        </w:r>
        <w:r w:rsidR="009054F6" w:rsidRPr="00E40A63">
          <w:rPr>
            <w:rStyle w:val="a8"/>
            <w:webHidden/>
          </w:rPr>
          <w:fldChar w:fldCharType="end"/>
        </w:r>
      </w:hyperlink>
    </w:p>
    <w:p w14:paraId="41222518" w14:textId="49CCEA83" w:rsidR="009054F6" w:rsidRPr="00E40A63" w:rsidRDefault="00620323" w:rsidP="00E40A63">
      <w:pPr>
        <w:pStyle w:val="afe"/>
        <w:tabs>
          <w:tab w:val="left" w:pos="1470"/>
          <w:tab w:val="right" w:leader="dot" w:pos="8777"/>
        </w:tabs>
        <w:ind w:left="960" w:hanging="480"/>
        <w:rPr>
          <w:rStyle w:val="a8"/>
        </w:rPr>
      </w:pPr>
      <w:hyperlink w:anchor="_Toc96119017" w:history="1">
        <w:r w:rsidR="009054F6" w:rsidRPr="00F34450">
          <w:rPr>
            <w:rStyle w:val="a8"/>
          </w:rPr>
          <w:t>图</w:t>
        </w:r>
        <w:r w:rsidR="009054F6" w:rsidRPr="00F34450">
          <w:rPr>
            <w:rStyle w:val="a8"/>
          </w:rPr>
          <w:t>3.9</w:t>
        </w:r>
        <w:r w:rsidR="009054F6" w:rsidRPr="00E40A63">
          <w:rPr>
            <w:rStyle w:val="a8"/>
          </w:rPr>
          <w:tab/>
        </w:r>
        <w:r w:rsidR="009054F6" w:rsidRPr="00F34450">
          <w:rPr>
            <w:rStyle w:val="a8"/>
          </w:rPr>
          <w:t>Flatten</w:t>
        </w:r>
        <w:r w:rsidR="009054F6" w:rsidRPr="00F34450">
          <w:rPr>
            <w:rStyle w:val="a8"/>
          </w:rPr>
          <w:t>操作树结构图示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_Toc96119017 \h </w:instrText>
        </w:r>
        <w:r w:rsidR="009054F6" w:rsidRPr="00E40A63">
          <w:rPr>
            <w:rStyle w:val="a8"/>
            <w:webHidden/>
          </w:rPr>
        </w:r>
        <w:r w:rsidR="009054F6" w:rsidRPr="00E40A63">
          <w:rPr>
            <w:rStyle w:val="a8"/>
            <w:webHidden/>
          </w:rPr>
          <w:fldChar w:fldCharType="separate"/>
        </w:r>
        <w:r w:rsidR="009054F6" w:rsidRPr="00E40A63">
          <w:rPr>
            <w:rStyle w:val="a8"/>
            <w:webHidden/>
          </w:rPr>
          <w:t>42</w:t>
        </w:r>
        <w:r w:rsidR="009054F6" w:rsidRPr="00E40A63">
          <w:rPr>
            <w:rStyle w:val="a8"/>
            <w:webHidden/>
          </w:rPr>
          <w:fldChar w:fldCharType="end"/>
        </w:r>
      </w:hyperlink>
    </w:p>
    <w:p w14:paraId="55F5CDD4" w14:textId="4653F3C3" w:rsidR="009054F6" w:rsidRPr="00E40A63" w:rsidRDefault="00620323">
      <w:pPr>
        <w:pStyle w:val="afe"/>
        <w:tabs>
          <w:tab w:val="left" w:pos="1470"/>
          <w:tab w:val="right" w:leader="dot" w:pos="8777"/>
        </w:tabs>
        <w:ind w:left="960" w:hanging="480"/>
        <w:rPr>
          <w:rStyle w:val="a8"/>
        </w:rPr>
      </w:pPr>
      <w:hyperlink w:anchor="_Toc96119018" w:history="1">
        <w:r w:rsidR="009054F6" w:rsidRPr="00F34450">
          <w:rPr>
            <w:rStyle w:val="a8"/>
          </w:rPr>
          <w:t>图</w:t>
        </w:r>
        <w:r w:rsidR="009054F6" w:rsidRPr="00F34450">
          <w:rPr>
            <w:rStyle w:val="a8"/>
          </w:rPr>
          <w:t>3.10</w:t>
        </w:r>
        <w:r w:rsidR="009054F6" w:rsidRPr="00E40A63">
          <w:rPr>
            <w:rStyle w:val="a8"/>
          </w:rPr>
          <w:tab/>
        </w:r>
        <w:r w:rsidR="009054F6" w:rsidRPr="00F34450">
          <w:rPr>
            <w:rStyle w:val="a8"/>
          </w:rPr>
          <w:t>RTL</w:t>
        </w:r>
        <w:r w:rsidR="009054F6" w:rsidRPr="00F34450">
          <w:rPr>
            <w:rStyle w:val="a8"/>
          </w:rPr>
          <w:t>级基本器件库</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_Toc96119018 \h </w:instrText>
        </w:r>
        <w:r w:rsidR="009054F6" w:rsidRPr="00E40A63">
          <w:rPr>
            <w:rStyle w:val="a8"/>
            <w:webHidden/>
          </w:rPr>
        </w:r>
        <w:r w:rsidR="009054F6" w:rsidRPr="00E40A63">
          <w:rPr>
            <w:rStyle w:val="a8"/>
            <w:webHidden/>
          </w:rPr>
          <w:fldChar w:fldCharType="separate"/>
        </w:r>
        <w:r w:rsidR="009054F6" w:rsidRPr="00E40A63">
          <w:rPr>
            <w:rStyle w:val="a8"/>
            <w:webHidden/>
          </w:rPr>
          <w:t>43</w:t>
        </w:r>
        <w:r w:rsidR="009054F6" w:rsidRPr="00E40A63">
          <w:rPr>
            <w:rStyle w:val="a8"/>
            <w:webHidden/>
          </w:rPr>
          <w:fldChar w:fldCharType="end"/>
        </w:r>
      </w:hyperlink>
    </w:p>
    <w:p w14:paraId="51E61C20" w14:textId="480F625F" w:rsidR="009054F6" w:rsidRPr="00E40A63" w:rsidRDefault="00620323">
      <w:pPr>
        <w:pStyle w:val="afe"/>
        <w:tabs>
          <w:tab w:val="left" w:pos="1470"/>
          <w:tab w:val="right" w:leader="dot" w:pos="8777"/>
        </w:tabs>
        <w:ind w:left="960" w:hanging="480"/>
        <w:rPr>
          <w:rStyle w:val="a8"/>
        </w:rPr>
      </w:pPr>
      <w:hyperlink w:anchor="_Toc96119019" w:history="1">
        <w:r w:rsidR="009054F6" w:rsidRPr="00F34450">
          <w:rPr>
            <w:rStyle w:val="a8"/>
          </w:rPr>
          <w:t>图</w:t>
        </w:r>
        <w:r w:rsidR="009054F6" w:rsidRPr="00F34450">
          <w:rPr>
            <w:rStyle w:val="a8"/>
          </w:rPr>
          <w:t>3.11</w:t>
        </w:r>
        <w:r w:rsidR="009054F6" w:rsidRPr="00E40A63">
          <w:rPr>
            <w:rStyle w:val="a8"/>
          </w:rPr>
          <w:tab/>
        </w:r>
        <w:r w:rsidR="009054F6" w:rsidRPr="00F34450">
          <w:rPr>
            <w:rStyle w:val="a8"/>
          </w:rPr>
          <w:t>快速资源估算模型计算结果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_Toc96119019 \h </w:instrText>
        </w:r>
        <w:r w:rsidR="009054F6" w:rsidRPr="00E40A63">
          <w:rPr>
            <w:rStyle w:val="a8"/>
            <w:webHidden/>
          </w:rPr>
        </w:r>
        <w:r w:rsidR="009054F6" w:rsidRPr="00E40A63">
          <w:rPr>
            <w:rStyle w:val="a8"/>
            <w:webHidden/>
          </w:rPr>
          <w:fldChar w:fldCharType="separate"/>
        </w:r>
        <w:r w:rsidR="009054F6" w:rsidRPr="00E40A63">
          <w:rPr>
            <w:rStyle w:val="a8"/>
            <w:webHidden/>
          </w:rPr>
          <w:t>43</w:t>
        </w:r>
        <w:r w:rsidR="009054F6" w:rsidRPr="00E40A63">
          <w:rPr>
            <w:rStyle w:val="a8"/>
            <w:webHidden/>
          </w:rPr>
          <w:fldChar w:fldCharType="end"/>
        </w:r>
      </w:hyperlink>
    </w:p>
    <w:p w14:paraId="03D1D6DD" w14:textId="4C18183A" w:rsidR="009054F6" w:rsidRPr="00E40A63" w:rsidRDefault="00620323">
      <w:pPr>
        <w:pStyle w:val="afe"/>
        <w:tabs>
          <w:tab w:val="left" w:pos="1470"/>
          <w:tab w:val="right" w:leader="dot" w:pos="8777"/>
        </w:tabs>
        <w:ind w:left="960" w:hanging="480"/>
        <w:rPr>
          <w:rStyle w:val="a8"/>
        </w:rPr>
      </w:pPr>
      <w:hyperlink w:anchor="_Toc96119020" w:history="1">
        <w:r w:rsidR="009054F6" w:rsidRPr="00F34450">
          <w:rPr>
            <w:rStyle w:val="a8"/>
          </w:rPr>
          <w:t>图</w:t>
        </w:r>
        <w:r w:rsidR="009054F6" w:rsidRPr="00F34450">
          <w:rPr>
            <w:rStyle w:val="a8"/>
          </w:rPr>
          <w:t>3.12</w:t>
        </w:r>
        <w:r w:rsidR="009054F6" w:rsidRPr="00E40A63">
          <w:rPr>
            <w:rStyle w:val="a8"/>
          </w:rPr>
          <w:tab/>
        </w:r>
        <w:r w:rsidR="009054F6" w:rsidRPr="00F34450">
          <w:rPr>
            <w:rStyle w:val="a8"/>
          </w:rPr>
          <w:t>RTL</w:t>
        </w:r>
        <w:r w:rsidR="009054F6" w:rsidRPr="00F34450">
          <w:rPr>
            <w:rStyle w:val="a8"/>
          </w:rPr>
          <w:t>代码中的</w:t>
        </w:r>
        <w:r w:rsidR="009054F6" w:rsidRPr="00F34450">
          <w:rPr>
            <w:rStyle w:val="a8"/>
          </w:rPr>
          <w:t>Glue Logic</w:t>
        </w:r>
        <w:r w:rsidR="009054F6" w:rsidRPr="00F34450">
          <w:rPr>
            <w:rStyle w:val="a8"/>
          </w:rPr>
          <w:t>和</w:t>
        </w:r>
        <w:r w:rsidR="009054F6" w:rsidRPr="00F34450">
          <w:rPr>
            <w:rStyle w:val="a8"/>
          </w:rPr>
          <w:t>Instance</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_Toc96119020 \h </w:instrText>
        </w:r>
        <w:r w:rsidR="009054F6" w:rsidRPr="00E40A63">
          <w:rPr>
            <w:rStyle w:val="a8"/>
            <w:webHidden/>
          </w:rPr>
        </w:r>
        <w:r w:rsidR="009054F6" w:rsidRPr="00E40A63">
          <w:rPr>
            <w:rStyle w:val="a8"/>
            <w:webHidden/>
          </w:rPr>
          <w:fldChar w:fldCharType="separate"/>
        </w:r>
        <w:r w:rsidR="009054F6" w:rsidRPr="00E40A63">
          <w:rPr>
            <w:rStyle w:val="a8"/>
            <w:webHidden/>
          </w:rPr>
          <w:t>44</w:t>
        </w:r>
        <w:r w:rsidR="009054F6" w:rsidRPr="00E40A63">
          <w:rPr>
            <w:rStyle w:val="a8"/>
            <w:webHidden/>
          </w:rPr>
          <w:fldChar w:fldCharType="end"/>
        </w:r>
      </w:hyperlink>
    </w:p>
    <w:p w14:paraId="242C8A98" w14:textId="385364F6" w:rsidR="009054F6" w:rsidRPr="00E40A63" w:rsidRDefault="00620323">
      <w:pPr>
        <w:pStyle w:val="afe"/>
        <w:tabs>
          <w:tab w:val="left" w:pos="1470"/>
          <w:tab w:val="right" w:leader="dot" w:pos="8777"/>
        </w:tabs>
        <w:ind w:left="960" w:hanging="480"/>
        <w:rPr>
          <w:rStyle w:val="a8"/>
        </w:rPr>
      </w:pPr>
      <w:hyperlink w:anchor="_Toc96119021" w:history="1">
        <w:r w:rsidR="009054F6" w:rsidRPr="00F34450">
          <w:rPr>
            <w:rStyle w:val="a8"/>
          </w:rPr>
          <w:t>图</w:t>
        </w:r>
        <w:r w:rsidR="009054F6" w:rsidRPr="00F34450">
          <w:rPr>
            <w:rStyle w:val="a8"/>
          </w:rPr>
          <w:t>3.13</w:t>
        </w:r>
        <w:r w:rsidR="009054F6" w:rsidRPr="00E40A63">
          <w:rPr>
            <w:rStyle w:val="a8"/>
          </w:rPr>
          <w:tab/>
        </w:r>
        <w:r w:rsidR="009054F6" w:rsidRPr="00F34450">
          <w:rPr>
            <w:rStyle w:val="a8"/>
          </w:rPr>
          <w:t>BottomToUp</w:t>
        </w:r>
        <w:r w:rsidR="009054F6" w:rsidRPr="00F34450">
          <w:rPr>
            <w:rStyle w:val="a8"/>
          </w:rPr>
          <w:t>算法数据结构</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_Toc96119021 \h </w:instrText>
        </w:r>
        <w:r w:rsidR="009054F6" w:rsidRPr="00E40A63">
          <w:rPr>
            <w:rStyle w:val="a8"/>
            <w:webHidden/>
          </w:rPr>
        </w:r>
        <w:r w:rsidR="009054F6" w:rsidRPr="00E40A63">
          <w:rPr>
            <w:rStyle w:val="a8"/>
            <w:webHidden/>
          </w:rPr>
          <w:fldChar w:fldCharType="separate"/>
        </w:r>
        <w:r w:rsidR="009054F6" w:rsidRPr="00E40A63">
          <w:rPr>
            <w:rStyle w:val="a8"/>
            <w:webHidden/>
          </w:rPr>
          <w:t>45</w:t>
        </w:r>
        <w:r w:rsidR="009054F6" w:rsidRPr="00E40A63">
          <w:rPr>
            <w:rStyle w:val="a8"/>
            <w:webHidden/>
          </w:rPr>
          <w:fldChar w:fldCharType="end"/>
        </w:r>
      </w:hyperlink>
    </w:p>
    <w:p w14:paraId="5BCDA66F" w14:textId="0D659615" w:rsidR="009054F6" w:rsidRPr="00E40A63" w:rsidRDefault="00620323">
      <w:pPr>
        <w:pStyle w:val="afe"/>
        <w:tabs>
          <w:tab w:val="left" w:pos="1470"/>
          <w:tab w:val="right" w:leader="dot" w:pos="8777"/>
        </w:tabs>
        <w:ind w:left="960" w:hanging="480"/>
        <w:rPr>
          <w:rStyle w:val="a8"/>
        </w:rPr>
      </w:pPr>
      <w:hyperlink w:anchor="_Toc96119022" w:history="1">
        <w:r w:rsidR="009054F6" w:rsidRPr="00F34450">
          <w:rPr>
            <w:rStyle w:val="a8"/>
          </w:rPr>
          <w:t>图</w:t>
        </w:r>
        <w:r w:rsidR="009054F6" w:rsidRPr="00F34450">
          <w:rPr>
            <w:rStyle w:val="a8"/>
          </w:rPr>
          <w:t>3.14</w:t>
        </w:r>
        <w:r w:rsidR="009054F6" w:rsidRPr="00E40A63">
          <w:rPr>
            <w:rStyle w:val="a8"/>
          </w:rPr>
          <w:tab/>
        </w:r>
        <w:r w:rsidR="009054F6" w:rsidRPr="00F34450">
          <w:rPr>
            <w:rStyle w:val="a8"/>
          </w:rPr>
          <w:t>BottomToUp</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_Toc96119022 \h </w:instrText>
        </w:r>
        <w:r w:rsidR="009054F6" w:rsidRPr="00E40A63">
          <w:rPr>
            <w:rStyle w:val="a8"/>
            <w:webHidden/>
          </w:rPr>
        </w:r>
        <w:r w:rsidR="009054F6" w:rsidRPr="00E40A63">
          <w:rPr>
            <w:rStyle w:val="a8"/>
            <w:webHidden/>
          </w:rPr>
          <w:fldChar w:fldCharType="separate"/>
        </w:r>
        <w:r w:rsidR="009054F6" w:rsidRPr="00E40A63">
          <w:rPr>
            <w:rStyle w:val="a8"/>
            <w:webHidden/>
          </w:rPr>
          <w:t>46</w:t>
        </w:r>
        <w:r w:rsidR="009054F6" w:rsidRPr="00E40A63">
          <w:rPr>
            <w:rStyle w:val="a8"/>
            <w:webHidden/>
          </w:rPr>
          <w:fldChar w:fldCharType="end"/>
        </w:r>
      </w:hyperlink>
    </w:p>
    <w:p w14:paraId="7B76D985" w14:textId="18BD3090" w:rsidR="009054F6" w:rsidRPr="00E40A63" w:rsidRDefault="00620323">
      <w:pPr>
        <w:pStyle w:val="afe"/>
        <w:tabs>
          <w:tab w:val="left" w:pos="1470"/>
          <w:tab w:val="right" w:leader="dot" w:pos="8777"/>
        </w:tabs>
        <w:ind w:left="960" w:hanging="480"/>
        <w:rPr>
          <w:rStyle w:val="a8"/>
        </w:rPr>
      </w:pPr>
      <w:hyperlink w:anchor="_Toc96119023" w:history="1">
        <w:r w:rsidR="009054F6" w:rsidRPr="00F34450">
          <w:rPr>
            <w:rStyle w:val="a8"/>
          </w:rPr>
          <w:t>图</w:t>
        </w:r>
        <w:r w:rsidR="009054F6" w:rsidRPr="00F34450">
          <w:rPr>
            <w:rStyle w:val="a8"/>
          </w:rPr>
          <w:t>3.15</w:t>
        </w:r>
        <w:r w:rsidR="009054F6" w:rsidRPr="00E40A63">
          <w:rPr>
            <w:rStyle w:val="a8"/>
          </w:rPr>
          <w:tab/>
        </w:r>
        <w:r w:rsidR="009054F6" w:rsidRPr="00F34450">
          <w:rPr>
            <w:rStyle w:val="a8"/>
          </w:rPr>
          <w:t>优化后快速资源估算模型输出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_Toc96119023 \h </w:instrText>
        </w:r>
        <w:r w:rsidR="009054F6" w:rsidRPr="00E40A63">
          <w:rPr>
            <w:rStyle w:val="a8"/>
            <w:webHidden/>
          </w:rPr>
        </w:r>
        <w:r w:rsidR="009054F6" w:rsidRPr="00E40A63">
          <w:rPr>
            <w:rStyle w:val="a8"/>
            <w:webHidden/>
          </w:rPr>
          <w:fldChar w:fldCharType="separate"/>
        </w:r>
        <w:r w:rsidR="009054F6" w:rsidRPr="00E40A63">
          <w:rPr>
            <w:rStyle w:val="a8"/>
            <w:webHidden/>
          </w:rPr>
          <w:t>47</w:t>
        </w:r>
        <w:r w:rsidR="009054F6" w:rsidRPr="00E40A63">
          <w:rPr>
            <w:rStyle w:val="a8"/>
            <w:webHidden/>
          </w:rPr>
          <w:fldChar w:fldCharType="end"/>
        </w:r>
      </w:hyperlink>
    </w:p>
    <w:p w14:paraId="1983C46C" w14:textId="1A0580FB" w:rsidR="009054F6" w:rsidRPr="00E40A63" w:rsidRDefault="00620323">
      <w:pPr>
        <w:pStyle w:val="afe"/>
        <w:tabs>
          <w:tab w:val="left" w:pos="1470"/>
          <w:tab w:val="right" w:leader="dot" w:pos="8777"/>
        </w:tabs>
        <w:ind w:left="960" w:hanging="480"/>
        <w:rPr>
          <w:rStyle w:val="a8"/>
        </w:rPr>
      </w:pPr>
      <w:hyperlink w:anchor="_Toc96119024" w:history="1">
        <w:r w:rsidR="009054F6" w:rsidRPr="00F34450">
          <w:rPr>
            <w:rStyle w:val="a8"/>
          </w:rPr>
          <w:t>图</w:t>
        </w:r>
        <w:r w:rsidR="009054F6" w:rsidRPr="00F34450">
          <w:rPr>
            <w:rStyle w:val="a8"/>
          </w:rPr>
          <w:t>3.16</w:t>
        </w:r>
        <w:r w:rsidR="009054F6" w:rsidRPr="00E40A63">
          <w:rPr>
            <w:rStyle w:val="a8"/>
          </w:rPr>
          <w:tab/>
        </w:r>
        <w:r w:rsidR="009054F6" w:rsidRPr="00F34450">
          <w:rPr>
            <w:rStyle w:val="a8"/>
          </w:rPr>
          <w:t>LUT-5 Base FPGA</w:t>
        </w:r>
        <w:r w:rsidR="009054F6" w:rsidRPr="00F34450">
          <w:rPr>
            <w:rStyle w:val="a8"/>
          </w:rPr>
          <w:t>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_Toc96119024 \h </w:instrText>
        </w:r>
        <w:r w:rsidR="009054F6" w:rsidRPr="00E40A63">
          <w:rPr>
            <w:rStyle w:val="a8"/>
            <w:webHidden/>
          </w:rPr>
        </w:r>
        <w:r w:rsidR="009054F6" w:rsidRPr="00E40A63">
          <w:rPr>
            <w:rStyle w:val="a8"/>
            <w:webHidden/>
          </w:rPr>
          <w:fldChar w:fldCharType="separate"/>
        </w:r>
        <w:r w:rsidR="009054F6" w:rsidRPr="00E40A63">
          <w:rPr>
            <w:rStyle w:val="a8"/>
            <w:webHidden/>
          </w:rPr>
          <w:t>48</w:t>
        </w:r>
        <w:r w:rsidR="009054F6" w:rsidRPr="00E40A63">
          <w:rPr>
            <w:rStyle w:val="a8"/>
            <w:webHidden/>
          </w:rPr>
          <w:fldChar w:fldCharType="end"/>
        </w:r>
      </w:hyperlink>
    </w:p>
    <w:p w14:paraId="6F131582" w14:textId="0B18463D" w:rsidR="009054F6" w:rsidRPr="00E40A63" w:rsidRDefault="00620323">
      <w:pPr>
        <w:pStyle w:val="afe"/>
        <w:tabs>
          <w:tab w:val="left" w:pos="1470"/>
          <w:tab w:val="right" w:leader="dot" w:pos="8777"/>
        </w:tabs>
        <w:ind w:left="960" w:hanging="480"/>
        <w:rPr>
          <w:rStyle w:val="a8"/>
        </w:rPr>
      </w:pPr>
      <w:hyperlink w:anchor="_Toc96119025" w:history="1">
        <w:r w:rsidR="009054F6" w:rsidRPr="00F34450">
          <w:rPr>
            <w:rStyle w:val="a8"/>
          </w:rPr>
          <w:t>图</w:t>
        </w:r>
        <w:r w:rsidR="009054F6" w:rsidRPr="00F34450">
          <w:rPr>
            <w:rStyle w:val="a8"/>
          </w:rPr>
          <w:t>3.17</w:t>
        </w:r>
        <w:r w:rsidR="009054F6" w:rsidRPr="00E40A63">
          <w:rPr>
            <w:rStyle w:val="a8"/>
          </w:rPr>
          <w:tab/>
        </w:r>
        <w:r w:rsidR="009054F6" w:rsidRPr="00F34450">
          <w:rPr>
            <w:rStyle w:val="a8"/>
          </w:rPr>
          <w:t>4</w:t>
        </w:r>
        <w:r w:rsidR="009054F6" w:rsidRPr="00F34450">
          <w:rPr>
            <w:rStyle w:val="a8"/>
          </w:rPr>
          <w:t>输入查找表真值表</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_Toc96119025 \h </w:instrText>
        </w:r>
        <w:r w:rsidR="009054F6" w:rsidRPr="00E40A63">
          <w:rPr>
            <w:rStyle w:val="a8"/>
            <w:webHidden/>
          </w:rPr>
        </w:r>
        <w:r w:rsidR="009054F6" w:rsidRPr="00E40A63">
          <w:rPr>
            <w:rStyle w:val="a8"/>
            <w:webHidden/>
          </w:rPr>
          <w:fldChar w:fldCharType="separate"/>
        </w:r>
        <w:r w:rsidR="009054F6" w:rsidRPr="00E40A63">
          <w:rPr>
            <w:rStyle w:val="a8"/>
            <w:webHidden/>
          </w:rPr>
          <w:t>49</w:t>
        </w:r>
        <w:r w:rsidR="009054F6" w:rsidRPr="00E40A63">
          <w:rPr>
            <w:rStyle w:val="a8"/>
            <w:webHidden/>
          </w:rPr>
          <w:fldChar w:fldCharType="end"/>
        </w:r>
      </w:hyperlink>
    </w:p>
    <w:p w14:paraId="4A2D17DC" w14:textId="6EE4342B" w:rsidR="009054F6" w:rsidRPr="00E40A63" w:rsidRDefault="00620323">
      <w:pPr>
        <w:pStyle w:val="afe"/>
        <w:tabs>
          <w:tab w:val="left" w:pos="1470"/>
          <w:tab w:val="right" w:leader="dot" w:pos="8777"/>
        </w:tabs>
        <w:ind w:left="960" w:hanging="480"/>
        <w:rPr>
          <w:rStyle w:val="a8"/>
        </w:rPr>
      </w:pPr>
      <w:hyperlink w:anchor="_Toc96119026" w:history="1">
        <w:r w:rsidR="009054F6" w:rsidRPr="00F34450">
          <w:rPr>
            <w:rStyle w:val="a8"/>
          </w:rPr>
          <w:t>图</w:t>
        </w:r>
        <w:r w:rsidR="009054F6" w:rsidRPr="00F34450">
          <w:rPr>
            <w:rStyle w:val="a8"/>
          </w:rPr>
          <w:t>4.1</w:t>
        </w:r>
        <w:r w:rsidR="009054F6" w:rsidRPr="00E40A63">
          <w:rPr>
            <w:rStyle w:val="a8"/>
          </w:rPr>
          <w:tab/>
        </w:r>
        <w:r w:rsidR="009054F6" w:rsidRPr="00F34450">
          <w:rPr>
            <w:rStyle w:val="a8"/>
          </w:rPr>
          <w:t>特征提取器结构图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_Toc96119026 \h </w:instrText>
        </w:r>
        <w:r w:rsidR="009054F6" w:rsidRPr="00E40A63">
          <w:rPr>
            <w:rStyle w:val="a8"/>
            <w:webHidden/>
          </w:rPr>
        </w:r>
        <w:r w:rsidR="009054F6" w:rsidRPr="00E40A63">
          <w:rPr>
            <w:rStyle w:val="a8"/>
            <w:webHidden/>
          </w:rPr>
          <w:fldChar w:fldCharType="separate"/>
        </w:r>
        <w:r w:rsidR="009054F6" w:rsidRPr="00E40A63">
          <w:rPr>
            <w:rStyle w:val="a8"/>
            <w:webHidden/>
          </w:rPr>
          <w:t>54</w:t>
        </w:r>
        <w:r w:rsidR="009054F6" w:rsidRPr="00E40A63">
          <w:rPr>
            <w:rStyle w:val="a8"/>
            <w:webHidden/>
          </w:rPr>
          <w:fldChar w:fldCharType="end"/>
        </w:r>
      </w:hyperlink>
    </w:p>
    <w:p w14:paraId="3EF921AC" w14:textId="346488C6" w:rsidR="009054F6" w:rsidRPr="00E40A63" w:rsidRDefault="00620323" w:rsidP="00E40A63">
      <w:pPr>
        <w:pStyle w:val="afe"/>
        <w:tabs>
          <w:tab w:val="left" w:pos="1470"/>
          <w:tab w:val="right" w:leader="dot" w:pos="8777"/>
        </w:tabs>
        <w:ind w:left="960" w:hanging="480"/>
        <w:rPr>
          <w:rStyle w:val="a8"/>
        </w:rPr>
      </w:pPr>
      <w:hyperlink w:anchor="_Toc96119027" w:history="1">
        <w:r w:rsidR="009054F6" w:rsidRPr="00F34450">
          <w:rPr>
            <w:rStyle w:val="a8"/>
          </w:rPr>
          <w:t>图</w:t>
        </w:r>
        <w:r w:rsidR="009054F6" w:rsidRPr="00F34450">
          <w:rPr>
            <w:rStyle w:val="a8"/>
          </w:rPr>
          <w:t>4.2</w:t>
        </w:r>
        <w:r w:rsidR="009054F6" w:rsidRPr="00E40A63">
          <w:rPr>
            <w:rStyle w:val="a8"/>
          </w:rPr>
          <w:tab/>
        </w:r>
        <w:r w:rsidR="009054F6" w:rsidRPr="00F34450">
          <w:rPr>
            <w:rStyle w:val="a8"/>
          </w:rPr>
          <w:t>Verilog</w:t>
        </w:r>
        <w:r w:rsidR="009054F6" w:rsidRPr="00F34450">
          <w:rPr>
            <w:rStyle w:val="a8"/>
          </w:rPr>
          <w:t>操作符图示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_Toc96119027 \h </w:instrText>
        </w:r>
        <w:r w:rsidR="009054F6" w:rsidRPr="00E40A63">
          <w:rPr>
            <w:rStyle w:val="a8"/>
            <w:webHidden/>
          </w:rPr>
        </w:r>
        <w:r w:rsidR="009054F6" w:rsidRPr="00E40A63">
          <w:rPr>
            <w:rStyle w:val="a8"/>
            <w:webHidden/>
          </w:rPr>
          <w:fldChar w:fldCharType="separate"/>
        </w:r>
        <w:r w:rsidR="009054F6" w:rsidRPr="00E40A63">
          <w:rPr>
            <w:rStyle w:val="a8"/>
            <w:webHidden/>
          </w:rPr>
          <w:t>55</w:t>
        </w:r>
        <w:r w:rsidR="009054F6" w:rsidRPr="00E40A63">
          <w:rPr>
            <w:rStyle w:val="a8"/>
            <w:webHidden/>
          </w:rPr>
          <w:fldChar w:fldCharType="end"/>
        </w:r>
      </w:hyperlink>
    </w:p>
    <w:p w14:paraId="768D99A6" w14:textId="6A258725" w:rsidR="009054F6" w:rsidRPr="00E40A63" w:rsidRDefault="00620323">
      <w:pPr>
        <w:pStyle w:val="afe"/>
        <w:tabs>
          <w:tab w:val="left" w:pos="1470"/>
          <w:tab w:val="right" w:leader="dot" w:pos="8777"/>
        </w:tabs>
        <w:ind w:left="960" w:hanging="480"/>
        <w:rPr>
          <w:rStyle w:val="a8"/>
        </w:rPr>
      </w:pPr>
      <w:hyperlink w:anchor="_Toc96119028" w:history="1">
        <w:r w:rsidR="009054F6" w:rsidRPr="00F34450">
          <w:rPr>
            <w:rStyle w:val="a8"/>
          </w:rPr>
          <w:t>图</w:t>
        </w:r>
        <w:r w:rsidR="009054F6" w:rsidRPr="00F34450">
          <w:rPr>
            <w:rStyle w:val="a8"/>
          </w:rPr>
          <w:t>4.3</w:t>
        </w:r>
        <w:r w:rsidR="009054F6" w:rsidRPr="00E40A63">
          <w:rPr>
            <w:rStyle w:val="a8"/>
          </w:rPr>
          <w:tab/>
        </w:r>
        <w:r w:rsidR="009054F6" w:rsidRPr="00F34450">
          <w:rPr>
            <w:rStyle w:val="a8"/>
          </w:rPr>
          <w:t>运算符特征提取伪代码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_Toc96119028 \h </w:instrText>
        </w:r>
        <w:r w:rsidR="009054F6" w:rsidRPr="00E40A63">
          <w:rPr>
            <w:rStyle w:val="a8"/>
            <w:webHidden/>
          </w:rPr>
        </w:r>
        <w:r w:rsidR="009054F6" w:rsidRPr="00E40A63">
          <w:rPr>
            <w:rStyle w:val="a8"/>
            <w:webHidden/>
          </w:rPr>
          <w:fldChar w:fldCharType="separate"/>
        </w:r>
        <w:r w:rsidR="009054F6" w:rsidRPr="00E40A63">
          <w:rPr>
            <w:rStyle w:val="a8"/>
            <w:webHidden/>
          </w:rPr>
          <w:t>56</w:t>
        </w:r>
        <w:r w:rsidR="009054F6" w:rsidRPr="00E40A63">
          <w:rPr>
            <w:rStyle w:val="a8"/>
            <w:webHidden/>
          </w:rPr>
          <w:fldChar w:fldCharType="end"/>
        </w:r>
      </w:hyperlink>
    </w:p>
    <w:p w14:paraId="314C712A" w14:textId="42CC845E" w:rsidR="009054F6" w:rsidRPr="00E40A63" w:rsidRDefault="00620323">
      <w:pPr>
        <w:pStyle w:val="afe"/>
        <w:tabs>
          <w:tab w:val="left" w:pos="1470"/>
          <w:tab w:val="right" w:leader="dot" w:pos="8777"/>
        </w:tabs>
        <w:ind w:left="960" w:hanging="480"/>
        <w:rPr>
          <w:rStyle w:val="a8"/>
        </w:rPr>
      </w:pPr>
      <w:hyperlink w:anchor="_Toc96119029" w:history="1">
        <w:r w:rsidR="009054F6" w:rsidRPr="00F34450">
          <w:rPr>
            <w:rStyle w:val="a8"/>
          </w:rPr>
          <w:t>图</w:t>
        </w:r>
        <w:r w:rsidR="009054F6" w:rsidRPr="00F34450">
          <w:rPr>
            <w:rStyle w:val="a8"/>
          </w:rPr>
          <w:t>4.4</w:t>
        </w:r>
        <w:r w:rsidR="009054F6" w:rsidRPr="00E40A63">
          <w:rPr>
            <w:rStyle w:val="a8"/>
          </w:rPr>
          <w:tab/>
        </w:r>
        <w:r w:rsidR="009054F6" w:rsidRPr="00F34450">
          <w:rPr>
            <w:rStyle w:val="a8"/>
          </w:rPr>
          <w:t>连续赋值语句特征提取伪代码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_Toc96119029 \h </w:instrText>
        </w:r>
        <w:r w:rsidR="009054F6" w:rsidRPr="00E40A63">
          <w:rPr>
            <w:rStyle w:val="a8"/>
            <w:webHidden/>
          </w:rPr>
        </w:r>
        <w:r w:rsidR="009054F6" w:rsidRPr="00E40A63">
          <w:rPr>
            <w:rStyle w:val="a8"/>
            <w:webHidden/>
          </w:rPr>
          <w:fldChar w:fldCharType="separate"/>
        </w:r>
        <w:r w:rsidR="009054F6" w:rsidRPr="00E40A63">
          <w:rPr>
            <w:rStyle w:val="a8"/>
            <w:webHidden/>
          </w:rPr>
          <w:t>57</w:t>
        </w:r>
        <w:r w:rsidR="009054F6" w:rsidRPr="00E40A63">
          <w:rPr>
            <w:rStyle w:val="a8"/>
            <w:webHidden/>
          </w:rPr>
          <w:fldChar w:fldCharType="end"/>
        </w:r>
      </w:hyperlink>
    </w:p>
    <w:p w14:paraId="5C9E1579" w14:textId="32CDD64A" w:rsidR="009054F6" w:rsidRPr="00E40A63" w:rsidRDefault="00620323" w:rsidP="00E40A63">
      <w:pPr>
        <w:pStyle w:val="afe"/>
        <w:tabs>
          <w:tab w:val="left" w:pos="1470"/>
          <w:tab w:val="right" w:leader="dot" w:pos="8777"/>
        </w:tabs>
        <w:ind w:left="960" w:hanging="480"/>
        <w:rPr>
          <w:rStyle w:val="a8"/>
        </w:rPr>
      </w:pPr>
      <w:hyperlink w:anchor="_Toc96119030" w:history="1">
        <w:r w:rsidR="009054F6" w:rsidRPr="00F34450">
          <w:rPr>
            <w:rStyle w:val="a8"/>
          </w:rPr>
          <w:t>图</w:t>
        </w:r>
        <w:r w:rsidR="009054F6" w:rsidRPr="00F34450">
          <w:rPr>
            <w:rStyle w:val="a8"/>
          </w:rPr>
          <w:t>4.5</w:t>
        </w:r>
        <w:r w:rsidR="009054F6" w:rsidRPr="00E40A63">
          <w:rPr>
            <w:rStyle w:val="a8"/>
          </w:rPr>
          <w:tab/>
        </w:r>
        <w:r w:rsidR="009054F6" w:rsidRPr="00F34450">
          <w:rPr>
            <w:rStyle w:val="a8"/>
          </w:rPr>
          <w:t>Verilog Always</w:t>
        </w:r>
        <w:r w:rsidR="009054F6" w:rsidRPr="00F34450">
          <w:rPr>
            <w:rStyle w:val="a8"/>
          </w:rPr>
          <w:t>过程块语法格式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_Toc96119030 \h </w:instrText>
        </w:r>
        <w:r w:rsidR="009054F6" w:rsidRPr="00E40A63">
          <w:rPr>
            <w:rStyle w:val="a8"/>
            <w:webHidden/>
          </w:rPr>
        </w:r>
        <w:r w:rsidR="009054F6" w:rsidRPr="00E40A63">
          <w:rPr>
            <w:rStyle w:val="a8"/>
            <w:webHidden/>
          </w:rPr>
          <w:fldChar w:fldCharType="separate"/>
        </w:r>
        <w:r w:rsidR="009054F6" w:rsidRPr="00E40A63">
          <w:rPr>
            <w:rStyle w:val="a8"/>
            <w:webHidden/>
          </w:rPr>
          <w:t>57</w:t>
        </w:r>
        <w:r w:rsidR="009054F6" w:rsidRPr="00E40A63">
          <w:rPr>
            <w:rStyle w:val="a8"/>
            <w:webHidden/>
          </w:rPr>
          <w:fldChar w:fldCharType="end"/>
        </w:r>
      </w:hyperlink>
    </w:p>
    <w:p w14:paraId="37AAAC28" w14:textId="629182A5" w:rsidR="009054F6" w:rsidRPr="00E40A63" w:rsidRDefault="00620323" w:rsidP="00E40A63">
      <w:pPr>
        <w:pStyle w:val="afe"/>
        <w:tabs>
          <w:tab w:val="left" w:pos="1470"/>
          <w:tab w:val="right" w:leader="dot" w:pos="8777"/>
        </w:tabs>
        <w:ind w:left="960" w:hanging="480"/>
        <w:rPr>
          <w:rStyle w:val="a8"/>
        </w:rPr>
      </w:pPr>
      <w:hyperlink w:anchor="_Toc96119031" w:history="1">
        <w:r w:rsidR="009054F6" w:rsidRPr="00F34450">
          <w:rPr>
            <w:rStyle w:val="a8"/>
          </w:rPr>
          <w:t>图</w:t>
        </w:r>
        <w:r w:rsidR="009054F6" w:rsidRPr="00F34450">
          <w:rPr>
            <w:rStyle w:val="a8"/>
          </w:rPr>
          <w:t>4.6</w:t>
        </w:r>
        <w:r w:rsidR="009054F6" w:rsidRPr="00E40A63">
          <w:rPr>
            <w:rStyle w:val="a8"/>
          </w:rPr>
          <w:tab/>
        </w:r>
        <w:r w:rsidR="009054F6" w:rsidRPr="00F34450">
          <w:rPr>
            <w:rStyle w:val="a8"/>
          </w:rPr>
          <w:t>Always</w:t>
        </w:r>
        <w:r w:rsidR="009054F6" w:rsidRPr="00F34450">
          <w:rPr>
            <w:rStyle w:val="a8"/>
          </w:rPr>
          <w:t>特征提取伪代码</w:t>
        </w:r>
        <w:r w:rsidR="009054F6" w:rsidRPr="00F34450">
          <w:rPr>
            <w:rStyle w:val="a8"/>
          </w:rPr>
          <w:t>|</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_Toc96119031 \h </w:instrText>
        </w:r>
        <w:r w:rsidR="009054F6" w:rsidRPr="00E40A63">
          <w:rPr>
            <w:rStyle w:val="a8"/>
            <w:webHidden/>
          </w:rPr>
        </w:r>
        <w:r w:rsidR="009054F6" w:rsidRPr="00E40A63">
          <w:rPr>
            <w:rStyle w:val="a8"/>
            <w:webHidden/>
          </w:rPr>
          <w:fldChar w:fldCharType="separate"/>
        </w:r>
        <w:r w:rsidR="009054F6" w:rsidRPr="00E40A63">
          <w:rPr>
            <w:rStyle w:val="a8"/>
            <w:webHidden/>
          </w:rPr>
          <w:t>58</w:t>
        </w:r>
        <w:r w:rsidR="009054F6" w:rsidRPr="00E40A63">
          <w:rPr>
            <w:rStyle w:val="a8"/>
            <w:webHidden/>
          </w:rPr>
          <w:fldChar w:fldCharType="end"/>
        </w:r>
      </w:hyperlink>
    </w:p>
    <w:p w14:paraId="299B5545" w14:textId="34EF8D0B" w:rsidR="009054F6" w:rsidRPr="00E40A63" w:rsidRDefault="00620323" w:rsidP="00E40A63">
      <w:pPr>
        <w:pStyle w:val="afe"/>
        <w:tabs>
          <w:tab w:val="left" w:pos="1470"/>
          <w:tab w:val="right" w:leader="dot" w:pos="8777"/>
        </w:tabs>
        <w:ind w:left="960" w:hanging="480"/>
        <w:rPr>
          <w:rStyle w:val="a8"/>
        </w:rPr>
      </w:pPr>
      <w:hyperlink w:anchor="_Toc96119032" w:history="1">
        <w:r w:rsidR="009054F6" w:rsidRPr="00F34450">
          <w:rPr>
            <w:rStyle w:val="a8"/>
          </w:rPr>
          <w:t>图</w:t>
        </w:r>
        <w:r w:rsidR="009054F6" w:rsidRPr="00F34450">
          <w:rPr>
            <w:rStyle w:val="a8"/>
          </w:rPr>
          <w:t>4.7</w:t>
        </w:r>
        <w:r w:rsidR="009054F6" w:rsidRPr="00E40A63">
          <w:rPr>
            <w:rStyle w:val="a8"/>
          </w:rPr>
          <w:tab/>
        </w:r>
        <w:r w:rsidR="009054F6" w:rsidRPr="00F34450">
          <w:rPr>
            <w:rStyle w:val="a8"/>
          </w:rPr>
          <w:t>Verilog</w:t>
        </w:r>
        <w:r w:rsidR="009054F6" w:rsidRPr="00F34450">
          <w:rPr>
            <w:rStyle w:val="a8"/>
          </w:rPr>
          <w:t>过程赋值语句语法格式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_Toc96119032 \h </w:instrText>
        </w:r>
        <w:r w:rsidR="009054F6" w:rsidRPr="00E40A63">
          <w:rPr>
            <w:rStyle w:val="a8"/>
            <w:webHidden/>
          </w:rPr>
        </w:r>
        <w:r w:rsidR="009054F6" w:rsidRPr="00E40A63">
          <w:rPr>
            <w:rStyle w:val="a8"/>
            <w:webHidden/>
          </w:rPr>
          <w:fldChar w:fldCharType="separate"/>
        </w:r>
        <w:r w:rsidR="009054F6" w:rsidRPr="00E40A63">
          <w:rPr>
            <w:rStyle w:val="a8"/>
            <w:webHidden/>
          </w:rPr>
          <w:t>59</w:t>
        </w:r>
        <w:r w:rsidR="009054F6" w:rsidRPr="00E40A63">
          <w:rPr>
            <w:rStyle w:val="a8"/>
            <w:webHidden/>
          </w:rPr>
          <w:fldChar w:fldCharType="end"/>
        </w:r>
      </w:hyperlink>
    </w:p>
    <w:p w14:paraId="472310A2" w14:textId="491064FC" w:rsidR="009054F6" w:rsidRPr="00E40A63" w:rsidRDefault="00620323" w:rsidP="00E40A63">
      <w:pPr>
        <w:pStyle w:val="afe"/>
        <w:tabs>
          <w:tab w:val="left" w:pos="1470"/>
          <w:tab w:val="right" w:leader="dot" w:pos="8777"/>
        </w:tabs>
        <w:ind w:left="960" w:hanging="480"/>
        <w:rPr>
          <w:rStyle w:val="a8"/>
        </w:rPr>
      </w:pPr>
      <w:hyperlink w:anchor="_Toc96119033" w:history="1">
        <w:r w:rsidR="009054F6" w:rsidRPr="00F34450">
          <w:rPr>
            <w:rStyle w:val="a8"/>
          </w:rPr>
          <w:t>图</w:t>
        </w:r>
        <w:r w:rsidR="009054F6" w:rsidRPr="00F34450">
          <w:rPr>
            <w:rStyle w:val="a8"/>
          </w:rPr>
          <w:t>4.8</w:t>
        </w:r>
        <w:r w:rsidR="009054F6" w:rsidRPr="00E40A63">
          <w:rPr>
            <w:rStyle w:val="a8"/>
          </w:rPr>
          <w:tab/>
        </w:r>
        <w:r w:rsidR="009054F6" w:rsidRPr="00F34450">
          <w:rPr>
            <w:rStyle w:val="a8"/>
          </w:rPr>
          <w:t>Verilog If</w:t>
        </w:r>
        <w:r w:rsidR="009054F6" w:rsidRPr="00F34450">
          <w:rPr>
            <w:rStyle w:val="a8"/>
          </w:rPr>
          <w:t>条件语句语法格式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_Toc96119033 \h </w:instrText>
        </w:r>
        <w:r w:rsidR="009054F6" w:rsidRPr="00E40A63">
          <w:rPr>
            <w:rStyle w:val="a8"/>
            <w:webHidden/>
          </w:rPr>
        </w:r>
        <w:r w:rsidR="009054F6" w:rsidRPr="00E40A63">
          <w:rPr>
            <w:rStyle w:val="a8"/>
            <w:webHidden/>
          </w:rPr>
          <w:fldChar w:fldCharType="separate"/>
        </w:r>
        <w:r w:rsidR="009054F6" w:rsidRPr="00E40A63">
          <w:rPr>
            <w:rStyle w:val="a8"/>
            <w:webHidden/>
          </w:rPr>
          <w:t>60</w:t>
        </w:r>
        <w:r w:rsidR="009054F6" w:rsidRPr="00E40A63">
          <w:rPr>
            <w:rStyle w:val="a8"/>
            <w:webHidden/>
          </w:rPr>
          <w:fldChar w:fldCharType="end"/>
        </w:r>
      </w:hyperlink>
    </w:p>
    <w:p w14:paraId="2741E527" w14:textId="0BE65173" w:rsidR="009054F6" w:rsidRPr="00E40A63" w:rsidRDefault="00620323" w:rsidP="00E40A63">
      <w:pPr>
        <w:pStyle w:val="afe"/>
        <w:tabs>
          <w:tab w:val="left" w:pos="1470"/>
          <w:tab w:val="right" w:leader="dot" w:pos="8777"/>
        </w:tabs>
        <w:ind w:left="960" w:hanging="480"/>
        <w:rPr>
          <w:rStyle w:val="a8"/>
        </w:rPr>
      </w:pPr>
      <w:hyperlink w:anchor="_Toc96119034" w:history="1">
        <w:r w:rsidR="009054F6" w:rsidRPr="00F34450">
          <w:rPr>
            <w:rStyle w:val="a8"/>
          </w:rPr>
          <w:t>图</w:t>
        </w:r>
        <w:r w:rsidR="009054F6" w:rsidRPr="00F34450">
          <w:rPr>
            <w:rStyle w:val="a8"/>
          </w:rPr>
          <w:t>4.9</w:t>
        </w:r>
        <w:r w:rsidR="009054F6" w:rsidRPr="00E40A63">
          <w:rPr>
            <w:rStyle w:val="a8"/>
          </w:rPr>
          <w:tab/>
        </w:r>
        <w:r w:rsidR="009054F6" w:rsidRPr="00F34450">
          <w:rPr>
            <w:rStyle w:val="a8"/>
          </w:rPr>
          <w:t>If</w:t>
        </w:r>
        <w:r w:rsidR="009054F6" w:rsidRPr="00F34450">
          <w:rPr>
            <w:rStyle w:val="a8"/>
          </w:rPr>
          <w:t>条件语句特征提取伪代码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_Toc96119034 \h </w:instrText>
        </w:r>
        <w:r w:rsidR="009054F6" w:rsidRPr="00E40A63">
          <w:rPr>
            <w:rStyle w:val="a8"/>
            <w:webHidden/>
          </w:rPr>
        </w:r>
        <w:r w:rsidR="009054F6" w:rsidRPr="00E40A63">
          <w:rPr>
            <w:rStyle w:val="a8"/>
            <w:webHidden/>
          </w:rPr>
          <w:fldChar w:fldCharType="separate"/>
        </w:r>
        <w:r w:rsidR="009054F6" w:rsidRPr="00E40A63">
          <w:rPr>
            <w:rStyle w:val="a8"/>
            <w:webHidden/>
          </w:rPr>
          <w:t>60</w:t>
        </w:r>
        <w:r w:rsidR="009054F6" w:rsidRPr="00E40A63">
          <w:rPr>
            <w:rStyle w:val="a8"/>
            <w:webHidden/>
          </w:rPr>
          <w:fldChar w:fldCharType="end"/>
        </w:r>
      </w:hyperlink>
    </w:p>
    <w:p w14:paraId="2600DBE4" w14:textId="213CBECA" w:rsidR="009054F6" w:rsidRPr="00E40A63" w:rsidRDefault="00620323">
      <w:pPr>
        <w:pStyle w:val="afe"/>
        <w:tabs>
          <w:tab w:val="left" w:pos="1470"/>
          <w:tab w:val="right" w:leader="dot" w:pos="8777"/>
        </w:tabs>
        <w:ind w:left="960" w:hanging="480"/>
        <w:rPr>
          <w:rStyle w:val="a8"/>
        </w:rPr>
      </w:pPr>
      <w:hyperlink w:anchor="_Toc96119035" w:history="1">
        <w:r w:rsidR="009054F6" w:rsidRPr="00F34450">
          <w:rPr>
            <w:rStyle w:val="a8"/>
          </w:rPr>
          <w:t>图</w:t>
        </w:r>
        <w:r w:rsidR="009054F6" w:rsidRPr="00F34450">
          <w:rPr>
            <w:rStyle w:val="a8"/>
          </w:rPr>
          <w:t>4.10</w:t>
        </w:r>
        <w:r w:rsidR="009054F6" w:rsidRPr="00E40A63">
          <w:rPr>
            <w:rStyle w:val="a8"/>
          </w:rPr>
          <w:tab/>
        </w:r>
        <w:r w:rsidR="009054F6" w:rsidRPr="00F34450">
          <w:rPr>
            <w:rStyle w:val="a8"/>
          </w:rPr>
          <w:t>Verilog Case</w:t>
        </w:r>
        <w:r w:rsidR="009054F6" w:rsidRPr="00F34450">
          <w:rPr>
            <w:rStyle w:val="a8"/>
          </w:rPr>
          <w:t>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_Toc96119035 \h </w:instrText>
        </w:r>
        <w:r w:rsidR="009054F6" w:rsidRPr="00E40A63">
          <w:rPr>
            <w:rStyle w:val="a8"/>
            <w:webHidden/>
          </w:rPr>
        </w:r>
        <w:r w:rsidR="009054F6" w:rsidRPr="00E40A63">
          <w:rPr>
            <w:rStyle w:val="a8"/>
            <w:webHidden/>
          </w:rPr>
          <w:fldChar w:fldCharType="separate"/>
        </w:r>
        <w:r w:rsidR="009054F6" w:rsidRPr="00E40A63">
          <w:rPr>
            <w:rStyle w:val="a8"/>
            <w:webHidden/>
          </w:rPr>
          <w:t>61</w:t>
        </w:r>
        <w:r w:rsidR="009054F6" w:rsidRPr="00E40A63">
          <w:rPr>
            <w:rStyle w:val="a8"/>
            <w:webHidden/>
          </w:rPr>
          <w:fldChar w:fldCharType="end"/>
        </w:r>
      </w:hyperlink>
    </w:p>
    <w:p w14:paraId="0A0081B0" w14:textId="54F129D9" w:rsidR="009054F6" w:rsidRPr="00E40A63" w:rsidRDefault="00620323">
      <w:pPr>
        <w:pStyle w:val="afe"/>
        <w:tabs>
          <w:tab w:val="left" w:pos="1470"/>
          <w:tab w:val="right" w:leader="dot" w:pos="8777"/>
        </w:tabs>
        <w:ind w:left="960" w:hanging="480"/>
        <w:rPr>
          <w:rStyle w:val="a8"/>
        </w:rPr>
      </w:pPr>
      <w:hyperlink w:anchor="_Toc96119036" w:history="1">
        <w:r w:rsidR="009054F6" w:rsidRPr="00F34450">
          <w:rPr>
            <w:rStyle w:val="a8"/>
          </w:rPr>
          <w:t>图</w:t>
        </w:r>
        <w:r w:rsidR="009054F6" w:rsidRPr="00F34450">
          <w:rPr>
            <w:rStyle w:val="a8"/>
          </w:rPr>
          <w:t>4.11</w:t>
        </w:r>
        <w:r w:rsidR="009054F6" w:rsidRPr="00E40A63">
          <w:rPr>
            <w:rStyle w:val="a8"/>
          </w:rPr>
          <w:tab/>
        </w:r>
        <w:r w:rsidR="009054F6" w:rsidRPr="00F34450">
          <w:rPr>
            <w:rStyle w:val="a8"/>
          </w:rPr>
          <w:t>Case</w:t>
        </w:r>
        <w:r w:rsidR="009054F6" w:rsidRPr="00F34450">
          <w:rPr>
            <w:rStyle w:val="a8"/>
          </w:rPr>
          <w:t>条件分支语句特征提取伪代码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_Toc96119036 \h </w:instrText>
        </w:r>
        <w:r w:rsidR="009054F6" w:rsidRPr="00E40A63">
          <w:rPr>
            <w:rStyle w:val="a8"/>
            <w:webHidden/>
          </w:rPr>
        </w:r>
        <w:r w:rsidR="009054F6" w:rsidRPr="00E40A63">
          <w:rPr>
            <w:rStyle w:val="a8"/>
            <w:webHidden/>
          </w:rPr>
          <w:fldChar w:fldCharType="separate"/>
        </w:r>
        <w:r w:rsidR="009054F6" w:rsidRPr="00E40A63">
          <w:rPr>
            <w:rStyle w:val="a8"/>
            <w:webHidden/>
          </w:rPr>
          <w:t>61</w:t>
        </w:r>
        <w:r w:rsidR="009054F6" w:rsidRPr="00E40A63">
          <w:rPr>
            <w:rStyle w:val="a8"/>
            <w:webHidden/>
          </w:rPr>
          <w:fldChar w:fldCharType="end"/>
        </w:r>
      </w:hyperlink>
    </w:p>
    <w:p w14:paraId="507BF7D5" w14:textId="69E4A632" w:rsidR="009054F6" w:rsidRPr="00E40A63" w:rsidRDefault="00620323">
      <w:pPr>
        <w:pStyle w:val="afe"/>
        <w:tabs>
          <w:tab w:val="left" w:pos="1470"/>
          <w:tab w:val="right" w:leader="dot" w:pos="8777"/>
        </w:tabs>
        <w:ind w:left="960" w:hanging="480"/>
        <w:rPr>
          <w:rStyle w:val="a8"/>
        </w:rPr>
      </w:pPr>
      <w:hyperlink w:anchor="_Toc96119037" w:history="1">
        <w:r w:rsidR="009054F6" w:rsidRPr="00F34450">
          <w:rPr>
            <w:rStyle w:val="a8"/>
          </w:rPr>
          <w:t>图</w:t>
        </w:r>
        <w:r w:rsidR="009054F6" w:rsidRPr="00F34450">
          <w:rPr>
            <w:rStyle w:val="a8"/>
          </w:rPr>
          <w:t>4.12</w:t>
        </w:r>
        <w:r w:rsidR="009054F6" w:rsidRPr="00E40A63">
          <w:rPr>
            <w:rStyle w:val="a8"/>
          </w:rPr>
          <w:tab/>
        </w:r>
        <w:r w:rsidR="009054F6" w:rsidRPr="00F34450">
          <w:rPr>
            <w:rStyle w:val="a8"/>
          </w:rPr>
          <w:t>Verilog</w:t>
        </w:r>
        <w:r w:rsidR="009054F6" w:rsidRPr="00F34450">
          <w:rPr>
            <w:rStyle w:val="a8"/>
          </w:rPr>
          <w:t>循环语句语法格式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_Toc96119037 \h </w:instrText>
        </w:r>
        <w:r w:rsidR="009054F6" w:rsidRPr="00E40A63">
          <w:rPr>
            <w:rStyle w:val="a8"/>
            <w:webHidden/>
          </w:rPr>
        </w:r>
        <w:r w:rsidR="009054F6" w:rsidRPr="00E40A63">
          <w:rPr>
            <w:rStyle w:val="a8"/>
            <w:webHidden/>
          </w:rPr>
          <w:fldChar w:fldCharType="separate"/>
        </w:r>
        <w:r w:rsidR="009054F6" w:rsidRPr="00E40A63">
          <w:rPr>
            <w:rStyle w:val="a8"/>
            <w:webHidden/>
          </w:rPr>
          <w:t>62</w:t>
        </w:r>
        <w:r w:rsidR="009054F6" w:rsidRPr="00E40A63">
          <w:rPr>
            <w:rStyle w:val="a8"/>
            <w:webHidden/>
          </w:rPr>
          <w:fldChar w:fldCharType="end"/>
        </w:r>
      </w:hyperlink>
    </w:p>
    <w:p w14:paraId="3EDF7760" w14:textId="7BE5BAE3" w:rsidR="009054F6" w:rsidRPr="00E40A63" w:rsidRDefault="00620323">
      <w:pPr>
        <w:pStyle w:val="afe"/>
        <w:tabs>
          <w:tab w:val="left" w:pos="1470"/>
          <w:tab w:val="right" w:leader="dot" w:pos="8777"/>
        </w:tabs>
        <w:ind w:left="960" w:hanging="480"/>
        <w:rPr>
          <w:rStyle w:val="a8"/>
        </w:rPr>
      </w:pPr>
      <w:hyperlink w:anchor="_Toc96119038" w:history="1">
        <w:r w:rsidR="009054F6" w:rsidRPr="00F34450">
          <w:rPr>
            <w:rStyle w:val="a8"/>
          </w:rPr>
          <w:t>图</w:t>
        </w:r>
        <w:r w:rsidR="009054F6" w:rsidRPr="00F34450">
          <w:rPr>
            <w:rStyle w:val="a8"/>
          </w:rPr>
          <w:t>4.13</w:t>
        </w:r>
        <w:r w:rsidR="009054F6" w:rsidRPr="00E40A63">
          <w:rPr>
            <w:rStyle w:val="a8"/>
          </w:rPr>
          <w:tab/>
        </w:r>
        <w:r w:rsidR="009054F6" w:rsidRPr="00F34450">
          <w:rPr>
            <w:rStyle w:val="a8"/>
          </w:rPr>
          <w:t>循环语句特征提取伪代码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_Toc96119038 \h </w:instrText>
        </w:r>
        <w:r w:rsidR="009054F6" w:rsidRPr="00E40A63">
          <w:rPr>
            <w:rStyle w:val="a8"/>
            <w:webHidden/>
          </w:rPr>
        </w:r>
        <w:r w:rsidR="009054F6" w:rsidRPr="00E40A63">
          <w:rPr>
            <w:rStyle w:val="a8"/>
            <w:webHidden/>
          </w:rPr>
          <w:fldChar w:fldCharType="separate"/>
        </w:r>
        <w:r w:rsidR="009054F6" w:rsidRPr="00E40A63">
          <w:rPr>
            <w:rStyle w:val="a8"/>
            <w:webHidden/>
          </w:rPr>
          <w:t>63</w:t>
        </w:r>
        <w:r w:rsidR="009054F6" w:rsidRPr="00E40A63">
          <w:rPr>
            <w:rStyle w:val="a8"/>
            <w:webHidden/>
          </w:rPr>
          <w:fldChar w:fldCharType="end"/>
        </w:r>
      </w:hyperlink>
    </w:p>
    <w:p w14:paraId="1DF38547" w14:textId="1D56AD04" w:rsidR="009054F6" w:rsidRPr="00E40A63" w:rsidRDefault="00620323">
      <w:pPr>
        <w:pStyle w:val="afe"/>
        <w:tabs>
          <w:tab w:val="left" w:pos="1470"/>
          <w:tab w:val="right" w:leader="dot" w:pos="8777"/>
        </w:tabs>
        <w:ind w:left="960" w:hanging="480"/>
        <w:rPr>
          <w:rStyle w:val="a8"/>
        </w:rPr>
      </w:pPr>
      <w:hyperlink w:anchor="_Toc96119039" w:history="1">
        <w:r w:rsidR="009054F6" w:rsidRPr="00F34450">
          <w:rPr>
            <w:rStyle w:val="a8"/>
          </w:rPr>
          <w:t>图</w:t>
        </w:r>
        <w:r w:rsidR="009054F6" w:rsidRPr="00F34450">
          <w:rPr>
            <w:rStyle w:val="a8"/>
          </w:rPr>
          <w:t>4.14</w:t>
        </w:r>
        <w:r w:rsidR="009054F6" w:rsidRPr="00E40A63">
          <w:rPr>
            <w:rStyle w:val="a8"/>
          </w:rPr>
          <w:tab/>
        </w:r>
        <w:r w:rsidR="009054F6" w:rsidRPr="00F34450">
          <w:rPr>
            <w:rStyle w:val="a8"/>
          </w:rPr>
          <w:t>Verilog HDL Function</w:t>
        </w:r>
        <w:r w:rsidR="009054F6" w:rsidRPr="00F34450">
          <w:rPr>
            <w:rStyle w:val="a8"/>
          </w:rPr>
          <w:t>语法结构</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_Toc96119039 \h </w:instrText>
        </w:r>
        <w:r w:rsidR="009054F6" w:rsidRPr="00E40A63">
          <w:rPr>
            <w:rStyle w:val="a8"/>
            <w:webHidden/>
          </w:rPr>
        </w:r>
        <w:r w:rsidR="009054F6" w:rsidRPr="00E40A63">
          <w:rPr>
            <w:rStyle w:val="a8"/>
            <w:webHidden/>
          </w:rPr>
          <w:fldChar w:fldCharType="separate"/>
        </w:r>
        <w:r w:rsidR="009054F6" w:rsidRPr="00E40A63">
          <w:rPr>
            <w:rStyle w:val="a8"/>
            <w:webHidden/>
          </w:rPr>
          <w:t>63</w:t>
        </w:r>
        <w:r w:rsidR="009054F6" w:rsidRPr="00E40A63">
          <w:rPr>
            <w:rStyle w:val="a8"/>
            <w:webHidden/>
          </w:rPr>
          <w:fldChar w:fldCharType="end"/>
        </w:r>
      </w:hyperlink>
    </w:p>
    <w:p w14:paraId="224CC1BF" w14:textId="52EE0F0C" w:rsidR="009054F6" w:rsidRPr="00E40A63" w:rsidRDefault="00620323">
      <w:pPr>
        <w:pStyle w:val="afe"/>
        <w:tabs>
          <w:tab w:val="left" w:pos="1470"/>
          <w:tab w:val="right" w:leader="dot" w:pos="8777"/>
        </w:tabs>
        <w:ind w:left="960" w:hanging="480"/>
        <w:rPr>
          <w:rStyle w:val="a8"/>
        </w:rPr>
      </w:pPr>
      <w:hyperlink w:anchor="_Toc96119040" w:history="1">
        <w:r w:rsidR="009054F6" w:rsidRPr="00F34450">
          <w:rPr>
            <w:rStyle w:val="a8"/>
          </w:rPr>
          <w:t>图</w:t>
        </w:r>
        <w:r w:rsidR="009054F6" w:rsidRPr="00F34450">
          <w:rPr>
            <w:rStyle w:val="a8"/>
          </w:rPr>
          <w:t>4.15</w:t>
        </w:r>
        <w:r w:rsidR="009054F6" w:rsidRPr="00E40A63">
          <w:rPr>
            <w:rStyle w:val="a8"/>
          </w:rPr>
          <w:tab/>
        </w:r>
        <w:r w:rsidR="009054F6" w:rsidRPr="00F34450">
          <w:rPr>
            <w:rStyle w:val="a8"/>
          </w:rPr>
          <w:t>RTL</w:t>
        </w:r>
        <w:r w:rsidR="009054F6" w:rsidRPr="00F34450">
          <w:rPr>
            <w:rStyle w:val="a8"/>
          </w:rPr>
          <w:t>语法特征提取器流程图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_Toc96119040 \h </w:instrText>
        </w:r>
        <w:r w:rsidR="009054F6" w:rsidRPr="00E40A63">
          <w:rPr>
            <w:rStyle w:val="a8"/>
            <w:webHidden/>
          </w:rPr>
        </w:r>
        <w:r w:rsidR="009054F6" w:rsidRPr="00E40A63">
          <w:rPr>
            <w:rStyle w:val="a8"/>
            <w:webHidden/>
          </w:rPr>
          <w:fldChar w:fldCharType="separate"/>
        </w:r>
        <w:r w:rsidR="009054F6" w:rsidRPr="00E40A63">
          <w:rPr>
            <w:rStyle w:val="a8"/>
            <w:webHidden/>
          </w:rPr>
          <w:t>64</w:t>
        </w:r>
        <w:r w:rsidR="009054F6" w:rsidRPr="00E40A63">
          <w:rPr>
            <w:rStyle w:val="a8"/>
            <w:webHidden/>
          </w:rPr>
          <w:fldChar w:fldCharType="end"/>
        </w:r>
      </w:hyperlink>
    </w:p>
    <w:p w14:paraId="75B184C4" w14:textId="46AB1A4C" w:rsidR="009054F6" w:rsidRPr="00E40A63" w:rsidRDefault="00620323">
      <w:pPr>
        <w:pStyle w:val="afe"/>
        <w:tabs>
          <w:tab w:val="left" w:pos="1470"/>
          <w:tab w:val="right" w:leader="dot" w:pos="8777"/>
        </w:tabs>
        <w:ind w:left="960" w:hanging="480"/>
        <w:rPr>
          <w:rStyle w:val="a8"/>
        </w:rPr>
      </w:pPr>
      <w:hyperlink w:anchor="_Toc96119041" w:history="1">
        <w:r w:rsidR="009054F6" w:rsidRPr="00F34450">
          <w:rPr>
            <w:rStyle w:val="a8"/>
          </w:rPr>
          <w:t>图</w:t>
        </w:r>
        <w:r w:rsidR="009054F6" w:rsidRPr="00F34450">
          <w:rPr>
            <w:rStyle w:val="a8"/>
          </w:rPr>
          <w:t>5.1</w:t>
        </w:r>
        <w:r w:rsidR="009054F6" w:rsidRPr="00E40A63">
          <w:rPr>
            <w:rStyle w:val="a8"/>
          </w:rPr>
          <w:tab/>
        </w:r>
        <w:r w:rsidR="009054F6" w:rsidRPr="00F34450">
          <w:rPr>
            <w:rStyle w:val="a8"/>
          </w:rPr>
          <w:t>特征数据集直方图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_Toc96119041 \h </w:instrText>
        </w:r>
        <w:r w:rsidR="009054F6" w:rsidRPr="00E40A63">
          <w:rPr>
            <w:rStyle w:val="a8"/>
            <w:webHidden/>
          </w:rPr>
        </w:r>
        <w:r w:rsidR="009054F6" w:rsidRPr="00E40A63">
          <w:rPr>
            <w:rStyle w:val="a8"/>
            <w:webHidden/>
          </w:rPr>
          <w:fldChar w:fldCharType="separate"/>
        </w:r>
        <w:r w:rsidR="009054F6" w:rsidRPr="00E40A63">
          <w:rPr>
            <w:rStyle w:val="a8"/>
            <w:webHidden/>
          </w:rPr>
          <w:t>68</w:t>
        </w:r>
        <w:r w:rsidR="009054F6" w:rsidRPr="00E40A63">
          <w:rPr>
            <w:rStyle w:val="a8"/>
            <w:webHidden/>
          </w:rPr>
          <w:fldChar w:fldCharType="end"/>
        </w:r>
      </w:hyperlink>
    </w:p>
    <w:p w14:paraId="363F3EE0" w14:textId="5E21F053" w:rsidR="009054F6" w:rsidRPr="00E40A63" w:rsidRDefault="00620323">
      <w:pPr>
        <w:pStyle w:val="afe"/>
        <w:tabs>
          <w:tab w:val="left" w:pos="1470"/>
          <w:tab w:val="right" w:leader="dot" w:pos="8777"/>
        </w:tabs>
        <w:ind w:left="960" w:hanging="480"/>
        <w:rPr>
          <w:rStyle w:val="a8"/>
        </w:rPr>
      </w:pPr>
      <w:hyperlink w:anchor="_Toc96119042" w:history="1">
        <w:r w:rsidR="009054F6" w:rsidRPr="00F34450">
          <w:rPr>
            <w:rStyle w:val="a8"/>
          </w:rPr>
          <w:t>图</w:t>
        </w:r>
        <w:r w:rsidR="009054F6" w:rsidRPr="00F34450">
          <w:rPr>
            <w:rStyle w:val="a8"/>
          </w:rPr>
          <w:t>5.2</w:t>
        </w:r>
        <w:r w:rsidR="009054F6" w:rsidRPr="00E40A63">
          <w:rPr>
            <w:rStyle w:val="a8"/>
          </w:rPr>
          <w:tab/>
        </w:r>
        <w:r w:rsidR="009054F6" w:rsidRPr="00F34450">
          <w:rPr>
            <w:rStyle w:val="a8"/>
          </w:rPr>
          <w:t>特征热力图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_Toc96119042 \h </w:instrText>
        </w:r>
        <w:r w:rsidR="009054F6" w:rsidRPr="00E40A63">
          <w:rPr>
            <w:rStyle w:val="a8"/>
            <w:webHidden/>
          </w:rPr>
        </w:r>
        <w:r w:rsidR="009054F6" w:rsidRPr="00E40A63">
          <w:rPr>
            <w:rStyle w:val="a8"/>
            <w:webHidden/>
          </w:rPr>
          <w:fldChar w:fldCharType="separate"/>
        </w:r>
        <w:r w:rsidR="009054F6" w:rsidRPr="00E40A63">
          <w:rPr>
            <w:rStyle w:val="a8"/>
            <w:webHidden/>
          </w:rPr>
          <w:t>69</w:t>
        </w:r>
        <w:r w:rsidR="009054F6" w:rsidRPr="00E40A63">
          <w:rPr>
            <w:rStyle w:val="a8"/>
            <w:webHidden/>
          </w:rPr>
          <w:fldChar w:fldCharType="end"/>
        </w:r>
      </w:hyperlink>
    </w:p>
    <w:p w14:paraId="335BF1F7" w14:textId="234AD086" w:rsidR="009054F6" w:rsidRPr="00E40A63" w:rsidRDefault="00620323">
      <w:pPr>
        <w:pStyle w:val="afe"/>
        <w:tabs>
          <w:tab w:val="left" w:pos="1470"/>
          <w:tab w:val="right" w:leader="dot" w:pos="8777"/>
        </w:tabs>
        <w:ind w:left="960" w:hanging="480"/>
        <w:rPr>
          <w:rStyle w:val="a8"/>
        </w:rPr>
      </w:pPr>
      <w:hyperlink w:anchor="_Toc96119043" w:history="1">
        <w:r w:rsidR="009054F6" w:rsidRPr="00F34450">
          <w:rPr>
            <w:rStyle w:val="a8"/>
          </w:rPr>
          <w:t>图</w:t>
        </w:r>
        <w:r w:rsidR="009054F6" w:rsidRPr="00F34450">
          <w:rPr>
            <w:rStyle w:val="a8"/>
          </w:rPr>
          <w:t>5.3</w:t>
        </w:r>
        <w:r w:rsidR="009054F6" w:rsidRPr="00E40A63">
          <w:rPr>
            <w:rStyle w:val="a8"/>
          </w:rPr>
          <w:tab/>
        </w:r>
        <w:r w:rsidR="009054F6" w:rsidRPr="00F34450">
          <w:rPr>
            <w:rStyle w:val="a8"/>
          </w:rPr>
          <w:t>特征预处理流水线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_Toc96119043 \h </w:instrText>
        </w:r>
        <w:r w:rsidR="009054F6" w:rsidRPr="00E40A63">
          <w:rPr>
            <w:rStyle w:val="a8"/>
            <w:webHidden/>
          </w:rPr>
        </w:r>
        <w:r w:rsidR="009054F6" w:rsidRPr="00E40A63">
          <w:rPr>
            <w:rStyle w:val="a8"/>
            <w:webHidden/>
          </w:rPr>
          <w:fldChar w:fldCharType="separate"/>
        </w:r>
        <w:r w:rsidR="009054F6" w:rsidRPr="00E40A63">
          <w:rPr>
            <w:rStyle w:val="a8"/>
            <w:webHidden/>
          </w:rPr>
          <w:t>73</w:t>
        </w:r>
        <w:r w:rsidR="009054F6" w:rsidRPr="00E40A63">
          <w:rPr>
            <w:rStyle w:val="a8"/>
            <w:webHidden/>
          </w:rPr>
          <w:fldChar w:fldCharType="end"/>
        </w:r>
      </w:hyperlink>
    </w:p>
    <w:p w14:paraId="695E5B5B" w14:textId="68EBCA4E" w:rsidR="009054F6" w:rsidRPr="00E40A63" w:rsidRDefault="00620323">
      <w:pPr>
        <w:pStyle w:val="afe"/>
        <w:tabs>
          <w:tab w:val="left" w:pos="1470"/>
          <w:tab w:val="right" w:leader="dot" w:pos="8777"/>
        </w:tabs>
        <w:ind w:left="960" w:hanging="480"/>
        <w:rPr>
          <w:rStyle w:val="a8"/>
        </w:rPr>
      </w:pPr>
      <w:hyperlink w:anchor="_Toc96119044" w:history="1">
        <w:r w:rsidR="009054F6" w:rsidRPr="00F34450">
          <w:rPr>
            <w:rStyle w:val="a8"/>
          </w:rPr>
          <w:t>图</w:t>
        </w:r>
        <w:r w:rsidR="009054F6" w:rsidRPr="00F34450">
          <w:rPr>
            <w:rStyle w:val="a8"/>
          </w:rPr>
          <w:t>5.4</w:t>
        </w:r>
        <w:r w:rsidR="009054F6" w:rsidRPr="00E40A63">
          <w:rPr>
            <w:rStyle w:val="a8"/>
          </w:rPr>
          <w:tab/>
        </w:r>
        <w:r w:rsidR="009054F6" w:rsidRPr="00F34450">
          <w:rPr>
            <w:rStyle w:val="a8"/>
          </w:rPr>
          <w:t>模型训练开发流程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_Toc96119044 \h </w:instrText>
        </w:r>
        <w:r w:rsidR="009054F6" w:rsidRPr="00E40A63">
          <w:rPr>
            <w:rStyle w:val="a8"/>
            <w:webHidden/>
          </w:rPr>
        </w:r>
        <w:r w:rsidR="009054F6" w:rsidRPr="00E40A63">
          <w:rPr>
            <w:rStyle w:val="a8"/>
            <w:webHidden/>
          </w:rPr>
          <w:fldChar w:fldCharType="separate"/>
        </w:r>
        <w:r w:rsidR="009054F6" w:rsidRPr="00E40A63">
          <w:rPr>
            <w:rStyle w:val="a8"/>
            <w:webHidden/>
          </w:rPr>
          <w:t>74</w:t>
        </w:r>
        <w:r w:rsidR="009054F6" w:rsidRPr="00E40A63">
          <w:rPr>
            <w:rStyle w:val="a8"/>
            <w:webHidden/>
          </w:rPr>
          <w:fldChar w:fldCharType="end"/>
        </w:r>
      </w:hyperlink>
    </w:p>
    <w:p w14:paraId="63E3AEF6" w14:textId="0A846090" w:rsidR="009054F6" w:rsidRPr="00E40A63" w:rsidRDefault="00620323">
      <w:pPr>
        <w:pStyle w:val="afe"/>
        <w:tabs>
          <w:tab w:val="left" w:pos="1470"/>
          <w:tab w:val="right" w:leader="dot" w:pos="8777"/>
        </w:tabs>
        <w:ind w:left="960" w:hanging="480"/>
        <w:rPr>
          <w:rStyle w:val="a8"/>
        </w:rPr>
      </w:pPr>
      <w:hyperlink w:anchor="_Toc96119045" w:history="1">
        <w:r w:rsidR="009054F6" w:rsidRPr="00F34450">
          <w:rPr>
            <w:rStyle w:val="a8"/>
          </w:rPr>
          <w:t>图</w:t>
        </w:r>
        <w:r w:rsidR="009054F6" w:rsidRPr="00F34450">
          <w:rPr>
            <w:rStyle w:val="a8"/>
          </w:rPr>
          <w:t>5.5</w:t>
        </w:r>
        <w:r w:rsidR="009054F6" w:rsidRPr="00E40A63">
          <w:rPr>
            <w:rStyle w:val="a8"/>
          </w:rPr>
          <w:tab/>
        </w:r>
        <w:r w:rsidR="009054F6" w:rsidRPr="00F34450">
          <w:rPr>
            <w:rStyle w:val="a8"/>
          </w:rPr>
          <w:t>各模型尝试预测</w:t>
        </w:r>
        <w:r w:rsidR="009054F6" w:rsidRPr="00F34450">
          <w:rPr>
            <w:rStyle w:val="a8"/>
          </w:rPr>
          <w:t>LUT</w:t>
        </w:r>
        <w:r w:rsidR="009054F6" w:rsidRPr="00F34450">
          <w:rPr>
            <w:rStyle w:val="a8"/>
          </w:rPr>
          <w:t>资源结果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_Toc96119045 \h </w:instrText>
        </w:r>
        <w:r w:rsidR="009054F6" w:rsidRPr="00E40A63">
          <w:rPr>
            <w:rStyle w:val="a8"/>
            <w:webHidden/>
          </w:rPr>
        </w:r>
        <w:r w:rsidR="009054F6" w:rsidRPr="00E40A63">
          <w:rPr>
            <w:rStyle w:val="a8"/>
            <w:webHidden/>
          </w:rPr>
          <w:fldChar w:fldCharType="separate"/>
        </w:r>
        <w:r w:rsidR="009054F6" w:rsidRPr="00E40A63">
          <w:rPr>
            <w:rStyle w:val="a8"/>
            <w:webHidden/>
          </w:rPr>
          <w:t>75</w:t>
        </w:r>
        <w:r w:rsidR="009054F6" w:rsidRPr="00E40A63">
          <w:rPr>
            <w:rStyle w:val="a8"/>
            <w:webHidden/>
          </w:rPr>
          <w:fldChar w:fldCharType="end"/>
        </w:r>
      </w:hyperlink>
    </w:p>
    <w:p w14:paraId="30BC0BB4" w14:textId="5347AAE9" w:rsidR="009054F6" w:rsidRPr="00E40A63" w:rsidRDefault="00620323">
      <w:pPr>
        <w:pStyle w:val="afe"/>
        <w:tabs>
          <w:tab w:val="left" w:pos="1470"/>
          <w:tab w:val="right" w:leader="dot" w:pos="8777"/>
        </w:tabs>
        <w:ind w:left="960" w:hanging="480"/>
        <w:rPr>
          <w:rStyle w:val="a8"/>
        </w:rPr>
      </w:pPr>
      <w:hyperlink w:anchor="_Toc96119046" w:history="1">
        <w:r w:rsidR="009054F6" w:rsidRPr="00F34450">
          <w:rPr>
            <w:rStyle w:val="a8"/>
          </w:rPr>
          <w:t>图</w:t>
        </w:r>
        <w:r w:rsidR="009054F6" w:rsidRPr="00F34450">
          <w:rPr>
            <w:rStyle w:val="a8"/>
          </w:rPr>
          <w:t>5.6</w:t>
        </w:r>
        <w:r w:rsidR="009054F6" w:rsidRPr="00E40A63">
          <w:rPr>
            <w:rStyle w:val="a8"/>
          </w:rPr>
          <w:tab/>
        </w:r>
        <w:r w:rsidR="009054F6" w:rsidRPr="00F34450">
          <w:rPr>
            <w:rStyle w:val="a8"/>
          </w:rPr>
          <w:t>机器学习模型训练及调优流程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_Toc96119046 \h </w:instrText>
        </w:r>
        <w:r w:rsidR="009054F6" w:rsidRPr="00E40A63">
          <w:rPr>
            <w:rStyle w:val="a8"/>
            <w:webHidden/>
          </w:rPr>
        </w:r>
        <w:r w:rsidR="009054F6" w:rsidRPr="00E40A63">
          <w:rPr>
            <w:rStyle w:val="a8"/>
            <w:webHidden/>
          </w:rPr>
          <w:fldChar w:fldCharType="separate"/>
        </w:r>
        <w:r w:rsidR="009054F6" w:rsidRPr="00E40A63">
          <w:rPr>
            <w:rStyle w:val="a8"/>
            <w:webHidden/>
          </w:rPr>
          <w:t>76</w:t>
        </w:r>
        <w:r w:rsidR="009054F6" w:rsidRPr="00E40A63">
          <w:rPr>
            <w:rStyle w:val="a8"/>
            <w:webHidden/>
          </w:rPr>
          <w:fldChar w:fldCharType="end"/>
        </w:r>
      </w:hyperlink>
    </w:p>
    <w:p w14:paraId="3919C74A" w14:textId="172E8886" w:rsidR="009054F6" w:rsidRPr="00E40A63" w:rsidRDefault="00620323">
      <w:pPr>
        <w:pStyle w:val="afe"/>
        <w:tabs>
          <w:tab w:val="left" w:pos="1470"/>
          <w:tab w:val="right" w:leader="dot" w:pos="8777"/>
        </w:tabs>
        <w:ind w:left="960" w:hanging="480"/>
        <w:rPr>
          <w:rStyle w:val="a8"/>
        </w:rPr>
      </w:pPr>
      <w:hyperlink w:anchor="_Toc96119047" w:history="1">
        <w:r w:rsidR="009054F6" w:rsidRPr="00F34450">
          <w:rPr>
            <w:rStyle w:val="a8"/>
          </w:rPr>
          <w:t>图</w:t>
        </w:r>
        <w:r w:rsidR="009054F6" w:rsidRPr="00F34450">
          <w:rPr>
            <w:rStyle w:val="a8"/>
          </w:rPr>
          <w:t>5.7</w:t>
        </w:r>
        <w:r w:rsidR="009054F6" w:rsidRPr="00E40A63">
          <w:rPr>
            <w:rStyle w:val="a8"/>
          </w:rPr>
          <w:tab/>
        </w:r>
        <w:r w:rsidR="009054F6" w:rsidRPr="00F34450">
          <w:rPr>
            <w:rStyle w:val="a8"/>
          </w:rPr>
          <w:t>随机森林预测</w:t>
        </w:r>
        <w:r w:rsidR="009054F6" w:rsidRPr="00F34450">
          <w:rPr>
            <w:rStyle w:val="a8"/>
          </w:rPr>
          <w:t>LUT</w:t>
        </w:r>
        <w:r w:rsidR="009054F6" w:rsidRPr="00F34450">
          <w:rPr>
            <w:rStyle w:val="a8"/>
          </w:rPr>
          <w:t>模型参数搜索学习曲线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_Toc96119047 \h </w:instrText>
        </w:r>
        <w:r w:rsidR="009054F6" w:rsidRPr="00E40A63">
          <w:rPr>
            <w:rStyle w:val="a8"/>
            <w:webHidden/>
          </w:rPr>
        </w:r>
        <w:r w:rsidR="009054F6" w:rsidRPr="00E40A63">
          <w:rPr>
            <w:rStyle w:val="a8"/>
            <w:webHidden/>
          </w:rPr>
          <w:fldChar w:fldCharType="separate"/>
        </w:r>
        <w:r w:rsidR="009054F6" w:rsidRPr="00E40A63">
          <w:rPr>
            <w:rStyle w:val="a8"/>
            <w:webHidden/>
          </w:rPr>
          <w:t>76</w:t>
        </w:r>
        <w:r w:rsidR="009054F6" w:rsidRPr="00E40A63">
          <w:rPr>
            <w:rStyle w:val="a8"/>
            <w:webHidden/>
          </w:rPr>
          <w:fldChar w:fldCharType="end"/>
        </w:r>
      </w:hyperlink>
    </w:p>
    <w:p w14:paraId="2CFF45FD" w14:textId="494452E3" w:rsidR="009054F6" w:rsidRPr="00E40A63" w:rsidRDefault="00620323">
      <w:pPr>
        <w:pStyle w:val="afe"/>
        <w:tabs>
          <w:tab w:val="left" w:pos="1470"/>
          <w:tab w:val="right" w:leader="dot" w:pos="8777"/>
        </w:tabs>
        <w:ind w:left="960" w:hanging="480"/>
        <w:rPr>
          <w:rStyle w:val="a8"/>
        </w:rPr>
      </w:pPr>
      <w:hyperlink w:anchor="_Toc96119048" w:history="1">
        <w:r w:rsidR="009054F6" w:rsidRPr="00F34450">
          <w:rPr>
            <w:rStyle w:val="a8"/>
          </w:rPr>
          <w:t>图</w:t>
        </w:r>
        <w:r w:rsidR="009054F6" w:rsidRPr="00F34450">
          <w:rPr>
            <w:rStyle w:val="a8"/>
          </w:rPr>
          <w:t>5.8</w:t>
        </w:r>
        <w:r w:rsidR="009054F6" w:rsidRPr="00E40A63">
          <w:rPr>
            <w:rStyle w:val="a8"/>
          </w:rPr>
          <w:tab/>
        </w:r>
        <w:r w:rsidR="009054F6" w:rsidRPr="00F34450">
          <w:rPr>
            <w:rStyle w:val="a8"/>
          </w:rPr>
          <w:t>随机森林</w:t>
        </w:r>
        <w:r w:rsidR="009054F6" w:rsidRPr="00F34450">
          <w:rPr>
            <w:rStyle w:val="a8"/>
          </w:rPr>
          <w:t>LUT</w:t>
        </w:r>
        <w:r w:rsidR="009054F6" w:rsidRPr="00F34450">
          <w:rPr>
            <w:rStyle w:val="a8"/>
          </w:rPr>
          <w:t>预测模型学习曲线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_Toc96119048 \h </w:instrText>
        </w:r>
        <w:r w:rsidR="009054F6" w:rsidRPr="00E40A63">
          <w:rPr>
            <w:rStyle w:val="a8"/>
            <w:webHidden/>
          </w:rPr>
        </w:r>
        <w:r w:rsidR="009054F6" w:rsidRPr="00E40A63">
          <w:rPr>
            <w:rStyle w:val="a8"/>
            <w:webHidden/>
          </w:rPr>
          <w:fldChar w:fldCharType="separate"/>
        </w:r>
        <w:r w:rsidR="009054F6" w:rsidRPr="00E40A63">
          <w:rPr>
            <w:rStyle w:val="a8"/>
            <w:webHidden/>
          </w:rPr>
          <w:t>77</w:t>
        </w:r>
        <w:r w:rsidR="009054F6" w:rsidRPr="00E40A63">
          <w:rPr>
            <w:rStyle w:val="a8"/>
            <w:webHidden/>
          </w:rPr>
          <w:fldChar w:fldCharType="end"/>
        </w:r>
      </w:hyperlink>
    </w:p>
    <w:p w14:paraId="582CC829" w14:textId="006C082E" w:rsidR="009054F6" w:rsidRPr="00E40A63" w:rsidRDefault="00620323">
      <w:pPr>
        <w:pStyle w:val="afe"/>
        <w:tabs>
          <w:tab w:val="left" w:pos="1470"/>
          <w:tab w:val="right" w:leader="dot" w:pos="8777"/>
        </w:tabs>
        <w:ind w:left="960" w:hanging="480"/>
        <w:rPr>
          <w:rStyle w:val="a8"/>
        </w:rPr>
      </w:pPr>
      <w:hyperlink w:anchor="_Toc96119049" w:history="1">
        <w:r w:rsidR="009054F6" w:rsidRPr="00F34450">
          <w:rPr>
            <w:rStyle w:val="a8"/>
          </w:rPr>
          <w:t>图</w:t>
        </w:r>
        <w:r w:rsidR="009054F6" w:rsidRPr="00F34450">
          <w:rPr>
            <w:rStyle w:val="a8"/>
          </w:rPr>
          <w:t>5.9</w:t>
        </w:r>
        <w:r w:rsidR="009054F6" w:rsidRPr="00E40A63">
          <w:rPr>
            <w:rStyle w:val="a8"/>
          </w:rPr>
          <w:tab/>
        </w:r>
        <w:r w:rsidR="009054F6" w:rsidRPr="00F34450">
          <w:rPr>
            <w:rStyle w:val="a8"/>
          </w:rPr>
          <w:t>随机森林预测</w:t>
        </w:r>
        <w:r w:rsidR="009054F6" w:rsidRPr="00F34450">
          <w:rPr>
            <w:rStyle w:val="a8"/>
          </w:rPr>
          <w:t>FF</w:t>
        </w:r>
        <w:r w:rsidR="009054F6" w:rsidRPr="00F34450">
          <w:rPr>
            <w:rStyle w:val="a8"/>
          </w:rPr>
          <w:t>特征搜索学习曲线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_Toc96119049 \h </w:instrText>
        </w:r>
        <w:r w:rsidR="009054F6" w:rsidRPr="00E40A63">
          <w:rPr>
            <w:rStyle w:val="a8"/>
            <w:webHidden/>
          </w:rPr>
        </w:r>
        <w:r w:rsidR="009054F6" w:rsidRPr="00E40A63">
          <w:rPr>
            <w:rStyle w:val="a8"/>
            <w:webHidden/>
          </w:rPr>
          <w:fldChar w:fldCharType="separate"/>
        </w:r>
        <w:r w:rsidR="009054F6" w:rsidRPr="00E40A63">
          <w:rPr>
            <w:rStyle w:val="a8"/>
            <w:webHidden/>
          </w:rPr>
          <w:t>77</w:t>
        </w:r>
        <w:r w:rsidR="009054F6" w:rsidRPr="00E40A63">
          <w:rPr>
            <w:rStyle w:val="a8"/>
            <w:webHidden/>
          </w:rPr>
          <w:fldChar w:fldCharType="end"/>
        </w:r>
      </w:hyperlink>
    </w:p>
    <w:p w14:paraId="4907B126" w14:textId="3EF37E37" w:rsidR="009054F6" w:rsidRPr="00E40A63" w:rsidRDefault="00620323">
      <w:pPr>
        <w:pStyle w:val="afe"/>
        <w:tabs>
          <w:tab w:val="left" w:pos="1470"/>
          <w:tab w:val="right" w:leader="dot" w:pos="8777"/>
        </w:tabs>
        <w:ind w:left="960" w:hanging="480"/>
        <w:rPr>
          <w:rStyle w:val="a8"/>
        </w:rPr>
      </w:pPr>
      <w:hyperlink w:anchor="_Toc96119050" w:history="1">
        <w:r w:rsidR="009054F6" w:rsidRPr="00F34450">
          <w:rPr>
            <w:rStyle w:val="a8"/>
          </w:rPr>
          <w:t>图</w:t>
        </w:r>
        <w:r w:rsidR="009054F6" w:rsidRPr="00F34450">
          <w:rPr>
            <w:rStyle w:val="a8"/>
          </w:rPr>
          <w:t>5.10</w:t>
        </w:r>
        <w:r w:rsidR="009054F6" w:rsidRPr="00E40A63">
          <w:rPr>
            <w:rStyle w:val="a8"/>
          </w:rPr>
          <w:tab/>
        </w:r>
        <w:r w:rsidR="009054F6" w:rsidRPr="00F34450">
          <w:rPr>
            <w:rStyle w:val="a8"/>
          </w:rPr>
          <w:t>随机森林</w:t>
        </w:r>
        <w:r w:rsidR="009054F6" w:rsidRPr="00F34450">
          <w:rPr>
            <w:rStyle w:val="a8"/>
          </w:rPr>
          <w:t>FF</w:t>
        </w:r>
        <w:r w:rsidR="009054F6" w:rsidRPr="00F34450">
          <w:rPr>
            <w:rStyle w:val="a8"/>
          </w:rPr>
          <w:t>预测模型学习曲线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_Toc96119050 \h </w:instrText>
        </w:r>
        <w:r w:rsidR="009054F6" w:rsidRPr="00E40A63">
          <w:rPr>
            <w:rStyle w:val="a8"/>
            <w:webHidden/>
          </w:rPr>
        </w:r>
        <w:r w:rsidR="009054F6" w:rsidRPr="00E40A63">
          <w:rPr>
            <w:rStyle w:val="a8"/>
            <w:webHidden/>
          </w:rPr>
          <w:fldChar w:fldCharType="separate"/>
        </w:r>
        <w:r w:rsidR="009054F6" w:rsidRPr="00E40A63">
          <w:rPr>
            <w:rStyle w:val="a8"/>
            <w:webHidden/>
          </w:rPr>
          <w:t>78</w:t>
        </w:r>
        <w:r w:rsidR="009054F6" w:rsidRPr="00E40A63">
          <w:rPr>
            <w:rStyle w:val="a8"/>
            <w:webHidden/>
          </w:rPr>
          <w:fldChar w:fldCharType="end"/>
        </w:r>
      </w:hyperlink>
    </w:p>
    <w:p w14:paraId="4723D9FE" w14:textId="144531AE" w:rsidR="009054F6" w:rsidRPr="00E40A63" w:rsidRDefault="00620323">
      <w:pPr>
        <w:pStyle w:val="afe"/>
        <w:tabs>
          <w:tab w:val="left" w:pos="1470"/>
          <w:tab w:val="right" w:leader="dot" w:pos="8777"/>
        </w:tabs>
        <w:ind w:left="960" w:hanging="480"/>
        <w:rPr>
          <w:rStyle w:val="a8"/>
        </w:rPr>
      </w:pPr>
      <w:hyperlink w:anchor="_Toc96119051" w:history="1">
        <w:r w:rsidR="009054F6" w:rsidRPr="00F34450">
          <w:rPr>
            <w:rStyle w:val="a8"/>
          </w:rPr>
          <w:t>图</w:t>
        </w:r>
        <w:r w:rsidR="009054F6" w:rsidRPr="00F34450">
          <w:rPr>
            <w:rStyle w:val="a8"/>
          </w:rPr>
          <w:t>5.11</w:t>
        </w:r>
        <w:r w:rsidR="009054F6" w:rsidRPr="00E40A63">
          <w:rPr>
            <w:rStyle w:val="a8"/>
          </w:rPr>
          <w:tab/>
        </w:r>
        <w:r w:rsidR="009054F6" w:rsidRPr="00F34450">
          <w:rPr>
            <w:rStyle w:val="a8"/>
          </w:rPr>
          <w:t>神经网络学习曲线，左图为超参数调优前学习曲线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_Toc96119051 \h </w:instrText>
        </w:r>
        <w:r w:rsidR="009054F6" w:rsidRPr="00E40A63">
          <w:rPr>
            <w:rStyle w:val="a8"/>
            <w:webHidden/>
          </w:rPr>
        </w:r>
        <w:r w:rsidR="009054F6" w:rsidRPr="00E40A63">
          <w:rPr>
            <w:rStyle w:val="a8"/>
            <w:webHidden/>
          </w:rPr>
          <w:fldChar w:fldCharType="separate"/>
        </w:r>
        <w:r w:rsidR="009054F6" w:rsidRPr="00E40A63">
          <w:rPr>
            <w:rStyle w:val="a8"/>
            <w:webHidden/>
          </w:rPr>
          <w:t>78</w:t>
        </w:r>
        <w:r w:rsidR="009054F6" w:rsidRPr="00E40A63">
          <w:rPr>
            <w:rStyle w:val="a8"/>
            <w:webHidden/>
          </w:rPr>
          <w:fldChar w:fldCharType="end"/>
        </w:r>
      </w:hyperlink>
    </w:p>
    <w:p w14:paraId="456EC149" w14:textId="3DE0F272" w:rsidR="009054F6" w:rsidRPr="00E40A63" w:rsidRDefault="00620323">
      <w:pPr>
        <w:pStyle w:val="afe"/>
        <w:tabs>
          <w:tab w:val="left" w:pos="1470"/>
          <w:tab w:val="right" w:leader="dot" w:pos="8777"/>
        </w:tabs>
        <w:ind w:left="960" w:hanging="480"/>
        <w:rPr>
          <w:rStyle w:val="a8"/>
        </w:rPr>
      </w:pPr>
      <w:hyperlink w:anchor="_Toc96119052" w:history="1">
        <w:r w:rsidR="009054F6" w:rsidRPr="00F34450">
          <w:rPr>
            <w:rStyle w:val="a8"/>
          </w:rPr>
          <w:t>图</w:t>
        </w:r>
        <w:r w:rsidR="009054F6" w:rsidRPr="00F34450">
          <w:rPr>
            <w:rStyle w:val="a8"/>
          </w:rPr>
          <w:t>5.12</w:t>
        </w:r>
        <w:r w:rsidR="009054F6" w:rsidRPr="00E40A63">
          <w:rPr>
            <w:rStyle w:val="a8"/>
          </w:rPr>
          <w:tab/>
        </w:r>
        <w:r w:rsidR="009054F6" w:rsidRPr="00F34450">
          <w:rPr>
            <w:rStyle w:val="a8"/>
          </w:rPr>
          <w:t>神经网络模型结构图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_Toc96119052 \h </w:instrText>
        </w:r>
        <w:r w:rsidR="009054F6" w:rsidRPr="00E40A63">
          <w:rPr>
            <w:rStyle w:val="a8"/>
            <w:webHidden/>
          </w:rPr>
        </w:r>
        <w:r w:rsidR="009054F6" w:rsidRPr="00E40A63">
          <w:rPr>
            <w:rStyle w:val="a8"/>
            <w:webHidden/>
          </w:rPr>
          <w:fldChar w:fldCharType="separate"/>
        </w:r>
        <w:r w:rsidR="009054F6" w:rsidRPr="00E40A63">
          <w:rPr>
            <w:rStyle w:val="a8"/>
            <w:webHidden/>
          </w:rPr>
          <w:t>79</w:t>
        </w:r>
        <w:r w:rsidR="009054F6" w:rsidRPr="00E40A63">
          <w:rPr>
            <w:rStyle w:val="a8"/>
            <w:webHidden/>
          </w:rPr>
          <w:fldChar w:fldCharType="end"/>
        </w:r>
      </w:hyperlink>
    </w:p>
    <w:p w14:paraId="44F9E975" w14:textId="53EBBAFE" w:rsidR="009054F6" w:rsidRPr="00E40A63" w:rsidRDefault="00620323">
      <w:pPr>
        <w:pStyle w:val="afe"/>
        <w:tabs>
          <w:tab w:val="left" w:pos="1470"/>
          <w:tab w:val="right" w:leader="dot" w:pos="8777"/>
        </w:tabs>
        <w:ind w:left="960" w:hanging="480"/>
        <w:rPr>
          <w:rStyle w:val="a8"/>
        </w:rPr>
      </w:pPr>
      <w:hyperlink w:anchor="_Toc96119053" w:history="1">
        <w:r w:rsidR="009054F6" w:rsidRPr="00F34450">
          <w:rPr>
            <w:rStyle w:val="a8"/>
          </w:rPr>
          <w:t>图</w:t>
        </w:r>
        <w:r w:rsidR="009054F6" w:rsidRPr="00F34450">
          <w:rPr>
            <w:rStyle w:val="a8"/>
          </w:rPr>
          <w:t>5.13</w:t>
        </w:r>
        <w:r w:rsidR="009054F6" w:rsidRPr="00E40A63">
          <w:rPr>
            <w:rStyle w:val="a8"/>
          </w:rPr>
          <w:tab/>
        </w:r>
        <w:r w:rsidR="009054F6" w:rsidRPr="00F34450">
          <w:rPr>
            <w:rStyle w:val="a8"/>
          </w:rPr>
          <w:t>神经网络与</w:t>
        </w:r>
        <w:r w:rsidR="009054F6" w:rsidRPr="00F34450">
          <w:rPr>
            <w:rStyle w:val="a8"/>
          </w:rPr>
          <w:t>LUT</w:t>
        </w:r>
        <w:r w:rsidR="009054F6" w:rsidRPr="00F34450">
          <w:rPr>
            <w:rStyle w:val="a8"/>
          </w:rPr>
          <w:t>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_Toc96119053 \h </w:instrText>
        </w:r>
        <w:r w:rsidR="009054F6" w:rsidRPr="00E40A63">
          <w:rPr>
            <w:rStyle w:val="a8"/>
            <w:webHidden/>
          </w:rPr>
        </w:r>
        <w:r w:rsidR="009054F6" w:rsidRPr="00E40A63">
          <w:rPr>
            <w:rStyle w:val="a8"/>
            <w:webHidden/>
          </w:rPr>
          <w:fldChar w:fldCharType="separate"/>
        </w:r>
        <w:r w:rsidR="009054F6" w:rsidRPr="00E40A63">
          <w:rPr>
            <w:rStyle w:val="a8"/>
            <w:webHidden/>
          </w:rPr>
          <w:t>79</w:t>
        </w:r>
        <w:r w:rsidR="009054F6" w:rsidRPr="00E40A63">
          <w:rPr>
            <w:rStyle w:val="a8"/>
            <w:webHidden/>
          </w:rPr>
          <w:fldChar w:fldCharType="end"/>
        </w:r>
      </w:hyperlink>
    </w:p>
    <w:p w14:paraId="427E0279" w14:textId="3D4024FD" w:rsidR="009054F6" w:rsidRPr="00E40A63" w:rsidRDefault="00620323">
      <w:pPr>
        <w:pStyle w:val="afe"/>
        <w:tabs>
          <w:tab w:val="left" w:pos="1470"/>
          <w:tab w:val="right" w:leader="dot" w:pos="8777"/>
        </w:tabs>
        <w:ind w:left="960" w:hanging="480"/>
        <w:rPr>
          <w:rStyle w:val="a8"/>
        </w:rPr>
      </w:pPr>
      <w:hyperlink w:anchor="_Toc96119054" w:history="1">
        <w:r w:rsidR="009054F6" w:rsidRPr="00F34450">
          <w:rPr>
            <w:rStyle w:val="a8"/>
          </w:rPr>
          <w:t>图</w:t>
        </w:r>
        <w:r w:rsidR="009054F6" w:rsidRPr="00F34450">
          <w:rPr>
            <w:rStyle w:val="a8"/>
          </w:rPr>
          <w:t>5.14</w:t>
        </w:r>
        <w:r w:rsidR="009054F6" w:rsidRPr="00E40A63">
          <w:rPr>
            <w:rStyle w:val="a8"/>
          </w:rPr>
          <w:tab/>
        </w:r>
        <w:r w:rsidR="009054F6" w:rsidRPr="00F34450">
          <w:rPr>
            <w:rStyle w:val="a8"/>
          </w:rPr>
          <w:t>神经网络模型结构图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_Toc96119054 \h </w:instrText>
        </w:r>
        <w:r w:rsidR="009054F6" w:rsidRPr="00E40A63">
          <w:rPr>
            <w:rStyle w:val="a8"/>
            <w:webHidden/>
          </w:rPr>
        </w:r>
        <w:r w:rsidR="009054F6" w:rsidRPr="00E40A63">
          <w:rPr>
            <w:rStyle w:val="a8"/>
            <w:webHidden/>
          </w:rPr>
          <w:fldChar w:fldCharType="separate"/>
        </w:r>
        <w:r w:rsidR="009054F6" w:rsidRPr="00E40A63">
          <w:rPr>
            <w:rStyle w:val="a8"/>
            <w:webHidden/>
          </w:rPr>
          <w:t>80</w:t>
        </w:r>
        <w:r w:rsidR="009054F6" w:rsidRPr="00E40A63">
          <w:rPr>
            <w:rStyle w:val="a8"/>
            <w:webHidden/>
          </w:rPr>
          <w:fldChar w:fldCharType="end"/>
        </w:r>
      </w:hyperlink>
    </w:p>
    <w:p w14:paraId="7731B50B" w14:textId="5F2B4543" w:rsidR="009054F6" w:rsidRPr="00E40A63" w:rsidRDefault="00620323">
      <w:pPr>
        <w:pStyle w:val="afe"/>
        <w:tabs>
          <w:tab w:val="left" w:pos="1470"/>
          <w:tab w:val="right" w:leader="dot" w:pos="8777"/>
        </w:tabs>
        <w:ind w:left="960" w:hanging="480"/>
        <w:rPr>
          <w:rStyle w:val="a8"/>
        </w:rPr>
      </w:pPr>
      <w:hyperlink w:anchor="_Toc96119055" w:history="1">
        <w:r w:rsidR="009054F6" w:rsidRPr="00F34450">
          <w:rPr>
            <w:rStyle w:val="a8"/>
          </w:rPr>
          <w:t>图</w:t>
        </w:r>
        <w:r w:rsidR="009054F6" w:rsidRPr="00F34450">
          <w:rPr>
            <w:rStyle w:val="a8"/>
          </w:rPr>
          <w:t>5.15</w:t>
        </w:r>
        <w:r w:rsidR="009054F6" w:rsidRPr="00E40A63">
          <w:rPr>
            <w:rStyle w:val="a8"/>
          </w:rPr>
          <w:tab/>
        </w:r>
        <w:r w:rsidR="009054F6" w:rsidRPr="00F34450">
          <w:rPr>
            <w:rStyle w:val="a8"/>
          </w:rPr>
          <w:t>神经网络模型预测</w:t>
        </w:r>
        <w:r w:rsidR="009054F6" w:rsidRPr="00F34450">
          <w:rPr>
            <w:rStyle w:val="a8"/>
          </w:rPr>
          <w:t>FF</w:t>
        </w:r>
        <w:r w:rsidR="009054F6" w:rsidRPr="00F34450">
          <w:rPr>
            <w:rStyle w:val="a8"/>
          </w:rPr>
          <w:t>资源学习曲线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_Toc96119055 \h </w:instrText>
        </w:r>
        <w:r w:rsidR="009054F6" w:rsidRPr="00E40A63">
          <w:rPr>
            <w:rStyle w:val="a8"/>
            <w:webHidden/>
          </w:rPr>
        </w:r>
        <w:r w:rsidR="009054F6" w:rsidRPr="00E40A63">
          <w:rPr>
            <w:rStyle w:val="a8"/>
            <w:webHidden/>
          </w:rPr>
          <w:fldChar w:fldCharType="separate"/>
        </w:r>
        <w:r w:rsidR="009054F6" w:rsidRPr="00E40A63">
          <w:rPr>
            <w:rStyle w:val="a8"/>
            <w:webHidden/>
          </w:rPr>
          <w:t>80</w:t>
        </w:r>
        <w:r w:rsidR="009054F6" w:rsidRPr="00E40A63">
          <w:rPr>
            <w:rStyle w:val="a8"/>
            <w:webHidden/>
          </w:rPr>
          <w:fldChar w:fldCharType="end"/>
        </w:r>
      </w:hyperlink>
    </w:p>
    <w:p w14:paraId="48FB6613" w14:textId="6B0A104A" w:rsidR="009054F6" w:rsidRDefault="00620323">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6" w:history="1">
        <w:r w:rsidR="009054F6" w:rsidRPr="00F34450">
          <w:rPr>
            <w:rStyle w:val="a8"/>
          </w:rPr>
          <w:t>图</w:t>
        </w:r>
        <w:r w:rsidR="009054F6" w:rsidRPr="00F34450">
          <w:rPr>
            <w:rStyle w:val="a8"/>
          </w:rPr>
          <w:t>5.16</w:t>
        </w:r>
        <w:r w:rsidR="009054F6" w:rsidRPr="00E40A63">
          <w:rPr>
            <w:rStyle w:val="a8"/>
          </w:rPr>
          <w:tab/>
        </w:r>
        <w:r w:rsidR="009054F6" w:rsidRPr="00F34450">
          <w:rPr>
            <w:rStyle w:val="a8"/>
          </w:rPr>
          <w:t>机器学习模型验证结果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_Toc96119056 \h </w:instrText>
        </w:r>
        <w:r w:rsidR="009054F6" w:rsidRPr="00E40A63">
          <w:rPr>
            <w:rStyle w:val="a8"/>
            <w:webHidden/>
          </w:rPr>
        </w:r>
        <w:r w:rsidR="009054F6" w:rsidRPr="00E40A63">
          <w:rPr>
            <w:rStyle w:val="a8"/>
            <w:webHidden/>
          </w:rPr>
          <w:fldChar w:fldCharType="separate"/>
        </w:r>
        <w:r w:rsidR="009054F6" w:rsidRPr="00E40A63">
          <w:rPr>
            <w:rStyle w:val="a8"/>
            <w:webHidden/>
          </w:rPr>
          <w:t>81</w:t>
        </w:r>
        <w:r w:rsidR="009054F6" w:rsidRPr="00E40A63">
          <w:rPr>
            <w:rStyle w:val="a8"/>
            <w:webHidden/>
          </w:rPr>
          <w:fldChar w:fldCharType="end"/>
        </w:r>
      </w:hyperlink>
    </w:p>
    <w:p w14:paraId="4DAACEF3" w14:textId="6F87C323"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07A88CEF" w14:textId="06F91655" w:rsidR="00D7776F"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876520" w:history="1">
        <w:r w:rsidR="00D7776F" w:rsidRPr="00B5534E">
          <w:rPr>
            <w:rStyle w:val="a8"/>
          </w:rPr>
          <w:t>表</w:t>
        </w:r>
        <w:r w:rsidR="00D7776F" w:rsidRPr="00B5534E">
          <w:rPr>
            <w:rStyle w:val="a8"/>
          </w:rPr>
          <w:t>2.1</w:t>
        </w:r>
        <w:r w:rsidR="00D7776F">
          <w:rPr>
            <w:rFonts w:asciiTheme="minorHAnsi" w:eastAsiaTheme="minorEastAsia" w:hAnsiTheme="minorHAnsi" w:cstheme="minorBidi"/>
            <w:sz w:val="21"/>
            <w:szCs w:val="22"/>
          </w:rPr>
          <w:tab/>
        </w:r>
        <w:r w:rsidR="00D7776F" w:rsidRPr="00B5534E">
          <w:rPr>
            <w:rStyle w:val="a8"/>
          </w:rPr>
          <w:t>典型多层感知机架构</w:t>
        </w:r>
        <w:r w:rsidR="00D7776F">
          <w:rPr>
            <w:webHidden/>
          </w:rPr>
          <w:tab/>
        </w:r>
        <w:r w:rsidR="00D7776F">
          <w:rPr>
            <w:webHidden/>
          </w:rPr>
          <w:fldChar w:fldCharType="begin"/>
        </w:r>
        <w:r w:rsidR="00D7776F">
          <w:rPr>
            <w:webHidden/>
          </w:rPr>
          <w:instrText xml:space="preserve"> PAGEREF _Toc96876520 \h </w:instrText>
        </w:r>
        <w:r w:rsidR="00D7776F">
          <w:rPr>
            <w:webHidden/>
          </w:rPr>
        </w:r>
        <w:r w:rsidR="00D7776F">
          <w:rPr>
            <w:webHidden/>
          </w:rPr>
          <w:fldChar w:fldCharType="separate"/>
        </w:r>
        <w:r w:rsidR="00D7776F">
          <w:rPr>
            <w:webHidden/>
          </w:rPr>
          <w:t>31</w:t>
        </w:r>
        <w:r w:rsidR="00D7776F">
          <w:rPr>
            <w:webHidden/>
          </w:rPr>
          <w:fldChar w:fldCharType="end"/>
        </w:r>
      </w:hyperlink>
    </w:p>
    <w:p w14:paraId="68335608" w14:textId="6446CDA7" w:rsidR="00D7776F" w:rsidRDefault="00620323">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1" w:history="1">
        <w:r w:rsidR="00D7776F" w:rsidRPr="00B5534E">
          <w:rPr>
            <w:rStyle w:val="a8"/>
          </w:rPr>
          <w:t>表</w:t>
        </w:r>
        <w:r w:rsidR="00D7776F" w:rsidRPr="00B5534E">
          <w:rPr>
            <w:rStyle w:val="a8"/>
          </w:rPr>
          <w:t>3.1</w:t>
        </w:r>
        <w:r w:rsidR="00D7776F">
          <w:rPr>
            <w:rFonts w:asciiTheme="minorHAnsi" w:eastAsiaTheme="minorEastAsia" w:hAnsiTheme="minorHAnsi" w:cstheme="minorBidi"/>
            <w:sz w:val="21"/>
            <w:szCs w:val="22"/>
          </w:rPr>
          <w:tab/>
        </w:r>
        <w:r w:rsidR="00D7776F" w:rsidRPr="00B5534E">
          <w:rPr>
            <w:rStyle w:val="a8"/>
          </w:rPr>
          <w:t>快速资源估算模型无优化结果对比</w:t>
        </w:r>
        <w:r w:rsidR="00D7776F">
          <w:rPr>
            <w:webHidden/>
          </w:rPr>
          <w:tab/>
        </w:r>
        <w:r w:rsidR="00D7776F">
          <w:rPr>
            <w:webHidden/>
          </w:rPr>
          <w:fldChar w:fldCharType="begin"/>
        </w:r>
        <w:r w:rsidR="00D7776F">
          <w:rPr>
            <w:webHidden/>
          </w:rPr>
          <w:instrText xml:space="preserve"> PAGEREF _Toc96876521 \h </w:instrText>
        </w:r>
        <w:r w:rsidR="00D7776F">
          <w:rPr>
            <w:webHidden/>
          </w:rPr>
        </w:r>
        <w:r w:rsidR="00D7776F">
          <w:rPr>
            <w:webHidden/>
          </w:rPr>
          <w:fldChar w:fldCharType="separate"/>
        </w:r>
        <w:r w:rsidR="00D7776F">
          <w:rPr>
            <w:webHidden/>
          </w:rPr>
          <w:t>48</w:t>
        </w:r>
        <w:r w:rsidR="00D7776F">
          <w:rPr>
            <w:webHidden/>
          </w:rPr>
          <w:fldChar w:fldCharType="end"/>
        </w:r>
      </w:hyperlink>
    </w:p>
    <w:p w14:paraId="14786D5D" w14:textId="7CDB7CB6" w:rsidR="00D7776F" w:rsidRDefault="00620323">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2" w:history="1">
        <w:r w:rsidR="00D7776F" w:rsidRPr="00B5534E">
          <w:rPr>
            <w:rStyle w:val="a8"/>
          </w:rPr>
          <w:t>表</w:t>
        </w:r>
        <w:r w:rsidR="00D7776F" w:rsidRPr="00B5534E">
          <w:rPr>
            <w:rStyle w:val="a8"/>
          </w:rPr>
          <w:t>3.2</w:t>
        </w:r>
        <w:r w:rsidR="00D7776F">
          <w:rPr>
            <w:rFonts w:asciiTheme="minorHAnsi" w:eastAsiaTheme="minorEastAsia" w:hAnsiTheme="minorHAnsi" w:cstheme="minorBidi"/>
            <w:sz w:val="21"/>
            <w:szCs w:val="22"/>
          </w:rPr>
          <w:tab/>
        </w:r>
        <w:r w:rsidR="00D7776F" w:rsidRPr="00B5534E">
          <w:rPr>
            <w:rStyle w:val="a8"/>
          </w:rPr>
          <w:t>快速资源估算模型增加优化结果对比</w:t>
        </w:r>
        <w:r w:rsidR="00D7776F">
          <w:rPr>
            <w:webHidden/>
          </w:rPr>
          <w:tab/>
        </w:r>
        <w:r w:rsidR="00D7776F">
          <w:rPr>
            <w:webHidden/>
          </w:rPr>
          <w:fldChar w:fldCharType="begin"/>
        </w:r>
        <w:r w:rsidR="00D7776F">
          <w:rPr>
            <w:webHidden/>
          </w:rPr>
          <w:instrText xml:space="preserve"> PAGEREF _Toc96876522 \h </w:instrText>
        </w:r>
        <w:r w:rsidR="00D7776F">
          <w:rPr>
            <w:webHidden/>
          </w:rPr>
        </w:r>
        <w:r w:rsidR="00D7776F">
          <w:rPr>
            <w:webHidden/>
          </w:rPr>
          <w:fldChar w:fldCharType="separate"/>
        </w:r>
        <w:r w:rsidR="00D7776F">
          <w:rPr>
            <w:webHidden/>
          </w:rPr>
          <w:t>48</w:t>
        </w:r>
        <w:r w:rsidR="00D7776F">
          <w:rPr>
            <w:webHidden/>
          </w:rPr>
          <w:fldChar w:fldCharType="end"/>
        </w:r>
      </w:hyperlink>
    </w:p>
    <w:p w14:paraId="6B08574F" w14:textId="0C9218D7" w:rsidR="00D7776F" w:rsidRDefault="00620323"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3" w:history="1">
        <w:r w:rsidR="00D7776F" w:rsidRPr="00B5534E">
          <w:rPr>
            <w:rStyle w:val="a8"/>
          </w:rPr>
          <w:t>表</w:t>
        </w:r>
        <w:r w:rsidR="00D7776F" w:rsidRPr="00B5534E">
          <w:rPr>
            <w:rStyle w:val="a8"/>
          </w:rPr>
          <w:t>4.1</w:t>
        </w:r>
        <w:r w:rsidR="00D7776F">
          <w:rPr>
            <w:rFonts w:asciiTheme="minorHAnsi" w:eastAsiaTheme="minorEastAsia" w:hAnsiTheme="minorHAnsi" w:cstheme="minorBidi"/>
            <w:sz w:val="21"/>
            <w:szCs w:val="22"/>
          </w:rPr>
          <w:tab/>
        </w:r>
        <w:r w:rsidR="00D7776F" w:rsidRPr="00B5534E">
          <w:rPr>
            <w:rStyle w:val="a8"/>
          </w:rPr>
          <w:t>Verilog</w:t>
        </w:r>
        <w:r w:rsidR="00D7776F" w:rsidRPr="00B5534E">
          <w:rPr>
            <w:rStyle w:val="a8"/>
          </w:rPr>
          <w:t>主要语法类型与关键字</w:t>
        </w:r>
        <w:r w:rsidR="00D7776F">
          <w:rPr>
            <w:webHidden/>
          </w:rPr>
          <w:tab/>
        </w:r>
        <w:r w:rsidR="00D7776F">
          <w:rPr>
            <w:webHidden/>
          </w:rPr>
          <w:fldChar w:fldCharType="begin"/>
        </w:r>
        <w:r w:rsidR="00D7776F">
          <w:rPr>
            <w:webHidden/>
          </w:rPr>
          <w:instrText xml:space="preserve"> PAGEREF _Toc96876523 \h </w:instrText>
        </w:r>
        <w:r w:rsidR="00D7776F">
          <w:rPr>
            <w:webHidden/>
          </w:rPr>
        </w:r>
        <w:r w:rsidR="00D7776F">
          <w:rPr>
            <w:webHidden/>
          </w:rPr>
          <w:fldChar w:fldCharType="separate"/>
        </w:r>
        <w:r w:rsidR="00D7776F">
          <w:rPr>
            <w:webHidden/>
          </w:rPr>
          <w:t>51</w:t>
        </w:r>
        <w:r w:rsidR="00D7776F">
          <w:rPr>
            <w:webHidden/>
          </w:rPr>
          <w:fldChar w:fldCharType="end"/>
        </w:r>
      </w:hyperlink>
    </w:p>
    <w:p w14:paraId="3A0A5953" w14:textId="702EC29F" w:rsidR="00D7776F" w:rsidRDefault="00620323">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4" w:history="1">
        <w:r w:rsidR="00D7776F" w:rsidRPr="00B5534E">
          <w:rPr>
            <w:rStyle w:val="a8"/>
          </w:rPr>
          <w:t>表</w:t>
        </w:r>
        <w:r w:rsidR="00D7776F" w:rsidRPr="00B5534E">
          <w:rPr>
            <w:rStyle w:val="a8"/>
          </w:rPr>
          <w:t>5.1</w:t>
        </w:r>
        <w:r w:rsidR="00D7776F">
          <w:rPr>
            <w:rFonts w:asciiTheme="minorHAnsi" w:eastAsiaTheme="minorEastAsia" w:hAnsiTheme="minorHAnsi" w:cstheme="minorBidi"/>
            <w:sz w:val="21"/>
            <w:szCs w:val="22"/>
          </w:rPr>
          <w:tab/>
        </w:r>
        <w:r w:rsidR="00D7776F" w:rsidRPr="00B5534E">
          <w:rPr>
            <w:rStyle w:val="a8"/>
          </w:rPr>
          <w:t>部分基本数据集数据图示</w:t>
        </w:r>
        <w:r w:rsidR="00D7776F">
          <w:rPr>
            <w:webHidden/>
          </w:rPr>
          <w:tab/>
        </w:r>
        <w:r w:rsidR="00D7776F">
          <w:rPr>
            <w:webHidden/>
          </w:rPr>
          <w:fldChar w:fldCharType="begin"/>
        </w:r>
        <w:r w:rsidR="00D7776F">
          <w:rPr>
            <w:webHidden/>
          </w:rPr>
          <w:instrText xml:space="preserve"> PAGEREF _Toc96876524 \h </w:instrText>
        </w:r>
        <w:r w:rsidR="00D7776F">
          <w:rPr>
            <w:webHidden/>
          </w:rPr>
        </w:r>
        <w:r w:rsidR="00D7776F">
          <w:rPr>
            <w:webHidden/>
          </w:rPr>
          <w:fldChar w:fldCharType="separate"/>
        </w:r>
        <w:r w:rsidR="00D7776F">
          <w:rPr>
            <w:webHidden/>
          </w:rPr>
          <w:t>65</w:t>
        </w:r>
        <w:r w:rsidR="00D7776F">
          <w:rPr>
            <w:webHidden/>
          </w:rPr>
          <w:fldChar w:fldCharType="end"/>
        </w:r>
      </w:hyperlink>
    </w:p>
    <w:p w14:paraId="3A11A716" w14:textId="056925E3" w:rsidR="00D7776F" w:rsidRDefault="00620323">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5" w:history="1">
        <w:r w:rsidR="00D7776F" w:rsidRPr="00B5534E">
          <w:rPr>
            <w:rStyle w:val="a8"/>
          </w:rPr>
          <w:t>表</w:t>
        </w:r>
        <w:r w:rsidR="00D7776F" w:rsidRPr="00B5534E">
          <w:rPr>
            <w:rStyle w:val="a8"/>
          </w:rPr>
          <w:t>5.2</w:t>
        </w:r>
        <w:r w:rsidR="00D7776F">
          <w:rPr>
            <w:rFonts w:asciiTheme="minorHAnsi" w:eastAsiaTheme="minorEastAsia" w:hAnsiTheme="minorHAnsi" w:cstheme="minorBidi"/>
            <w:sz w:val="21"/>
            <w:szCs w:val="22"/>
          </w:rPr>
          <w:tab/>
        </w:r>
        <w:r w:rsidR="00D7776F" w:rsidRPr="00B5534E">
          <w:rPr>
            <w:rStyle w:val="a8"/>
          </w:rPr>
          <w:t>数据集基本概要</w:t>
        </w:r>
        <w:r w:rsidR="00D7776F">
          <w:rPr>
            <w:webHidden/>
          </w:rPr>
          <w:tab/>
        </w:r>
        <w:r w:rsidR="00D7776F">
          <w:rPr>
            <w:webHidden/>
          </w:rPr>
          <w:fldChar w:fldCharType="begin"/>
        </w:r>
        <w:r w:rsidR="00D7776F">
          <w:rPr>
            <w:webHidden/>
          </w:rPr>
          <w:instrText xml:space="preserve"> PAGEREF _Toc96876525 \h </w:instrText>
        </w:r>
        <w:r w:rsidR="00D7776F">
          <w:rPr>
            <w:webHidden/>
          </w:rPr>
        </w:r>
        <w:r w:rsidR="00D7776F">
          <w:rPr>
            <w:webHidden/>
          </w:rPr>
          <w:fldChar w:fldCharType="separate"/>
        </w:r>
        <w:r w:rsidR="00D7776F">
          <w:rPr>
            <w:webHidden/>
          </w:rPr>
          <w:t>66</w:t>
        </w:r>
        <w:r w:rsidR="00D7776F">
          <w:rPr>
            <w:webHidden/>
          </w:rPr>
          <w:fldChar w:fldCharType="end"/>
        </w:r>
      </w:hyperlink>
    </w:p>
    <w:p w14:paraId="5243B9FA" w14:textId="3DD6C7A2" w:rsidR="00D7776F" w:rsidRDefault="00620323"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6" w:history="1">
        <w:r w:rsidR="00D7776F" w:rsidRPr="00B5534E">
          <w:rPr>
            <w:rStyle w:val="a8"/>
          </w:rPr>
          <w:t>表</w:t>
        </w:r>
        <w:r w:rsidR="00D7776F" w:rsidRPr="00B5534E">
          <w:rPr>
            <w:rStyle w:val="a8"/>
          </w:rPr>
          <w:t>5.3</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LUT</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_Toc96876526 \h </w:instrText>
        </w:r>
        <w:r w:rsidR="00D7776F">
          <w:rPr>
            <w:webHidden/>
          </w:rPr>
        </w:r>
        <w:r w:rsidR="00D7776F">
          <w:rPr>
            <w:webHidden/>
          </w:rPr>
          <w:fldChar w:fldCharType="separate"/>
        </w:r>
        <w:r w:rsidR="00D7776F">
          <w:rPr>
            <w:webHidden/>
          </w:rPr>
          <w:t>68</w:t>
        </w:r>
        <w:r w:rsidR="00D7776F">
          <w:rPr>
            <w:webHidden/>
          </w:rPr>
          <w:fldChar w:fldCharType="end"/>
        </w:r>
      </w:hyperlink>
    </w:p>
    <w:p w14:paraId="0B429480" w14:textId="6890CE3D" w:rsidR="00D7776F" w:rsidRDefault="00620323"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7" w:history="1">
        <w:r w:rsidR="00D7776F" w:rsidRPr="00B5534E">
          <w:rPr>
            <w:rStyle w:val="a8"/>
          </w:rPr>
          <w:t>表</w:t>
        </w:r>
        <w:r w:rsidR="00D7776F" w:rsidRPr="00B5534E">
          <w:rPr>
            <w:rStyle w:val="a8"/>
          </w:rPr>
          <w:t>5.4</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FF</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_Toc96876527 \h </w:instrText>
        </w:r>
        <w:r w:rsidR="00D7776F">
          <w:rPr>
            <w:webHidden/>
          </w:rPr>
        </w:r>
        <w:r w:rsidR="00D7776F">
          <w:rPr>
            <w:webHidden/>
          </w:rPr>
          <w:fldChar w:fldCharType="separate"/>
        </w:r>
        <w:r w:rsidR="00D7776F">
          <w:rPr>
            <w:webHidden/>
          </w:rPr>
          <w:t>68</w:t>
        </w:r>
        <w:r w:rsidR="00D7776F">
          <w:rPr>
            <w:webHidden/>
          </w:rPr>
          <w:fldChar w:fldCharType="end"/>
        </w:r>
      </w:hyperlink>
    </w:p>
    <w:p w14:paraId="14479C76" w14:textId="577589AA" w:rsidR="00D7776F" w:rsidRDefault="00620323"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8" w:history="1">
        <w:r w:rsidR="00D7776F" w:rsidRPr="00B5534E">
          <w:rPr>
            <w:rStyle w:val="a8"/>
          </w:rPr>
          <w:t>表</w:t>
        </w:r>
        <w:r w:rsidR="00D7776F" w:rsidRPr="00B5534E">
          <w:rPr>
            <w:rStyle w:val="a8"/>
          </w:rPr>
          <w:t>5.5</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BUFG</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_Toc96876528 \h </w:instrText>
        </w:r>
        <w:r w:rsidR="00D7776F">
          <w:rPr>
            <w:webHidden/>
          </w:rPr>
        </w:r>
        <w:r w:rsidR="00D7776F">
          <w:rPr>
            <w:webHidden/>
          </w:rPr>
          <w:fldChar w:fldCharType="separate"/>
        </w:r>
        <w:r w:rsidR="00D7776F">
          <w:rPr>
            <w:webHidden/>
          </w:rPr>
          <w:t>69</w:t>
        </w:r>
        <w:r w:rsidR="00D7776F">
          <w:rPr>
            <w:webHidden/>
          </w:rPr>
          <w:fldChar w:fldCharType="end"/>
        </w:r>
      </w:hyperlink>
    </w:p>
    <w:p w14:paraId="1A4A29EB" w14:textId="44F1078A" w:rsidR="00D7776F" w:rsidRDefault="00620323"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9" w:history="1">
        <w:r w:rsidR="00D7776F" w:rsidRPr="00B5534E">
          <w:rPr>
            <w:rStyle w:val="a8"/>
          </w:rPr>
          <w:t>表</w:t>
        </w:r>
        <w:r w:rsidR="00D7776F" w:rsidRPr="00B5534E">
          <w:rPr>
            <w:rStyle w:val="a8"/>
          </w:rPr>
          <w:t>5.6</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IO</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_Toc96876529 \h </w:instrText>
        </w:r>
        <w:r w:rsidR="00D7776F">
          <w:rPr>
            <w:webHidden/>
          </w:rPr>
        </w:r>
        <w:r w:rsidR="00D7776F">
          <w:rPr>
            <w:webHidden/>
          </w:rPr>
          <w:fldChar w:fldCharType="separate"/>
        </w:r>
        <w:r w:rsidR="00D7776F">
          <w:rPr>
            <w:webHidden/>
          </w:rPr>
          <w:t>69</w:t>
        </w:r>
        <w:r w:rsidR="00D7776F">
          <w:rPr>
            <w:webHidden/>
          </w:rPr>
          <w:fldChar w:fldCharType="end"/>
        </w:r>
      </w:hyperlink>
    </w:p>
    <w:p w14:paraId="2A36E80D" w14:textId="2F6469CE" w:rsidR="00D7776F" w:rsidRDefault="00620323">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30" w:history="1">
        <w:r w:rsidR="00D7776F" w:rsidRPr="00B5534E">
          <w:rPr>
            <w:rStyle w:val="a8"/>
          </w:rPr>
          <w:t>表</w:t>
        </w:r>
        <w:r w:rsidR="00D7776F" w:rsidRPr="00B5534E">
          <w:rPr>
            <w:rStyle w:val="a8"/>
          </w:rPr>
          <w:t>5.7</w:t>
        </w:r>
        <w:r w:rsidR="00D7776F">
          <w:rPr>
            <w:rFonts w:asciiTheme="minorHAnsi" w:eastAsiaTheme="minorEastAsia" w:hAnsiTheme="minorHAnsi" w:cstheme="minorBidi"/>
            <w:sz w:val="21"/>
            <w:szCs w:val="22"/>
          </w:rPr>
          <w:tab/>
        </w:r>
        <w:r w:rsidR="00D7776F" w:rsidRPr="00B5534E">
          <w:rPr>
            <w:rStyle w:val="a8"/>
          </w:rPr>
          <w:t>模型评估</w:t>
        </w:r>
        <w:r w:rsidR="00D7776F">
          <w:rPr>
            <w:webHidden/>
          </w:rPr>
          <w:tab/>
        </w:r>
        <w:r w:rsidR="00D7776F">
          <w:rPr>
            <w:webHidden/>
          </w:rPr>
          <w:fldChar w:fldCharType="begin"/>
        </w:r>
        <w:r w:rsidR="00D7776F">
          <w:rPr>
            <w:webHidden/>
          </w:rPr>
          <w:instrText xml:space="preserve"> PAGEREF _Toc96876530 \h </w:instrText>
        </w:r>
        <w:r w:rsidR="00D7776F">
          <w:rPr>
            <w:webHidden/>
          </w:rPr>
        </w:r>
        <w:r w:rsidR="00D7776F">
          <w:rPr>
            <w:webHidden/>
          </w:rPr>
          <w:fldChar w:fldCharType="separate"/>
        </w:r>
        <w:r w:rsidR="00D7776F">
          <w:rPr>
            <w:webHidden/>
          </w:rPr>
          <w:t>79</w:t>
        </w:r>
        <w:r w:rsidR="00D7776F">
          <w:rPr>
            <w:webHidden/>
          </w:rPr>
          <w:fldChar w:fldCharType="end"/>
        </w:r>
      </w:hyperlink>
    </w:p>
    <w:p w14:paraId="2689B4CC" w14:textId="1770FFBC"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5911141" w:displacedByCustomXml="next"/>
    <w:bookmarkStart w:id="21" w:name="_Toc95911002" w:displacedByCustomXml="next"/>
    <w:bookmarkStart w:id="22" w:name="_Toc95671797" w:displacedByCustomXml="next"/>
    <w:bookmarkStart w:id="23" w:name="_Toc96119148"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620323">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620323">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620323">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620323">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620323">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620323">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620323">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黑体"/>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黑体"/>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黑体"/>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黑体"/>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620323">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黑体"/>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620323">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黑体"/>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620323">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620323">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黑体"/>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黑体"/>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620323">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黑体"/>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620323">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620323">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620323">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黑体"/>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黑体"/>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620323">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黑体"/>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黑体"/>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620323">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黑体"/>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黑体"/>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620323">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620323">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620323">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黑体"/>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黑体"/>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620323">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宋体"/>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黑体"/>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黑体"/>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黑体"/>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黑体"/>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620323">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黑体"/>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黑体"/>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620323">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黑体"/>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620323">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黑体"/>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620323">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620323">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620323">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2DF0DE5F"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Toc96119149"/>
      <w:bookmarkStart w:id="25" w:name="_Ref96128295"/>
      <w:bookmarkEnd w:id="3"/>
      <w:r w:rsidRPr="007F2D11">
        <w:lastRenderedPageBreak/>
        <w:t>绪论</w:t>
      </w:r>
      <w:bookmarkEnd w:id="24"/>
      <w:bookmarkEnd w:id="25"/>
    </w:p>
    <w:p w14:paraId="0662F644" w14:textId="329FD9AD" w:rsidR="00F03C15" w:rsidRPr="0046086F" w:rsidRDefault="00F03C15" w:rsidP="006A45F9">
      <w:pPr>
        <w:pStyle w:val="20"/>
        <w:rPr>
          <w:snapToGrid/>
        </w:rPr>
      </w:pPr>
      <w:bookmarkStart w:id="26" w:name="_Toc95085589"/>
      <w:bookmarkStart w:id="27" w:name="_Toc96119150"/>
      <w:r w:rsidRPr="0046086F">
        <w:rPr>
          <w:rFonts w:hint="eastAsia"/>
          <w:snapToGrid/>
        </w:rPr>
        <w:t>研究背景</w:t>
      </w:r>
      <w:bookmarkEnd w:id="26"/>
      <w:bookmarkEnd w:id="27"/>
    </w:p>
    <w:p w14:paraId="1D8E48C6" w14:textId="40745085"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ASIC</w:t>
      </w:r>
      <w:r w:rsidRPr="0046086F">
        <w:rPr>
          <w:rFonts w:hint="eastAsia"/>
        </w:rPr>
        <w:t>，这项称为片上系统</w:t>
      </w:r>
      <w:r w:rsidRPr="0046086F">
        <w:rPr>
          <w:rFonts w:hint="eastAsia"/>
        </w:rPr>
        <w:t>S</w:t>
      </w:r>
      <w:r w:rsidR="007D43F3">
        <w:rPr>
          <w:rFonts w:hint="eastAsia"/>
        </w:rPr>
        <w:t>o</w:t>
      </w:r>
      <w:r w:rsidRPr="0046086F">
        <w:rPr>
          <w:rFonts w:hint="eastAsia"/>
        </w:rPr>
        <w:t>C</w:t>
      </w:r>
      <w:r w:rsidRPr="0046086F">
        <w:rPr>
          <w:rFonts w:hint="eastAsia"/>
        </w:rPr>
        <w:t>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ASIC</w:t>
      </w:r>
      <w:r w:rsidRPr="0046086F">
        <w:rPr>
          <w:rFonts w:hint="eastAsia"/>
        </w:rPr>
        <w:t>的设计功耗更低，尤其是在批量生产时，</w:t>
      </w:r>
      <w:r w:rsidRPr="0046086F">
        <w:rPr>
          <w:rFonts w:hint="eastAsia"/>
        </w:rPr>
        <w:t>ASIC</w:t>
      </w:r>
      <w:r w:rsidRPr="0046086F">
        <w:rPr>
          <w:rFonts w:hint="eastAsia"/>
        </w:rPr>
        <w:t>的成本也更低，并且是针对专门应用而特别设计，所以</w:t>
      </w:r>
      <w:r w:rsidRPr="0046086F">
        <w:rPr>
          <w:rFonts w:hint="eastAsia"/>
        </w:rPr>
        <w:t>ASIC</w:t>
      </w:r>
      <w:r w:rsidRPr="0046086F">
        <w:rPr>
          <w:rFonts w:hint="eastAsia"/>
        </w:rPr>
        <w:t>可容纳更为复杂和灵活的逻辑设计。也正是由于</w:t>
      </w:r>
      <w:r w:rsidRPr="0046086F">
        <w:rPr>
          <w:rFonts w:hint="eastAsia"/>
        </w:rPr>
        <w:t>ASIC</w:t>
      </w:r>
      <w:r w:rsidRPr="0046086F">
        <w:rPr>
          <w:rFonts w:hint="eastAsia"/>
        </w:rPr>
        <w:t>的复杂性，使得</w:t>
      </w:r>
      <w:r w:rsidRPr="0046086F">
        <w:rPr>
          <w:rFonts w:hint="eastAsia"/>
        </w:rPr>
        <w:t>ASIC</w:t>
      </w:r>
      <w:r w:rsidRPr="0046086F">
        <w:rPr>
          <w:rFonts w:hint="eastAsia"/>
        </w:rPr>
        <w:t>的设计风险也大幅增加。一旦芯片设计失败，不仅会损失大量的研发成本，还可能导致客户对公司的产品失去信任。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FPGA</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FPGA</w:t>
      </w:r>
      <w:r w:rsidRPr="0046086F">
        <w:rPr>
          <w:rFonts w:hint="eastAsia"/>
        </w:rPr>
        <w:t>原型验证是指利用</w:t>
      </w:r>
      <w:r w:rsidRPr="0046086F">
        <w:rPr>
          <w:rFonts w:hint="eastAsia"/>
        </w:rPr>
        <w:t>FPGA</w:t>
      </w:r>
      <w:r w:rsidRPr="0046086F">
        <w:rPr>
          <w:rFonts w:hint="eastAsia"/>
        </w:rPr>
        <w:t>实现设计并在</w:t>
      </w:r>
      <w:r w:rsidRPr="0046086F">
        <w:rPr>
          <w:rFonts w:hint="eastAsia"/>
        </w:rPr>
        <w:t>FPGA</w:t>
      </w:r>
      <w:r w:rsidRPr="0046086F">
        <w:rPr>
          <w:rFonts w:hint="eastAsia"/>
        </w:rPr>
        <w:t>上检测设计的功能。</w:t>
      </w:r>
    </w:p>
    <w:p w14:paraId="768AA500" w14:textId="2B39BA3B"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针对软件模拟仿真的局限性，各大集成电路公司提出了硬件加速器仿真验证，主要思想是做出专门的硬件加速器，将软件模拟中的某些复杂运算交给硬件加速器计算，最后硬件加速器将运算结果传回仿真软件，最终从整体上提升验证效率。而且硬件加速器验证的仿真环境也更加真实，相比于软件去实现芯片电路的模型构建，硬件加速器采用真实的硬件仿真环境，可以真正的反</w:t>
      </w:r>
      <w:r w:rsidRPr="0046086F">
        <w:rPr>
          <w:rFonts w:hint="eastAsia"/>
        </w:rPr>
        <w:lastRenderedPageBreak/>
        <w:t>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8" w:name="_Toc96118979"/>
      <w:r w:rsidR="00B93A99">
        <w:rPr>
          <w:rFonts w:hint="eastAsia"/>
        </w:rPr>
        <w:t>高密度</w:t>
      </w:r>
      <w:r w:rsidR="00B93A99">
        <w:rPr>
          <w:rFonts w:hint="eastAsia"/>
        </w:rPr>
        <w:t>FPGA</w:t>
      </w:r>
      <w:r w:rsidR="00B93A99">
        <w:rPr>
          <w:rFonts w:hint="eastAsia"/>
        </w:rPr>
        <w:t>原型验证系统</w:t>
      </w:r>
      <w:bookmarkEnd w:id="28"/>
    </w:p>
    <w:p w14:paraId="012666D3" w14:textId="77777777" w:rsidR="00A24D40" w:rsidRPr="00A24D40" w:rsidRDefault="00A24D40" w:rsidP="00A24D40">
      <w:pPr>
        <w:ind w:firstLine="480"/>
      </w:pPr>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39434F7F"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2pt;height:205.05pt" o:ole="">
            <v:imagedata r:id="rId21" o:title=""/>
          </v:shape>
          <o:OLEObject Type="Embed" ProgID="Visio.Drawing.15" ShapeID="_x0000_i1025" DrawAspect="Content" ObjectID="_1707516128" r:id="rId22"/>
        </w:object>
      </w:r>
    </w:p>
    <w:p w14:paraId="1EECB8F4" w14:textId="46429B85" w:rsidR="009E07D2" w:rsidRDefault="009E07D2" w:rsidP="009E07D2">
      <w:pPr>
        <w:pStyle w:val="-0"/>
        <w:spacing w:after="240"/>
      </w:pPr>
      <w:bookmarkStart w:id="29" w:name="_Ref95750235"/>
      <w:r>
        <w:rPr>
          <w:rFonts w:hint="eastAsia"/>
        </w:rPr>
        <w:t xml:space="preserve"> </w:t>
      </w:r>
      <w:bookmarkStart w:id="30" w:name="_Toc96118980"/>
      <w:r>
        <w:rPr>
          <w:rFonts w:hint="eastAsia"/>
        </w:rPr>
        <w:t>RT</w:t>
      </w:r>
      <w:r>
        <w:t>L Partition</w:t>
      </w:r>
      <w:r>
        <w:rPr>
          <w:rFonts w:hint="eastAsia"/>
        </w:rPr>
        <w:t>流程</w:t>
      </w:r>
      <w:bookmarkEnd w:id="30"/>
    </w:p>
    <w:bookmarkEnd w:id="29"/>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1" w:name="_Toc95085590"/>
      <w:bookmarkStart w:id="32" w:name="_Toc96119151"/>
      <w:r>
        <w:rPr>
          <w:rFonts w:hint="eastAsia"/>
        </w:rPr>
        <w:lastRenderedPageBreak/>
        <w:t>国内外</w:t>
      </w:r>
      <w:r w:rsidRPr="007341AC">
        <w:rPr>
          <w:rFonts w:hint="eastAsia"/>
        </w:rPr>
        <w:t>研究现状</w:t>
      </w:r>
      <w:bookmarkEnd w:id="31"/>
      <w:bookmarkEnd w:id="32"/>
    </w:p>
    <w:p w14:paraId="3F6AF1D6" w14:textId="6C78A31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00DB2E05">
        <w:rPr>
          <w:rFonts w:hint="eastAsia"/>
        </w:rPr>
        <w:t>级</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513D95FE"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77619CF7" w:rsidR="0049192C" w:rsidRDefault="00A81A83" w:rsidP="009140C8">
      <w:pPr>
        <w:pStyle w:val="-0"/>
        <w:spacing w:after="240"/>
      </w:pPr>
      <w:r>
        <w:t xml:space="preserve"> </w:t>
      </w:r>
      <w:bookmarkStart w:id="33" w:name="_Toc9611898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33"/>
    </w:p>
    <w:p w14:paraId="7C08C45A" w14:textId="77777777" w:rsidR="00A24D40" w:rsidRPr="00A24D40" w:rsidRDefault="00A24D40" w:rsidP="00A24D40">
      <w:pPr>
        <w:ind w:firstLine="480"/>
      </w:pPr>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34" w:name="_Toc95085591"/>
      <w:bookmarkStart w:id="35" w:name="_Toc96119152"/>
      <w:bookmarkStart w:id="36" w:name="_Ref96128110"/>
      <w:r w:rsidRPr="007341AC">
        <w:rPr>
          <w:rFonts w:hint="eastAsia"/>
        </w:rPr>
        <w:t>研究</w:t>
      </w:r>
      <w:r>
        <w:rPr>
          <w:rFonts w:hint="eastAsia"/>
        </w:rPr>
        <w:t>的意义</w:t>
      </w:r>
      <w:bookmarkEnd w:id="34"/>
      <w:bookmarkEnd w:id="35"/>
      <w:bookmarkEnd w:id="36"/>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0309E94D" w:rsidR="00F03C15"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w:t>
      </w:r>
      <w:r w:rsidRPr="007341AC">
        <w:rPr>
          <w:rFonts w:cs="宋体" w:hint="eastAsia"/>
        </w:rPr>
        <w:lastRenderedPageBreak/>
        <w:t>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2E47E54C" w14:textId="0EEE82EA" w:rsidR="00B1291D" w:rsidRPr="007341AC" w:rsidRDefault="00B1291D" w:rsidP="0015259C">
      <w:pPr>
        <w:ind w:firstLine="480"/>
        <w:rPr>
          <w:rFonts w:cs="宋体"/>
        </w:rPr>
      </w:pPr>
      <w:r>
        <w:rPr>
          <w:rFonts w:cs="宋体" w:hint="eastAsia"/>
        </w:rPr>
        <w:t>同时</w:t>
      </w:r>
      <w:r>
        <w:rPr>
          <w:rFonts w:cs="宋体" w:hint="eastAsia"/>
        </w:rPr>
        <w:t>RTLPartition</w:t>
      </w:r>
      <w:r>
        <w:rPr>
          <w:rFonts w:cs="宋体" w:hint="eastAsia"/>
        </w:rPr>
        <w:t>也需要使用资源估算提供的数据来对划分边界的选择进行指导，划分边界的选择将很大程度的影响分割结果的优劣。</w:t>
      </w:r>
      <w:r w:rsidRPr="007341AC">
        <w:rPr>
          <w:rFonts w:cs="宋体" w:hint="eastAsia"/>
        </w:rPr>
        <w:t xml:space="preserve"> </w:t>
      </w:r>
    </w:p>
    <w:p w14:paraId="2828CC5A" w14:textId="4CABA6A4" w:rsidR="00F03C15" w:rsidRDefault="00F03C15" w:rsidP="006A45F9">
      <w:pPr>
        <w:pStyle w:val="20"/>
      </w:pPr>
      <w:bookmarkStart w:id="37" w:name="_Toc95085592"/>
      <w:bookmarkStart w:id="38" w:name="_Toc96119153"/>
      <w:r w:rsidRPr="00E84C57">
        <w:rPr>
          <w:rFonts w:hint="eastAsia"/>
        </w:rPr>
        <w:t>主要内容及组织结构</w:t>
      </w:r>
      <w:bookmarkEnd w:id="37"/>
      <w:bookmarkEnd w:id="38"/>
    </w:p>
    <w:p w14:paraId="40347010" w14:textId="12F1BE4B"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7B276C">
        <w:rPr>
          <w:rFonts w:cs="宋体" w:hint="eastAsia"/>
        </w:rPr>
        <w:t>，</w:t>
      </w:r>
      <w:r w:rsidRPr="00D95616">
        <w:rPr>
          <w:rFonts w:cs="宋体" w:hint="eastAsia"/>
        </w:rPr>
        <w:t>两个模型的主要工作体现在以下几个方面：</w:t>
      </w:r>
    </w:p>
    <w:p w14:paraId="36BBE7B6" w14:textId="020FE249"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w:t>
      </w:r>
      <w:r w:rsidR="009D2D42">
        <w:rPr>
          <w:rFonts w:cs="宋体" w:hint="eastAsia"/>
        </w:rPr>
        <w:t>设计</w:t>
      </w:r>
      <w:r w:rsidRPr="00D95616">
        <w:rPr>
          <w:rFonts w:cs="宋体" w:hint="eastAsia"/>
        </w:rPr>
        <w:t>及</w:t>
      </w:r>
      <w:r w:rsidR="007B276C">
        <w:rPr>
          <w:rFonts w:cs="宋体" w:hint="eastAsia"/>
        </w:rPr>
        <w:t>C</w:t>
      </w:r>
      <w:r w:rsidR="007B276C">
        <w:rPr>
          <w:rFonts w:cs="宋体"/>
        </w:rPr>
        <w:t>++</w:t>
      </w:r>
      <w:r w:rsidRPr="00D95616">
        <w:rPr>
          <w:rFonts w:cs="宋体" w:hint="eastAsia"/>
        </w:rPr>
        <w:t>代码实现</w:t>
      </w:r>
      <w:r>
        <w:rPr>
          <w:rFonts w:cs="宋体" w:hint="eastAsia"/>
        </w:rPr>
        <w:t>。</w:t>
      </w:r>
    </w:p>
    <w:p w14:paraId="61B4F90C" w14:textId="60FB965E"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w:t>
      </w:r>
      <w:r w:rsidR="007B276C">
        <w:rPr>
          <w:rFonts w:cs="宋体" w:hint="eastAsia"/>
        </w:rPr>
        <w:t>更符合高密度</w:t>
      </w:r>
      <w:r w:rsidR="007B276C">
        <w:rPr>
          <w:rFonts w:cs="宋体" w:hint="eastAsia"/>
        </w:rPr>
        <w:t>FPGA</w:t>
      </w:r>
      <w:r w:rsidR="007B276C">
        <w:rPr>
          <w:rFonts w:cs="宋体" w:hint="eastAsia"/>
        </w:rPr>
        <w:t>原型验证系统的算法、</w:t>
      </w:r>
      <w:r>
        <w:rPr>
          <w:rFonts w:cs="宋体" w:hint="eastAsia"/>
        </w:rPr>
        <w:t>优化及约束项，进一步提升其精度</w:t>
      </w:r>
      <w:r w:rsidR="007B276C">
        <w:rPr>
          <w:rFonts w:cs="宋体" w:hint="eastAsia"/>
        </w:rPr>
        <w:t>与性能</w:t>
      </w:r>
      <w:r>
        <w:rPr>
          <w:rFonts w:cs="宋体" w:hint="eastAsia"/>
        </w:rPr>
        <w:t>。</w:t>
      </w:r>
    </w:p>
    <w:p w14:paraId="76C32995" w14:textId="7855AFFD"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007B276C">
        <w:rPr>
          <w:rFonts w:cs="宋体" w:hint="eastAsia"/>
        </w:rPr>
        <w:t>设计</w:t>
      </w:r>
      <w:r w:rsidRPr="00D95616">
        <w:rPr>
          <w:rFonts w:cs="宋体" w:hint="eastAsia"/>
        </w:rPr>
        <w:t>RTL</w:t>
      </w:r>
      <w:r w:rsidRPr="00D95616">
        <w:rPr>
          <w:rFonts w:cs="宋体" w:hint="eastAsia"/>
        </w:rPr>
        <w:t>级面向资源估算的</w:t>
      </w:r>
      <w:r w:rsidR="007B276C">
        <w:rPr>
          <w:rFonts w:cs="宋体" w:hint="eastAsia"/>
        </w:rPr>
        <w:t>语法</w:t>
      </w:r>
      <w:r w:rsidRPr="00D95616">
        <w:rPr>
          <w:rFonts w:cs="宋体" w:hint="eastAsia"/>
        </w:rPr>
        <w:t>特征提取及</w:t>
      </w:r>
      <w:r w:rsidR="007B276C">
        <w:rPr>
          <w:rFonts w:cs="宋体" w:hint="eastAsia"/>
        </w:rPr>
        <w:t>基于</w:t>
      </w:r>
      <w:r w:rsidR="007B276C">
        <w:rPr>
          <w:rFonts w:cs="宋体" w:hint="eastAsia"/>
        </w:rPr>
        <w:t>C++</w:t>
      </w:r>
      <w:r w:rsidR="007B276C">
        <w:rPr>
          <w:rFonts w:cs="宋体" w:hint="eastAsia"/>
        </w:rPr>
        <w:t>的</w:t>
      </w:r>
      <w:r w:rsidRPr="00D95616">
        <w:rPr>
          <w:rFonts w:cs="宋体" w:hint="eastAsia"/>
        </w:rPr>
        <w:t>代码实现</w:t>
      </w:r>
      <w:r>
        <w:rPr>
          <w:rFonts w:cs="宋体" w:hint="eastAsia"/>
        </w:rPr>
        <w:t>。</w:t>
      </w:r>
    </w:p>
    <w:p w14:paraId="74A3338E" w14:textId="2CE321BD" w:rsidR="00A75F84"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w:t>
      </w:r>
      <w:r w:rsidR="005748A7">
        <w:rPr>
          <w:rFonts w:cs="宋体" w:hint="eastAsia"/>
        </w:rPr>
        <w:t>的方法研究</w:t>
      </w:r>
      <w:r w:rsidRPr="00D95616">
        <w:rPr>
          <w:rFonts w:cs="宋体" w:hint="eastAsia"/>
        </w:rPr>
        <w:t>及</w:t>
      </w:r>
      <w:r w:rsidR="007B276C">
        <w:rPr>
          <w:rFonts w:cs="宋体" w:hint="eastAsia"/>
        </w:rPr>
        <w:t>分析</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39" w:name="_Toc95085593"/>
      <w:bookmarkStart w:id="40" w:name="_Ref96015878"/>
      <w:bookmarkStart w:id="41" w:name="_Toc96119154"/>
      <w:r w:rsidRPr="00203A31">
        <w:rPr>
          <w:rFonts w:hint="eastAsia"/>
        </w:rPr>
        <w:lastRenderedPageBreak/>
        <w:t>FPGA</w:t>
      </w:r>
      <w:bookmarkEnd w:id="39"/>
      <w:r w:rsidR="008C7F3B">
        <w:rPr>
          <w:rFonts w:hint="eastAsia"/>
        </w:rPr>
        <w:t>资源与估计方法</w:t>
      </w:r>
      <w:bookmarkEnd w:id="40"/>
      <w:bookmarkEnd w:id="41"/>
    </w:p>
    <w:p w14:paraId="606ECFAF" w14:textId="7D047D54"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2" w:name="_Toc95085594"/>
      <w:bookmarkStart w:id="43" w:name="_Toc96119155"/>
      <w:r w:rsidRPr="00203A31">
        <w:rPr>
          <w:rFonts w:hint="eastAsia"/>
        </w:rPr>
        <w:t>FPGA</w:t>
      </w:r>
      <w:r>
        <w:rPr>
          <w:rFonts w:hint="eastAsia"/>
        </w:rPr>
        <w:t>基本结构</w:t>
      </w:r>
      <w:bookmarkEnd w:id="42"/>
      <w:bookmarkEnd w:id="43"/>
      <w:r w:rsidR="00697F49">
        <w:rPr>
          <w:rFonts w:hint="eastAsia"/>
        </w:rPr>
        <w:t>与资源组成</w:t>
      </w:r>
    </w:p>
    <w:p w14:paraId="41A7FD97" w14:textId="2F21D2C5"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w:t>
      </w:r>
      <w:commentRangeStart w:id="44"/>
      <w:r w:rsidRPr="00203A31">
        <w:rPr>
          <w:rFonts w:eastAsiaTheme="minorEastAsia" w:hint="eastAsia"/>
        </w:rPr>
        <w:t>组成</w:t>
      </w:r>
      <w:commentRangeEnd w:id="44"/>
      <w:r w:rsidR="00EE1E1A">
        <w:rPr>
          <w:rStyle w:val="af5"/>
          <w:noProof w:val="0"/>
        </w:rPr>
        <w:commentReference w:id="44"/>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14589251">
            <wp:extent cx="3235186" cy="2679478"/>
            <wp:effectExtent l="0" t="0" r="3810" b="698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9" cstate="print">
                      <a:extLst>
                        <a:ext uri="{28A0092B-C50C-407E-A947-70E740481C1C}">
                          <a14:useLocalDpi xmlns:a14="http://schemas.microsoft.com/office/drawing/2010/main" val="0"/>
                        </a:ext>
                      </a:extLst>
                    </a:blip>
                    <a:srcRect l="1248" t="2289" r="815" b="9398"/>
                    <a:stretch/>
                  </pic:blipFill>
                  <pic:spPr bwMode="auto">
                    <a:xfrm>
                      <a:off x="0" y="0"/>
                      <a:ext cx="3252454" cy="2693780"/>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5622229E" w:rsidR="009A2766" w:rsidRDefault="005E4A40" w:rsidP="00A87587">
      <w:pPr>
        <w:pStyle w:val="-0"/>
        <w:spacing w:after="312"/>
      </w:pPr>
      <w:r>
        <w:t xml:space="preserve"> </w:t>
      </w:r>
      <w:bookmarkStart w:id="45" w:name="_Toc96118982"/>
      <w:r w:rsidR="009A2766" w:rsidRPr="00203A31">
        <w:rPr>
          <w:rFonts w:hint="eastAsia"/>
        </w:rPr>
        <w:t>FPGA</w:t>
      </w:r>
      <w:r w:rsidR="009A2766" w:rsidRPr="00203A31">
        <w:rPr>
          <w:rFonts w:hint="eastAsia"/>
        </w:rPr>
        <w:t>基本组成</w:t>
      </w:r>
      <w:bookmarkEnd w:id="45"/>
      <w:r w:rsidR="008E4EAF">
        <w:rPr>
          <w:rFonts w:hint="eastAsia"/>
        </w:rPr>
        <w:t>图示</w:t>
      </w:r>
    </w:p>
    <w:p w14:paraId="783346FF" w14:textId="2A7DB9F2"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commentRangeStart w:id="46"/>
      <w:r>
        <w:rPr>
          <w:rFonts w:eastAsiaTheme="minorEastAsia" w:hint="eastAsia"/>
        </w:rPr>
        <w:t>。</w:t>
      </w:r>
      <w:commentRangeEnd w:id="46"/>
      <w:r w:rsidR="00A83C48">
        <w:rPr>
          <w:rStyle w:val="af5"/>
          <w:noProof w:val="0"/>
        </w:rPr>
        <w:commentReference w:id="46"/>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w:t>
      </w:r>
      <w:r w:rsidR="00A83C48">
        <w:rPr>
          <w:rFonts w:eastAsiaTheme="minorEastAsia" w:hint="eastAsia"/>
        </w:rPr>
        <w:t>而</w:t>
      </w:r>
      <w:r w:rsidRPr="00203A31">
        <w:rPr>
          <w:rFonts w:eastAsiaTheme="minorEastAsia" w:hint="eastAsia"/>
        </w:rPr>
        <w:t>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1A42D300" w14:textId="1F5DFD29" w:rsidR="007849BB" w:rsidRDefault="009A2766" w:rsidP="007849BB">
      <w:pPr>
        <w:ind w:firstLine="480"/>
        <w:rPr>
          <w:rFonts w:eastAsiaTheme="minorEastAsia"/>
        </w:rPr>
      </w:pP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312"/>
      </w:pPr>
      <w:r>
        <w:t xml:space="preserve"> </w:t>
      </w:r>
      <w:bookmarkStart w:id="47" w:name="_Ref95777213"/>
      <w:bookmarkStart w:id="48" w:name="_Toc96118983"/>
      <w:r w:rsidR="009A2766">
        <w:t>LUT</w:t>
      </w:r>
      <w:r w:rsidR="009A2766">
        <w:rPr>
          <w:rFonts w:hint="eastAsia"/>
        </w:rPr>
        <w:t>结构</w:t>
      </w:r>
      <w:r>
        <w:rPr>
          <w:rFonts w:hint="eastAsia"/>
        </w:rPr>
        <w:t>图示</w:t>
      </w:r>
      <w:bookmarkEnd w:id="47"/>
      <w:bookmarkEnd w:id="48"/>
    </w:p>
    <w:p w14:paraId="5D96567F" w14:textId="54B75386"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312"/>
      </w:pPr>
      <w:r>
        <w:t xml:space="preserve"> </w:t>
      </w:r>
      <w:bookmarkStart w:id="49" w:name="_Ref96109897"/>
      <w:bookmarkStart w:id="50" w:name="_Ref96110074"/>
      <w:bookmarkStart w:id="51" w:name="_Toc96118984"/>
      <w:r w:rsidRPr="00203A31">
        <w:rPr>
          <w:rFonts w:hint="eastAsia"/>
        </w:rPr>
        <w:t>LUT</w:t>
      </w:r>
      <w:r w:rsidRPr="00203A31">
        <w:rPr>
          <w:rFonts w:hint="eastAsia"/>
        </w:rPr>
        <w:t>基本工作原理</w:t>
      </w:r>
      <w:bookmarkEnd w:id="49"/>
      <w:bookmarkEnd w:id="50"/>
      <w:bookmarkEnd w:id="51"/>
    </w:p>
    <w:p w14:paraId="589F92D9" w14:textId="5745371F"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所示，左侧是期望实现的逻辑电路及其真值表，右侧是相应的查找表的内容。由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FPGA</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312"/>
      </w:pPr>
      <w:r>
        <w:t xml:space="preserve"> </w:t>
      </w:r>
      <w:bookmarkStart w:id="52" w:name="_Ref96110105"/>
      <w:bookmarkStart w:id="53" w:name="_Toc96118985"/>
      <w:r w:rsidRPr="00203A31">
        <w:rPr>
          <w:rFonts w:hint="eastAsia"/>
        </w:rPr>
        <w:t>D</w:t>
      </w:r>
      <w:r w:rsidRPr="00203A31">
        <w:rPr>
          <w:rFonts w:hint="eastAsia"/>
        </w:rPr>
        <w:t>触发器</w:t>
      </w:r>
      <w:bookmarkEnd w:id="52"/>
      <w:bookmarkEnd w:id="53"/>
    </w:p>
    <w:p w14:paraId="084D644C" w14:textId="21A006A1"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Pr="00203A31">
        <w:rPr>
          <w:rFonts w:eastAsiaTheme="minorEastAsia" w:hint="eastAsia"/>
        </w:rPr>
        <w:t>工作原理同数字电路中所使用的触发器原理一致，也叫双稳态门，又称双稳态触发器。是一种可以在两种状态下运行的数字逻辑电路。触发器一直保持它</w:t>
      </w:r>
      <w:r w:rsidRPr="00203A31">
        <w:rPr>
          <w:rFonts w:eastAsiaTheme="minorEastAsia" w:hint="eastAsia"/>
        </w:rPr>
        <w:lastRenderedPageBreak/>
        <w:t>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w:t>
      </w:r>
      <w:r w:rsidR="00D81908">
        <w:rPr>
          <w:rFonts w:eastAsiaTheme="minorEastAsia" w:hint="eastAsia"/>
        </w:rPr>
        <w:t>，</w:t>
      </w:r>
      <w:r w:rsidRPr="00203A31">
        <w:rPr>
          <w:rFonts w:eastAsiaTheme="minorEastAsia" w:hint="eastAsia"/>
        </w:rPr>
        <w:t>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1C7B4B8B" w:rsidR="009A2766" w:rsidRPr="00203A31" w:rsidRDefault="009A2766" w:rsidP="006A45F9">
      <w:pPr>
        <w:pStyle w:val="20"/>
      </w:pPr>
      <w:bookmarkStart w:id="54" w:name="_Toc95085596"/>
      <w:bookmarkStart w:id="55" w:name="_Ref96012721"/>
      <w:bookmarkStart w:id="56" w:name="_Toc96119157"/>
      <w:r w:rsidRPr="00203A31">
        <w:rPr>
          <w:rFonts w:hint="eastAsia"/>
        </w:rPr>
        <w:t>FPGA</w:t>
      </w:r>
      <w:bookmarkEnd w:id="54"/>
      <w:bookmarkEnd w:id="55"/>
      <w:bookmarkEnd w:id="56"/>
      <w:r w:rsidR="000D60F8">
        <w:rPr>
          <w:rFonts w:hint="eastAsia"/>
        </w:rPr>
        <w:t>逻辑综合与技术映射</w:t>
      </w:r>
    </w:p>
    <w:p w14:paraId="4C4A6036" w14:textId="4DB819AC"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A93AC6">
        <w:rPr>
          <w:rFonts w:eastAsiaTheme="minorEastAsia" w:hint="eastAsia"/>
        </w:rPr>
        <w:t>图</w:t>
      </w:r>
      <w:r w:rsidR="00A93AC6">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040085ED" w:rsidR="009A2766" w:rsidRPr="00203A31" w:rsidRDefault="00874325" w:rsidP="006A45F9">
      <w:pPr>
        <w:pStyle w:val="3"/>
      </w:pPr>
      <w:r>
        <w:rPr>
          <w:rFonts w:eastAsiaTheme="minorEastAsia" w:hint="eastAsia"/>
        </w:rPr>
        <w:t>行为级</w:t>
      </w:r>
      <w:r w:rsidR="002B525F" w:rsidRPr="00203A31">
        <w:rPr>
          <w:rFonts w:eastAsiaTheme="minorEastAsia" w:hint="eastAsia"/>
        </w:rPr>
        <w:t>硬件描述语言</w:t>
      </w:r>
    </w:p>
    <w:p w14:paraId="79063B8B" w14:textId="77777777" w:rsidR="00A93AC6" w:rsidRDefault="00A93AC6" w:rsidP="00A93AC6">
      <w:pPr>
        <w:spacing w:line="240" w:lineRule="auto"/>
        <w:ind w:firstLineChars="100" w:firstLine="240"/>
        <w:jc w:val="center"/>
      </w:pPr>
      <w:r>
        <w:object w:dxaOrig="3210" w:dyaOrig="3930" w14:anchorId="17036A00">
          <v:shape id="_x0000_i1026" type="#_x0000_t75" style="width:157.8pt;height:194.7pt" o:ole="">
            <v:imagedata r:id="rId34" o:title=""/>
          </v:shape>
          <o:OLEObject Type="Embed" ProgID="Visio.Drawing.15" ShapeID="_x0000_i1026" DrawAspect="Content" ObjectID="_1707516129" r:id="rId35"/>
        </w:object>
      </w:r>
    </w:p>
    <w:p w14:paraId="7F273083" w14:textId="77777777" w:rsidR="00A93AC6" w:rsidRDefault="00A93AC6" w:rsidP="00A93AC6">
      <w:pPr>
        <w:pStyle w:val="-0"/>
        <w:spacing w:after="312"/>
      </w:pPr>
      <w:r>
        <w:t xml:space="preserve"> </w:t>
      </w:r>
      <w:bookmarkStart w:id="57" w:name="_Toc96118986"/>
      <w:bookmarkStart w:id="58" w:name="_Ref96502343"/>
      <w:r>
        <w:rPr>
          <w:rFonts w:hint="eastAsia"/>
        </w:rPr>
        <w:t>FPGA</w:t>
      </w:r>
      <w:r>
        <w:rPr>
          <w:rFonts w:hint="eastAsia"/>
        </w:rPr>
        <w:t>设计基本流程</w:t>
      </w:r>
      <w:bookmarkEnd w:id="57"/>
      <w:bookmarkEnd w:id="58"/>
    </w:p>
    <w:p w14:paraId="7ED06FA3" w14:textId="0CEB80A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行为级的硬件</w:t>
      </w:r>
      <w:r w:rsidRPr="00203A31">
        <w:rPr>
          <w:rFonts w:eastAsiaTheme="minorEastAsia" w:hint="eastAsia"/>
        </w:rPr>
        <w:t>描述语言，以文本形式来描述数字系统硬件的结构和行为的语言，用它可以表示逻辑电路图、逻辑表达式，还可以表示数字逻辑系统所完成的逻辑功能。</w:t>
      </w:r>
      <w:r w:rsidRPr="00203A31">
        <w:rPr>
          <w:rFonts w:eastAsiaTheme="minorEastAsia" w:hint="eastAsia"/>
        </w:rPr>
        <w:t>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lastRenderedPageBreak/>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47BFA318"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12E5506D"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加工到一定的抽象级别，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6A45F9">
      <w:pPr>
        <w:pStyle w:val="3"/>
      </w:pPr>
      <w:r>
        <w:rPr>
          <w:rFonts w:hint="eastAsia"/>
        </w:rPr>
        <w:t>FPGA</w:t>
      </w:r>
      <w:r>
        <w:rPr>
          <w:rFonts w:hint="eastAsia"/>
        </w:rPr>
        <w:t>逻辑综合</w:t>
      </w:r>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w:t>
      </w:r>
      <w:r w:rsidRPr="00203A31">
        <w:rPr>
          <w:rFonts w:eastAsiaTheme="minorEastAsia" w:hint="eastAsia"/>
        </w:rPr>
        <w:lastRenderedPageBreak/>
        <w:t>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47BDEECB" w:rsidR="009A2766" w:rsidRDefault="009A2766" w:rsidP="009A2766">
      <w:pPr>
        <w:ind w:firstLine="480"/>
        <w:rPr>
          <w:rFonts w:eastAsiaTheme="minorEastAsia"/>
        </w:rPr>
      </w:pP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7" type="#_x0000_t75" style="width:320.25pt;height:208.5pt" o:ole="">
            <v:imagedata r:id="rId36" o:title=""/>
          </v:shape>
          <o:OLEObject Type="Embed" ProgID="Visio.Drawing.15" ShapeID="_x0000_i1027" DrawAspect="Content" ObjectID="_1707516130" r:id="rId37"/>
        </w:object>
      </w:r>
    </w:p>
    <w:p w14:paraId="57FCE861" w14:textId="5246CA9C" w:rsidR="009A2766" w:rsidRPr="00203A31" w:rsidRDefault="009A2766" w:rsidP="009A2766">
      <w:pPr>
        <w:pStyle w:val="-0"/>
        <w:spacing w:after="312"/>
      </w:pPr>
      <w:r>
        <w:rPr>
          <w:rFonts w:hint="eastAsia"/>
        </w:rPr>
        <w:t xml:space="preserve"> </w:t>
      </w:r>
      <w:bookmarkStart w:id="59" w:name="_Toc96118987"/>
      <w:r>
        <w:rPr>
          <w:rFonts w:hint="eastAsia"/>
        </w:rPr>
        <w:t>FPGA</w:t>
      </w:r>
      <w:r>
        <w:rPr>
          <w:rFonts w:hint="eastAsia"/>
        </w:rPr>
        <w:t>逻辑综合</w:t>
      </w:r>
      <w:r w:rsidR="00A87587">
        <w:rPr>
          <w:rFonts w:hint="eastAsia"/>
        </w:rPr>
        <w:t>流程</w:t>
      </w:r>
      <w:bookmarkEnd w:id="59"/>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lastRenderedPageBreak/>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1.25pt;height:88.15pt" o:ole="">
            <v:imagedata r:id="rId38" o:title=""/>
            <o:lock v:ext="edit" aspectratio="f"/>
          </v:shape>
          <o:OLEObject Type="Embed" ProgID="Visio.Drawing.15" ShapeID="_x0000_i1028" DrawAspect="Content" ObjectID="_1707516131" r:id="rId39"/>
        </w:object>
      </w:r>
    </w:p>
    <w:p w14:paraId="417308A1" w14:textId="00D7A44F" w:rsidR="009A2766" w:rsidRPr="00203A31" w:rsidRDefault="009A2766" w:rsidP="009A2766">
      <w:pPr>
        <w:pStyle w:val="-0"/>
        <w:spacing w:after="312"/>
      </w:pPr>
      <w:r>
        <w:rPr>
          <w:rFonts w:hint="eastAsia"/>
        </w:rPr>
        <w:t xml:space="preserve"> </w:t>
      </w:r>
      <w:bookmarkStart w:id="60" w:name="_Ref95835209"/>
      <w:bookmarkStart w:id="61" w:name="_Toc96118988"/>
      <w:r>
        <w:rPr>
          <w:rFonts w:hint="eastAsia"/>
        </w:rPr>
        <w:t>连续赋值语句综合图示</w:t>
      </w:r>
      <w:bookmarkEnd w:id="60"/>
      <w:bookmarkEnd w:id="61"/>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w:t>
      </w:r>
      <w:r w:rsidRPr="00203A31">
        <w:rPr>
          <w:rFonts w:hint="eastAsia"/>
        </w:rPr>
        <w:lastRenderedPageBreak/>
        <w:t>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45pt" o:ole="">
            <v:imagedata r:id="rId40" o:title=""/>
            <o:lock v:ext="edit" aspectratio="f"/>
          </v:shape>
          <o:OLEObject Type="Embed" ProgID="Visio.Drawing.15" ShapeID="_x0000_i1029" DrawAspect="Content" ObjectID="_1707516132" r:id="rId41"/>
        </w:object>
      </w:r>
    </w:p>
    <w:p w14:paraId="7D1C2294" w14:textId="77777777" w:rsidR="009A2766" w:rsidRPr="00785A8A" w:rsidRDefault="009A2766" w:rsidP="009A2766">
      <w:pPr>
        <w:pStyle w:val="-0"/>
        <w:spacing w:after="312"/>
      </w:pPr>
      <w:r>
        <w:rPr>
          <w:rFonts w:hint="eastAsia"/>
        </w:rPr>
        <w:t xml:space="preserve"> </w:t>
      </w:r>
      <w:bookmarkStart w:id="62" w:name="_Ref95777307"/>
      <w:bookmarkStart w:id="63" w:name="_Toc96118989"/>
      <w:r>
        <w:rPr>
          <w:rFonts w:hint="eastAsia"/>
        </w:rPr>
        <w:t>阻塞赋值语句综合图例</w:t>
      </w:r>
      <w:bookmarkEnd w:id="62"/>
      <w:bookmarkEnd w:id="63"/>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42" o:title=""/>
            <o:lock v:ext="edit" aspectratio="f"/>
          </v:shape>
          <o:OLEObject Type="Embed" ProgID="Visio.Drawing.15" ShapeID="_x0000_i1030" DrawAspect="Content" ObjectID="_1707516133" r:id="rId43"/>
        </w:object>
      </w:r>
    </w:p>
    <w:p w14:paraId="31F38878" w14:textId="77777777" w:rsidR="009A2766" w:rsidRPr="00603852" w:rsidRDefault="009A2766" w:rsidP="009A2766">
      <w:pPr>
        <w:pStyle w:val="-0"/>
        <w:spacing w:after="312"/>
      </w:pPr>
      <w:r w:rsidRPr="00603852">
        <w:rPr>
          <w:rFonts w:hint="eastAsia"/>
        </w:rPr>
        <w:t xml:space="preserve"> </w:t>
      </w:r>
      <w:bookmarkStart w:id="64" w:name="_Ref95777322"/>
      <w:bookmarkStart w:id="65" w:name="_Toc96118990"/>
      <w:r w:rsidRPr="00603852">
        <w:t>非阻塞赋值语句综合图</w:t>
      </w:r>
      <w:r w:rsidRPr="00603852">
        <w:rPr>
          <w:rFonts w:hint="eastAsia"/>
        </w:rPr>
        <w:t>例</w:t>
      </w:r>
      <w:bookmarkEnd w:id="64"/>
      <w:bookmarkEnd w:id="65"/>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w:t>
      </w:r>
      <w:r w:rsidRPr="00203A31">
        <w:rPr>
          <w:rFonts w:hint="eastAsia"/>
        </w:rPr>
        <w:lastRenderedPageBreak/>
        <w:t>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433FAD4" w:rsidR="009A2766"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28.65pt;height:27.65pt" o:ole="">
            <v:imagedata r:id="rId44" o:title=""/>
            <o:lock v:ext="edit" aspectratio="f"/>
          </v:shape>
          <o:OLEObject Type="Embed" ProgID="Visio.Drawing.15" ShapeID="_x0000_i1031" DrawAspect="Content" ObjectID="_1707516134" r:id="rId45"/>
        </w:object>
      </w:r>
    </w:p>
    <w:p w14:paraId="7472A92A" w14:textId="77777777" w:rsidR="009A2766" w:rsidRPr="00603852" w:rsidRDefault="009A2766" w:rsidP="009A2766">
      <w:pPr>
        <w:pStyle w:val="-0"/>
        <w:spacing w:after="312"/>
      </w:pPr>
      <w:bookmarkStart w:id="66" w:name="_Toc96118991"/>
      <w:r w:rsidRPr="00603852">
        <w:t>非阻塞赋值语句综合图</w:t>
      </w:r>
      <w:r w:rsidRPr="00603852">
        <w:rPr>
          <w:rFonts w:hint="eastAsia"/>
        </w:rPr>
        <w:t>例</w:t>
      </w:r>
      <w:bookmarkEnd w:id="66"/>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95pt;height:10.95pt" o:ole="">
            <v:imagedata r:id="rId46" o:title=""/>
          </v:shape>
          <o:OLEObject Type="Embed" ProgID="Equation.DSMT4" ShapeID="_x0000_i1032" DrawAspect="Content" ObjectID="_1707516135" r:id="rId47"/>
        </w:object>
      </w:r>
      <w:r w:rsidRPr="00203A31">
        <w:rPr>
          <w:rFonts w:hint="eastAsia"/>
        </w:rPr>
        <w:t>、</w:t>
      </w:r>
      <w:r w:rsidR="00C57D1B" w:rsidRPr="00C57D1B">
        <w:rPr>
          <w:position w:val="-4"/>
        </w:rPr>
        <w:object w:dxaOrig="200" w:dyaOrig="160" w14:anchorId="63884791">
          <v:shape id="_x0000_i1033" type="#_x0000_t75" style="width:10.95pt;height:8.65pt" o:ole="">
            <v:imagedata r:id="rId48" o:title=""/>
          </v:shape>
          <o:OLEObject Type="Embed" ProgID="Equation.DSMT4" ShapeID="_x0000_i1033" DrawAspect="Content" ObjectID="_1707516136" r:id="rId49"/>
        </w:object>
      </w:r>
      <w:r w:rsidRPr="00203A31">
        <w:rPr>
          <w:rFonts w:hint="eastAsia"/>
        </w:rPr>
        <w:t>、</w:t>
      </w:r>
      <w:r w:rsidR="00C57D1B" w:rsidRPr="00C57D1B">
        <w:rPr>
          <w:position w:val="-6"/>
        </w:rPr>
        <w:object w:dxaOrig="160" w:dyaOrig="279" w14:anchorId="12E6FF7B">
          <v:shape id="_x0000_i1034" type="#_x0000_t75" style="width:8.65pt;height:15pt" o:ole="">
            <v:imagedata r:id="rId50" o:title=""/>
          </v:shape>
          <o:OLEObject Type="Embed" ProgID="Equation.DSMT4" ShapeID="_x0000_i1034" DrawAspect="Content" ObjectID="_1707516137" r:id="rId51"/>
        </w:object>
      </w:r>
      <w:r w:rsidRPr="00203A31">
        <w:rPr>
          <w:rFonts w:hint="eastAsia"/>
        </w:rPr>
        <w:t>、</w:t>
      </w:r>
      <w:r w:rsidR="00C57D1B" w:rsidRPr="00C57D1B">
        <w:rPr>
          <w:position w:val="-4"/>
        </w:rPr>
        <w:object w:dxaOrig="180" w:dyaOrig="200" w14:anchorId="08428A8E">
          <v:shape id="_x0000_i1035" type="#_x0000_t75" style="width:9.8pt;height:10.95pt" o:ole="">
            <v:imagedata r:id="rId52" o:title=""/>
          </v:shape>
          <o:OLEObject Type="Embed" ProgID="Equation.DSMT4" ShapeID="_x0000_i1035" DrawAspect="Content" ObjectID="_1707516138" r:id="rId53"/>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3pt" o:ole="">
            <v:imagedata r:id="rId54" o:title=""/>
            <o:lock v:ext="edit" aspectratio="f"/>
          </v:shape>
          <o:OLEObject Type="Embed" ProgID="Visio.Drawing.15" ShapeID="_x0000_i1036" DrawAspect="Content" ObjectID="_1707516139" r:id="rId55"/>
        </w:object>
      </w:r>
    </w:p>
    <w:p w14:paraId="63636F0A" w14:textId="2B660AA5" w:rsidR="009A2766" w:rsidRPr="00203A31" w:rsidRDefault="003740F7" w:rsidP="009A2766">
      <w:pPr>
        <w:pStyle w:val="-0"/>
        <w:spacing w:after="312"/>
      </w:pPr>
      <w:bookmarkStart w:id="67" w:name="_Ref95777339"/>
      <w:bookmarkStart w:id="68" w:name="_Toc96118992"/>
      <w:r>
        <w:rPr>
          <w:rFonts w:hint="eastAsia"/>
        </w:rPr>
        <w:t>算数运算符综合图例</w:t>
      </w:r>
      <w:bookmarkEnd w:id="67"/>
      <w:bookmarkEnd w:id="68"/>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7B3558D"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5pt;height:110.6pt" o:ole="">
            <v:imagedata r:id="rId56" o:title=""/>
            <o:lock v:ext="edit" aspectratio="f"/>
          </v:shape>
          <o:OLEObject Type="Embed" ProgID="Visio.Drawing.15" ShapeID="_x0000_i1037" DrawAspect="Content" ObjectID="_1707516140" r:id="rId57"/>
        </w:object>
      </w:r>
    </w:p>
    <w:p w14:paraId="5612F27C" w14:textId="7F8470AC" w:rsidR="009A2766" w:rsidRPr="00203A31" w:rsidRDefault="003740F7" w:rsidP="008B6AB9">
      <w:pPr>
        <w:pStyle w:val="-0"/>
        <w:spacing w:after="312"/>
      </w:pPr>
      <w:bookmarkStart w:id="69" w:name="_Ref95777388"/>
      <w:bookmarkStart w:id="70" w:name="_Toc96118993"/>
      <w:r>
        <w:rPr>
          <w:rFonts w:hint="eastAsia"/>
        </w:rPr>
        <w:t>if</w:t>
      </w:r>
      <w:r>
        <w:rPr>
          <w:rFonts w:hint="eastAsia"/>
        </w:rPr>
        <w:t>语句综合图例</w:t>
      </w:r>
      <w:bookmarkEnd w:id="69"/>
      <w:bookmarkEnd w:id="70"/>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7.65pt;height:142.85pt" o:ole="">
            <v:imagedata r:id="rId58" o:title=""/>
            <o:lock v:ext="edit" aspectratio="f"/>
          </v:shape>
          <o:OLEObject Type="Embed" ProgID="Visio.Drawing.15" ShapeID="_x0000_i1038" DrawAspect="Content" ObjectID="_1707516141" r:id="rId59"/>
        </w:object>
      </w:r>
    </w:p>
    <w:p w14:paraId="349198FE" w14:textId="49D33256" w:rsidR="009A2766" w:rsidRPr="00203A31" w:rsidRDefault="003740F7" w:rsidP="008B6AB9">
      <w:pPr>
        <w:pStyle w:val="-0"/>
        <w:spacing w:after="312"/>
      </w:pPr>
      <w:bookmarkStart w:id="71" w:name="_Ref95777469"/>
      <w:bookmarkStart w:id="72" w:name="_Toc96118994"/>
      <w:r>
        <w:rPr>
          <w:rFonts w:hint="eastAsia"/>
        </w:rPr>
        <w:t>case</w:t>
      </w:r>
      <w:r>
        <w:rPr>
          <w:rFonts w:hint="eastAsia"/>
        </w:rPr>
        <w:t>语句综合图例</w:t>
      </w:r>
      <w:bookmarkEnd w:id="71"/>
      <w:bookmarkEnd w:id="72"/>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F5484BD" w:rsidR="009A2766"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55pt;height:187.8pt" o:ole="">
            <v:imagedata r:id="rId60" o:title="" cropleft="4874f"/>
            <o:lock v:ext="edit" aspectratio="f"/>
          </v:shape>
          <o:OLEObject Type="Embed" ProgID="Visio.Drawing.15" ShapeID="_x0000_i1039" DrawAspect="Content" ObjectID="_1707516142" r:id="rId61"/>
        </w:object>
      </w:r>
    </w:p>
    <w:p w14:paraId="7FC93515" w14:textId="18244962" w:rsidR="009A2766" w:rsidRPr="00203A31" w:rsidRDefault="00C42E1E" w:rsidP="008B6AB9">
      <w:pPr>
        <w:pStyle w:val="-0"/>
        <w:spacing w:after="312"/>
      </w:pPr>
      <w:bookmarkStart w:id="73" w:name="_Toc96118995"/>
      <w:r>
        <w:rPr>
          <w:rFonts w:hint="eastAsia"/>
        </w:rPr>
        <w:t>循环语句综合图例</w:t>
      </w:r>
      <w:bookmarkEnd w:id="73"/>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5C5AA0F8"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1.65pt;height:97.9pt" o:ole="">
            <v:imagedata r:id="rId62" o:title=""/>
            <o:lock v:ext="edit" aspectratio="f"/>
          </v:shape>
          <o:OLEObject Type="Embed" ProgID="Visio.Drawing.15" ShapeID="_x0000_i1040" DrawAspect="Content" ObjectID="_1707516143" r:id="rId63"/>
        </w:object>
      </w:r>
    </w:p>
    <w:p w14:paraId="78FC9ABD" w14:textId="431FF604" w:rsidR="009A2766" w:rsidRPr="00203A31" w:rsidRDefault="006F3DFA" w:rsidP="008B6AB9">
      <w:pPr>
        <w:pStyle w:val="-0"/>
        <w:spacing w:after="312"/>
      </w:pPr>
      <w:bookmarkStart w:id="74" w:name="_Ref95777488"/>
      <w:bookmarkStart w:id="75" w:name="_Toc96118996"/>
      <w:r>
        <w:rPr>
          <w:rFonts w:hint="eastAsia"/>
        </w:rPr>
        <w:t>函数语句综合图例</w:t>
      </w:r>
      <w:bookmarkEnd w:id="74"/>
      <w:bookmarkEnd w:id="75"/>
    </w:p>
    <w:p w14:paraId="0DC92C11" w14:textId="77777777" w:rsidR="009A2766" w:rsidRPr="00203A31" w:rsidRDefault="009A2766" w:rsidP="006A45F9">
      <w:pPr>
        <w:pStyle w:val="3"/>
      </w:pPr>
      <w:bookmarkStart w:id="76" w:name="_Toc95085599"/>
      <w:bookmarkStart w:id="77" w:name="_Ref96115195"/>
      <w:bookmarkStart w:id="78" w:name="_Toc96119160"/>
      <w:r>
        <w:rPr>
          <w:rFonts w:hint="eastAsia"/>
        </w:rPr>
        <w:t>FPGA</w:t>
      </w:r>
      <w:r w:rsidRPr="00203A31">
        <w:rPr>
          <w:rFonts w:hint="eastAsia"/>
        </w:rPr>
        <w:t>技术映射</w:t>
      </w:r>
      <w:bookmarkEnd w:id="76"/>
      <w:bookmarkEnd w:id="77"/>
      <w:bookmarkEnd w:id="78"/>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23EB24F5"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w:t>
      </w:r>
      <w:r w:rsidRPr="00203A31">
        <w:rPr>
          <w:rFonts w:hint="eastAsia"/>
        </w:rPr>
        <w:lastRenderedPageBreak/>
        <w:t>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041" type="#_x0000_t75" style="width:414.15pt;height:471.75pt" o:ole="">
            <v:imagedata r:id="rId64" o:title=""/>
          </v:shape>
          <o:OLEObject Type="Embed" ProgID="Visio.Drawing.15" ShapeID="_x0000_i1041" DrawAspect="Content" ObjectID="_1707516144" r:id="rId65"/>
        </w:object>
      </w:r>
    </w:p>
    <w:p w14:paraId="1060EC48" w14:textId="77777777" w:rsidR="00D87D44" w:rsidRPr="00203A31" w:rsidRDefault="00D87D44" w:rsidP="00D87D44">
      <w:pPr>
        <w:pStyle w:val="-0"/>
        <w:spacing w:after="312"/>
      </w:pPr>
      <w:bookmarkStart w:id="79" w:name="_Ref95835870"/>
      <w:bookmarkStart w:id="80" w:name="_Toc96118997"/>
      <w:r>
        <w:rPr>
          <w:rFonts w:hint="eastAsia"/>
        </w:rPr>
        <w:t>工艺映射流程图</w:t>
      </w:r>
      <w:bookmarkEnd w:id="79"/>
      <w:bookmarkEnd w:id="80"/>
    </w:p>
    <w:p w14:paraId="336388F4" w14:textId="5E4E9B5F" w:rsidR="009A2766"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w:t>
      </w:r>
      <w:r w:rsidRPr="00203A31">
        <w:rPr>
          <w:rFonts w:hint="eastAsia"/>
        </w:rPr>
        <w:lastRenderedPageBreak/>
        <w:t>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逻辑分解是将电路进行逻辑上的变化，目的是将复杂的逻辑单元用基本函数的形式（如两输入的与门、与非门、或门，单输入的非门）表达，以便于以后的匹配和映射。</w:t>
      </w:r>
    </w:p>
    <w:p w14:paraId="537F4BAF" w14:textId="3F684F67" w:rsidR="009A2766"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w:t>
      </w:r>
      <w:r w:rsidRPr="005837C2">
        <w:rPr>
          <w:rFonts w:eastAsiaTheme="minorEastAsia" w:hint="eastAsia"/>
        </w:rPr>
        <w:lastRenderedPageBreak/>
        <w:t>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47FFE846"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3F7EA14B" w14:textId="77777777" w:rsidR="00BD539E" w:rsidRPr="005837C2" w:rsidRDefault="00BD539E" w:rsidP="00FB0090">
      <w:pPr>
        <w:ind w:firstLine="480"/>
        <w:rPr>
          <w:rFonts w:eastAsiaTheme="minorEastAsia"/>
        </w:rPr>
      </w:pP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81" w:name="_Ref95836547"/>
      <w:bookmarkStart w:id="82" w:name="_Toc96118998"/>
      <w:r>
        <w:rPr>
          <w:rFonts w:hint="eastAsia"/>
        </w:rPr>
        <w:t>M</w:t>
      </w:r>
      <w:r>
        <w:t>apping</w:t>
      </w:r>
      <w:r>
        <w:rPr>
          <w:rFonts w:hint="eastAsia"/>
        </w:rPr>
        <w:t>算法伪代码</w:t>
      </w:r>
      <w:bookmarkEnd w:id="81"/>
      <w:bookmarkEnd w:id="82"/>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83" w:name="_Ref95777515"/>
      <w:bookmarkStart w:id="84" w:name="_Toc96118999"/>
      <w:r>
        <w:rPr>
          <w:rFonts w:hint="eastAsia"/>
        </w:rPr>
        <w:lastRenderedPageBreak/>
        <w:t>电设计转化为</w:t>
      </w:r>
      <w:r>
        <w:rPr>
          <w:rFonts w:hint="eastAsia"/>
        </w:rPr>
        <w:t>DAG</w:t>
      </w:r>
      <w:r>
        <w:rPr>
          <w:rFonts w:hint="eastAsia"/>
        </w:rPr>
        <w:t>图</w:t>
      </w:r>
      <w:bookmarkEnd w:id="83"/>
      <w:bookmarkEnd w:id="84"/>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1A384076" w:rsidR="009A2766" w:rsidRPr="005837C2" w:rsidRDefault="00BD539E" w:rsidP="009A2766">
      <w:pPr>
        <w:pStyle w:val="-0"/>
        <w:spacing w:after="312"/>
      </w:pPr>
      <w:bookmarkStart w:id="85" w:name="_Ref95777540"/>
      <w:bookmarkStart w:id="86" w:name="_Toc96119000"/>
      <w:r>
        <w:rPr>
          <w:rFonts w:hint="eastAsia"/>
        </w:rPr>
        <w:t>逻辑</w:t>
      </w:r>
      <w:r w:rsidR="005654CF">
        <w:rPr>
          <w:rFonts w:hint="eastAsia"/>
        </w:rPr>
        <w:t>划分</w:t>
      </w:r>
      <w:bookmarkEnd w:id="85"/>
      <w:bookmarkEnd w:id="86"/>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1" cstate="print">
                      <a:extLst>
                        <a:ext uri="{BEBA8EAE-BF5A-486C-A8C5-ECC9F3942E4B}">
                          <a14:imgProps xmlns:a14="http://schemas.microsoft.com/office/drawing/2010/main">
                            <a14:imgLayer r:embed="rId7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4E202E0F" w:rsidR="009A2766" w:rsidRPr="005837C2" w:rsidRDefault="00BD539E" w:rsidP="009A2766">
      <w:pPr>
        <w:pStyle w:val="-0"/>
        <w:spacing w:after="312"/>
      </w:pPr>
      <w:bookmarkStart w:id="87" w:name="_Toc96119001"/>
      <w:r>
        <w:rPr>
          <w:rFonts w:hint="eastAsia"/>
        </w:rPr>
        <w:t>器件覆盖</w:t>
      </w:r>
      <w:bookmarkEnd w:id="87"/>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bookmarkStart w:id="88" w:name="_Toc96119161"/>
      <w:r>
        <w:rPr>
          <w:rFonts w:hint="eastAsia"/>
        </w:rPr>
        <w:t>机器学习资源</w:t>
      </w:r>
      <w:r w:rsidR="000C6D62">
        <w:rPr>
          <w:rFonts w:hint="eastAsia"/>
        </w:rPr>
        <w:t>估计方法与模型</w:t>
      </w:r>
      <w:bookmarkEnd w:id="88"/>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89" w:name="_Toc95085601"/>
      <w:bookmarkStart w:id="90" w:name="_Toc96119162"/>
      <w:r w:rsidRPr="00203A31">
        <w:rPr>
          <w:rFonts w:hint="eastAsia"/>
        </w:rPr>
        <w:lastRenderedPageBreak/>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89"/>
      <w:bookmarkEnd w:id="90"/>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2" type="#_x0000_t75" style="width:201pt;height:212.55pt" o:ole="">
            <v:imagedata r:id="rId73" o:title=""/>
          </v:shape>
          <o:OLEObject Type="Embed" ProgID="Visio.Drawing.15" ShapeID="_x0000_i1042" DrawAspect="Content" ObjectID="_1707516145" r:id="rId74"/>
        </w:object>
      </w:r>
    </w:p>
    <w:p w14:paraId="5FD37EF7" w14:textId="02EEC9D1" w:rsidR="00C261FA" w:rsidRDefault="00C261FA" w:rsidP="00C261FA">
      <w:pPr>
        <w:pStyle w:val="-0"/>
        <w:spacing w:after="312"/>
      </w:pPr>
      <w:bookmarkStart w:id="91" w:name="_Toc96119002"/>
      <w:r>
        <w:rPr>
          <w:rFonts w:hint="eastAsia"/>
        </w:rPr>
        <w:t>机器学习实现</w:t>
      </w:r>
      <w:r>
        <w:rPr>
          <w:rFonts w:hint="eastAsia"/>
        </w:rPr>
        <w:t>RTL</w:t>
      </w:r>
      <w:r>
        <w:rPr>
          <w:rFonts w:hint="eastAsia"/>
        </w:rPr>
        <w:t>级设计资源估算</w:t>
      </w:r>
      <w:r w:rsidR="00C932D2">
        <w:rPr>
          <w:rFonts w:hint="eastAsia"/>
        </w:rPr>
        <w:t>流程</w:t>
      </w:r>
      <w:bookmarkEnd w:id="91"/>
    </w:p>
    <w:p w14:paraId="1DC101F0" w14:textId="1ECA11F0" w:rsidR="00F40F95" w:rsidRDefault="00F40F95" w:rsidP="00F40F95">
      <w:pPr>
        <w:pStyle w:val="3"/>
      </w:pPr>
      <w:bookmarkStart w:id="92" w:name="_Toc96119163"/>
      <w:r>
        <w:rPr>
          <w:rFonts w:hint="eastAsia"/>
        </w:rPr>
        <w:t>特征提取方法</w:t>
      </w:r>
      <w:bookmarkEnd w:id="92"/>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w:t>
      </w:r>
      <w:r>
        <w:rPr>
          <w:rFonts w:hint="eastAsia"/>
        </w:rPr>
        <w:lastRenderedPageBreak/>
        <w:t>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3" w:name="_Toc95085602"/>
      <w:bookmarkStart w:id="94" w:name="_Toc96119164"/>
      <w:r w:rsidRPr="00203A31">
        <w:rPr>
          <w:rFonts w:hint="eastAsia"/>
        </w:rPr>
        <w:t>随机森林</w:t>
      </w:r>
      <w:bookmarkEnd w:id="93"/>
      <w:bookmarkEnd w:id="94"/>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3" type="#_x0000_t75" style="width:80.65pt;height:31.1pt" o:ole="">
            <v:imagedata r:id="rId75" o:title=""/>
          </v:shape>
          <o:OLEObject Type="Embed" ProgID="Equation.DSMT4" ShapeID="_x0000_i1043" DrawAspect="Content" ObjectID="_1707516146" r:id="rId76"/>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4" type="#_x0000_t75" style="width:10.95pt;height:12.65pt" o:ole="">
            <v:imagedata r:id="rId77" o:title=""/>
          </v:shape>
          <o:OLEObject Type="Embed" ProgID="Equation.DSMT4" ShapeID="_x0000_i1044" DrawAspect="Content" ObjectID="_1707516147" r:id="rId78"/>
        </w:object>
      </w:r>
      <w:r w:rsidRPr="00203A31">
        <w:rPr>
          <w:rFonts w:eastAsiaTheme="minorEastAsia" w:hint="eastAsia"/>
        </w:rPr>
        <w:t>个含</w:t>
      </w:r>
      <w:r w:rsidR="003A6141" w:rsidRPr="003A6141">
        <w:rPr>
          <w:position w:val="-6"/>
        </w:rPr>
        <w:object w:dxaOrig="260" w:dyaOrig="220" w14:anchorId="0C05F8EC">
          <v:shape id="_x0000_i1045" type="#_x0000_t75" style="width:12.65pt;height:10.95pt" o:ole="">
            <v:imagedata r:id="rId79" o:title=""/>
          </v:shape>
          <o:OLEObject Type="Embed" ProgID="Equation.DSMT4" ShapeID="_x0000_i1045" DrawAspect="Content" ObjectID="_1707516148" r:id="rId80"/>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6" type="#_x0000_t75" style="width:31.1pt;height:17.3pt" o:ole="">
            <v:imagedata r:id="rId81" o:title=""/>
          </v:shape>
          <o:OLEObject Type="Embed" ProgID="Equation.DSMT4" ShapeID="_x0000_i1046" DrawAspect="Content" ObjectID="_1707516149" r:id="rId82"/>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7" type="#_x0000_t75" style="width:77.2pt;height:17.3pt" o:ole="">
            <v:imagedata r:id="rId83" o:title=""/>
          </v:shape>
          <o:OLEObject Type="Embed" ProgID="Equation.DSMT4" ShapeID="_x0000_i1047" DrawAspect="Content" ObjectID="_1707516150" r:id="rId84"/>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8" type="#_x0000_t75" style="width:24.75pt;height:17.3pt" o:ole="">
            <v:imagedata r:id="rId85" o:title=""/>
          </v:shape>
          <o:OLEObject Type="Embed" ProgID="Equation.DSMT4" ShapeID="_x0000_i1048" DrawAspect="Content" ObjectID="_1707516151" r:id="rId86"/>
        </w:object>
      </w:r>
      <w:r w:rsidRPr="00203A31">
        <w:rPr>
          <w:rFonts w:eastAsiaTheme="minorEastAsia" w:hint="eastAsia"/>
        </w:rPr>
        <w:t>很小，而</w:t>
      </w:r>
      <w:r w:rsidR="003A6141" w:rsidRPr="00BB6E71">
        <w:rPr>
          <w:position w:val="-4"/>
        </w:rPr>
        <w:object w:dxaOrig="220" w:dyaOrig="260" w14:anchorId="7E6C2978">
          <v:shape id="_x0000_i1049" type="#_x0000_t75" style="width:10.95pt;height:12.65pt" o:ole="">
            <v:imagedata r:id="rId77" o:title=""/>
          </v:shape>
          <o:OLEObject Type="Embed" ProgID="Equation.DSMT4" ShapeID="_x0000_i1049" DrawAspect="Content" ObjectID="_1707516152" r:id="rId87"/>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29AA5EDF"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w:t>
      </w:r>
      <w:r w:rsidRPr="00203A31">
        <w:rPr>
          <w:rFonts w:eastAsiaTheme="minorEastAsia" w:hint="eastAsia"/>
        </w:rPr>
        <w:lastRenderedPageBreak/>
        <w:t>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95" w:name="_Ref95836670"/>
      <w:bookmarkStart w:id="96" w:name="_Toc96119003"/>
      <w:r>
        <w:rPr>
          <w:rFonts w:hint="eastAsia"/>
        </w:rPr>
        <w:t>Bagging</w:t>
      </w:r>
      <w:r>
        <w:rPr>
          <w:rFonts w:hint="eastAsia"/>
        </w:rPr>
        <w:t>算法伪代码</w:t>
      </w:r>
      <w:bookmarkEnd w:id="95"/>
      <w:bookmarkEnd w:id="96"/>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97" w:name="_Ref95836737"/>
      <w:bookmarkStart w:id="98" w:name="_Toc96119004"/>
      <w:r>
        <w:rPr>
          <w:rFonts w:hint="eastAsia"/>
        </w:rPr>
        <w:lastRenderedPageBreak/>
        <w:t>决策树学习基本算法</w:t>
      </w:r>
      <w:bookmarkEnd w:id="97"/>
      <w:bookmarkEnd w:id="98"/>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0" type="#_x0000_t75" style="width:121.55pt;height:37.45pt" o:ole="">
            <v:imagedata r:id="rId90" o:title=""/>
          </v:shape>
          <o:OLEObject Type="Embed" ProgID="Equation.DSMT4" ShapeID="_x0000_i1050" DrawAspect="Content" ObjectID="_1707516153" r:id="rId91"/>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1" type="#_x0000_t75" style="width:157.25pt;height:32.25pt" o:ole="">
            <v:imagedata r:id="rId92" o:title=""/>
          </v:shape>
          <o:OLEObject Type="Embed" ProgID="Equation.DSMT4" ShapeID="_x0000_i1051" DrawAspect="Content" ObjectID="_1707516154" r:id="rId93"/>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2" type="#_x0000_t75" style="width:112.3pt;height:76.05pt" o:ole="">
            <v:imagedata r:id="rId94" o:title=""/>
          </v:shape>
          <o:OLEObject Type="Embed" ProgID="Equation.DSMT4" ShapeID="_x0000_i1052" DrawAspect="Content" ObjectID="_1707516155" r:id="rId95"/>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99" w:name="_Toc95085603"/>
      <w:r w:rsidRPr="00203A31">
        <w:rPr>
          <w:rFonts w:hint="eastAsia"/>
        </w:rPr>
        <w:t>随机森林</w:t>
      </w:r>
      <w:bookmarkEnd w:id="99"/>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3" type="#_x0000_t75" style="width:10.95pt;height:15pt" o:ole="">
            <v:imagedata r:id="rId96" o:title=""/>
          </v:shape>
          <o:OLEObject Type="Embed" ProgID="Equation.DSMT4" ShapeID="_x0000_i1053" DrawAspect="Content" ObjectID="_1707516156" r:id="rId97"/>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4" type="#_x0000_t75" style="width:10.95pt;height:15pt" o:ole="">
            <v:imagedata r:id="rId98" o:title=""/>
          </v:shape>
          <o:OLEObject Type="Embed" ProgID="Equation.DSMT4" ShapeID="_x0000_i1054" DrawAspect="Content" ObjectID="_1707516157" r:id="rId99"/>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w:t>
      </w:r>
      <w:r w:rsidRPr="00203A31">
        <w:lastRenderedPageBreak/>
        <w:t>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5" type="#_x0000_t75" style="width:13.25pt;height:13.25pt" o:ole="">
            <v:imagedata r:id="rId100" o:title=""/>
          </v:shape>
          <o:OLEObject Type="Embed" ProgID="Equation.DSMT4" ShapeID="_x0000_i1055" DrawAspect="Content" ObjectID="_1707516158" r:id="rId101"/>
        </w:object>
      </w:r>
      <w:r w:rsidRPr="00203A31">
        <w:rPr>
          <w:rFonts w:hint="eastAsia"/>
        </w:rPr>
        <w:t>棵决策树的预测结果</w:t>
      </w:r>
      <w:r w:rsidR="009E664F" w:rsidRPr="009E664F">
        <w:rPr>
          <w:position w:val="-12"/>
        </w:rPr>
        <w:object w:dxaOrig="1060" w:dyaOrig="360" w14:anchorId="2DDD3144">
          <v:shape id="_x0000_i1056" type="#_x0000_t75" style="width:55.3pt;height:16.7pt" o:ole="">
            <v:imagedata r:id="rId102" o:title=""/>
          </v:shape>
          <o:OLEObject Type="Embed" ProgID="Equation.DSMT4" ShapeID="_x0000_i1056" DrawAspect="Content" ObjectID="_1707516159" r:id="rId103"/>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7" type="#_x0000_t75" style="width:37.45pt;height:15pt" o:ole="">
            <v:imagedata r:id="rId104" o:title=""/>
          </v:shape>
          <o:OLEObject Type="Embed" ProgID="Equation.DSMT4" ShapeID="_x0000_i1057" DrawAspect="Content" ObjectID="_1707516160" r:id="rId105"/>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8" type="#_x0000_t75" style="width:217.15pt;height:21.3pt" o:ole="">
            <v:imagedata r:id="rId106" o:title=""/>
          </v:shape>
          <o:OLEObject Type="Embed" ProgID="Equation.DSMT4" ShapeID="_x0000_i1058" DrawAspect="Content" ObjectID="_1707516161" r:id="rId107"/>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9" type="#_x0000_t75" style="width:24.2pt;height:16.15pt" o:ole="">
            <v:imagedata r:id="rId108" o:title=""/>
          </v:shape>
          <o:OLEObject Type="Embed" ProgID="Equation.DSMT4" ShapeID="_x0000_i1059" DrawAspect="Content" ObjectID="_1707516162" r:id="rId109"/>
        </w:object>
      </w:r>
      <w:r w:rsidRPr="00203A31">
        <w:rPr>
          <w:rFonts w:hint="eastAsia"/>
        </w:rPr>
        <w:t>。</w:t>
      </w:r>
      <w:r w:rsidR="00480194" w:rsidRPr="009E664F">
        <w:rPr>
          <w:position w:val="-4"/>
        </w:rPr>
        <w:object w:dxaOrig="460" w:dyaOrig="300" w14:anchorId="2EE17292">
          <v:shape id="_x0000_i1060" type="#_x0000_t75" style="width:23.6pt;height:16.15pt" o:ole="">
            <v:imagedata r:id="rId110" o:title=""/>
          </v:shape>
          <o:OLEObject Type="Embed" ProgID="Equation.DSMT4" ShapeID="_x0000_i1060" DrawAspect="Content" ObjectID="_1707516163" r:id="rId111"/>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1" type="#_x0000_t75" style="width:139.95pt;height:21.3pt" o:ole="">
            <v:imagedata r:id="rId112" o:title=""/>
          </v:shape>
          <o:OLEObject Type="Embed" ProgID="Equation.DSMT4" ShapeID="_x0000_i1061" DrawAspect="Content" ObjectID="_1707516164" r:id="rId113"/>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2" type="#_x0000_t75" style="width:10.95pt;height:15pt" o:ole="">
            <v:imagedata r:id="rId114" o:title=""/>
          </v:shape>
          <o:OLEObject Type="Embed" ProgID="Equation.DSMT4" ShapeID="_x0000_i1062" DrawAspect="Content" ObjectID="_1707516165" r:id="rId115"/>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3" type="#_x0000_t75" style="width:67.4pt;height:16.7pt" o:ole="">
            <v:imagedata r:id="rId116" o:title=""/>
          </v:shape>
          <o:OLEObject Type="Embed" ProgID="Equation.DSMT4" ShapeID="_x0000_i1063" DrawAspect="Content" ObjectID="_1707516166" r:id="rId117"/>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4" type="#_x0000_t75" style="width:12.1pt;height:16.15pt" o:ole="">
            <v:imagedata r:id="rId118" o:title=""/>
          </v:shape>
          <o:OLEObject Type="Embed" ProgID="Equation.DSMT4" ShapeID="_x0000_i1064" DrawAspect="Content" ObjectID="_1707516167" r:id="rId119"/>
        </w:object>
      </w:r>
      <w:r w:rsidRPr="00203A31">
        <w:rPr>
          <w:rFonts w:hint="eastAsia"/>
        </w:rPr>
        <w:t>是在</w:t>
      </w:r>
      <w:r w:rsidR="005C1F6B" w:rsidRPr="005C1F6B">
        <w:rPr>
          <w:position w:val="-6"/>
        </w:rPr>
        <w:object w:dxaOrig="200" w:dyaOrig="279" w14:anchorId="19FE0F03">
          <v:shape id="_x0000_i1065" type="#_x0000_t75" style="width:10.95pt;height:15pt" o:ole="">
            <v:imagedata r:id="rId114" o:title=""/>
          </v:shape>
          <o:OLEObject Type="Embed" ProgID="Equation.DSMT4" ShapeID="_x0000_i1065" DrawAspect="Content" ObjectID="_1707516168" r:id="rId120"/>
        </w:object>
      </w:r>
      <w:r w:rsidRPr="00203A31">
        <w:rPr>
          <w:rFonts w:cs="Arial" w:hint="eastAsia"/>
        </w:rPr>
        <w:t>与</w:t>
      </w:r>
      <w:r w:rsidR="00DC1F70" w:rsidRPr="00DC1F70">
        <w:rPr>
          <w:position w:val="-6"/>
        </w:rPr>
        <w:object w:dxaOrig="240" w:dyaOrig="320" w14:anchorId="7D509BB5">
          <v:shape id="_x0000_i1066" type="#_x0000_t75" style="width:12.1pt;height:16.15pt" o:ole="">
            <v:imagedata r:id="rId121" o:title=""/>
          </v:shape>
          <o:OLEObject Type="Embed" ProgID="Equation.DSMT4" ShapeID="_x0000_i1066" DrawAspect="Content" ObjectID="_1707516169" r:id="rId122"/>
        </w:object>
      </w:r>
      <w:r w:rsidRPr="00203A31">
        <w:rPr>
          <w:rFonts w:cs="Arial" w:hint="eastAsia"/>
        </w:rPr>
        <w:t>相互独立的情况下，残差</w:t>
      </w:r>
      <w:r w:rsidR="00DC1F70" w:rsidRPr="00DC1F70">
        <w:rPr>
          <w:position w:val="-10"/>
        </w:rPr>
        <w:object w:dxaOrig="1160" w:dyaOrig="320" w14:anchorId="54D99F7D">
          <v:shape id="_x0000_i1067" type="#_x0000_t75" style="width:58.75pt;height:16.15pt" o:ole="">
            <v:imagedata r:id="rId123" o:title=""/>
          </v:shape>
          <o:OLEObject Type="Embed" ProgID="Equation.DSMT4" ShapeID="_x0000_i1067" DrawAspect="Content" ObjectID="_1707516170" r:id="rId124"/>
        </w:object>
      </w:r>
      <w:r w:rsidRPr="00203A31">
        <w:rPr>
          <w:rFonts w:hint="eastAsia"/>
        </w:rPr>
        <w:t>和</w:t>
      </w:r>
      <w:r w:rsidR="00DC1F70" w:rsidRPr="00DC1F70">
        <w:rPr>
          <w:position w:val="-10"/>
        </w:rPr>
        <w:object w:dxaOrig="1200" w:dyaOrig="360" w14:anchorId="44C841F0">
          <v:shape id="_x0000_i1068" type="#_x0000_t75" style="width:61.05pt;height:16.7pt" o:ole="">
            <v:imagedata r:id="rId125" o:title=""/>
          </v:shape>
          <o:OLEObject Type="Embed" ProgID="Equation.DSMT4" ShapeID="_x0000_i1068" DrawAspect="Content" ObjectID="_1707516171" r:id="rId126"/>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9" type="#_x0000_t75" style="width:12.1pt;height:16.15pt" o:ole="">
            <v:imagedata r:id="rId118" o:title=""/>
          </v:shape>
          <o:OLEObject Type="Embed" ProgID="Equation.DSMT4" ShapeID="_x0000_i1069" DrawAspect="Content" ObjectID="_1707516172" r:id="rId127"/>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lastRenderedPageBreak/>
        <w:drawing>
          <wp:inline distT="0" distB="0" distL="0" distR="0" wp14:anchorId="1DA4BD08" wp14:editId="7136DBE7">
            <wp:extent cx="5017623" cy="45707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02" r="1426"/>
                    <a:stretch/>
                  </pic:blipFill>
                  <pic:spPr bwMode="auto">
                    <a:xfrm>
                      <a:off x="0" y="0"/>
                      <a:ext cx="5192476" cy="473001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100" w:name="_Ref95837628"/>
      <w:bookmarkStart w:id="101" w:name="_Toc96119005"/>
      <w:r>
        <w:rPr>
          <w:rFonts w:hint="eastAsia"/>
        </w:rPr>
        <w:t>随机森林模型算法</w:t>
      </w:r>
      <w:r w:rsidR="00352492">
        <w:rPr>
          <w:rFonts w:hint="eastAsia"/>
        </w:rPr>
        <w:t>步骤</w:t>
      </w:r>
      <w:bookmarkEnd w:id="100"/>
      <w:bookmarkEnd w:id="101"/>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w:t>
      </w:r>
      <w:r w:rsidRPr="00203A31">
        <w:rPr>
          <w:rFonts w:eastAsiaTheme="minorEastAsia"/>
        </w:rPr>
        <w:lastRenderedPageBreak/>
        <w:t>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102" w:name="_Toc95085604"/>
      <w:bookmarkStart w:id="103" w:name="_Toc96119165"/>
      <w:r>
        <w:rPr>
          <w:rFonts w:hint="eastAsia"/>
        </w:rPr>
        <w:t>人工</w:t>
      </w:r>
      <w:r w:rsidR="009A2766" w:rsidRPr="00203A31">
        <w:rPr>
          <w:rFonts w:hint="eastAsia"/>
        </w:rPr>
        <w:t>神经网络</w:t>
      </w:r>
      <w:bookmarkEnd w:id="102"/>
      <w:bookmarkEnd w:id="103"/>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B2106E0"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104" w:name="_Toc96119006"/>
      <w:r>
        <w:rPr>
          <w:rFonts w:hint="eastAsia"/>
        </w:rPr>
        <w:t>神经元计算图示</w:t>
      </w:r>
      <w:bookmarkEnd w:id="104"/>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0" type="#_x0000_t75" style="width:137.65pt;height:33.4pt" o:ole="">
            <v:imagedata r:id="rId131" o:title=""/>
          </v:shape>
          <o:OLEObject Type="Embed" ProgID="Equation.DSMT4" ShapeID="_x0000_i1070" DrawAspect="Content" ObjectID="_1707516173" r:id="rId132"/>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6CF6BF6"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105" w:name="_Ref95838572"/>
      <w:bookmarkStart w:id="106" w:name="_Toc96119007"/>
      <w:r>
        <w:rPr>
          <w:rFonts w:hint="eastAsia"/>
        </w:rPr>
        <w:t>感知</w:t>
      </w:r>
      <w:r w:rsidR="001760CC">
        <w:rPr>
          <w:rFonts w:hint="eastAsia"/>
        </w:rPr>
        <w:t>器</w:t>
      </w:r>
      <w:r w:rsidR="00505DAD">
        <w:rPr>
          <w:rFonts w:hint="eastAsia"/>
        </w:rPr>
        <w:t>结构图示</w:t>
      </w:r>
      <w:bookmarkEnd w:id="105"/>
      <w:bookmarkEnd w:id="106"/>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1" type="#_x0000_t75" style="width:139.4pt;height:29.95pt" o:ole="">
            <v:imagedata r:id="rId135" o:title=""/>
          </v:shape>
          <o:OLEObject Type="Embed" ProgID="Equation.DSMT4" ShapeID="_x0000_i1071" DrawAspect="Content" ObjectID="_1707516174" r:id="rId136"/>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2" type="#_x0000_t75" style="width:190.1pt;height:29.95pt" o:ole="">
            <v:imagedata r:id="rId137" o:title=""/>
          </v:shape>
          <o:OLEObject Type="Embed" ProgID="Equation.DSMT4" ShapeID="_x0000_i1072" DrawAspect="Content" ObjectID="_1707516175" r:id="rId138"/>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5B63F58E" w:rsidR="009A2766" w:rsidRDefault="009A2766" w:rsidP="00512840">
      <w:pPr>
        <w:ind w:firstLine="480"/>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9" cstate="print">
                      <a:extLst>
                        <a:ext uri="{BEBA8EAE-BF5A-486C-A8C5-ECC9F3942E4B}">
                          <a14:imgProps xmlns:a14="http://schemas.microsoft.com/office/drawing/2010/main">
                            <a14:imgLayer r:embed="rId140">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107" w:name="_Toc96119008"/>
      <w:r>
        <w:rPr>
          <w:rFonts w:hint="eastAsia"/>
        </w:rPr>
        <w:t>多层感知机结构图示</w:t>
      </w:r>
      <w:bookmarkEnd w:id="107"/>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3E19F0E7" w:rsidR="009A2766"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w:t>
      </w:r>
      <w:r w:rsidRPr="00142367">
        <w:rPr>
          <w:rFonts w:hint="eastAsia"/>
        </w:rPr>
        <w:lastRenderedPageBreak/>
        <w:t>它便会执行常规的梯度下降步骤，然后重复整个过程，知道网络收敛到解。</w:t>
      </w:r>
    </w:p>
    <w:p w14:paraId="043BB33A" w14:textId="77777777" w:rsidR="007E4A6B" w:rsidRPr="00142367" w:rsidRDefault="007E4A6B" w:rsidP="00512840">
      <w:pPr>
        <w:ind w:firstLine="480"/>
      </w:pPr>
    </w:p>
    <w:p w14:paraId="6B6C5338" w14:textId="6E726100" w:rsidR="009A2766" w:rsidRDefault="002973E7" w:rsidP="009A2766">
      <w:pPr>
        <w:pStyle w:val="-"/>
        <w:spacing w:before="312"/>
      </w:pPr>
      <w:r>
        <w:rPr>
          <w:rFonts w:hint="eastAsia"/>
        </w:rPr>
        <w:t xml:space="preserve"> </w:t>
      </w:r>
      <w:bookmarkStart w:id="108" w:name="_Toc95901536"/>
      <w:bookmarkStart w:id="109" w:name="_Toc96876520"/>
      <w:r w:rsidR="009A2766" w:rsidRPr="003E17E6">
        <w:rPr>
          <w:rFonts w:hint="eastAsia"/>
        </w:rPr>
        <w:t>典型多层感知机架构</w:t>
      </w:r>
      <w:bookmarkEnd w:id="108"/>
      <w:bookmarkEnd w:id="109"/>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10" w:name="_Toc95085605"/>
      <w:bookmarkStart w:id="111" w:name="_Toc96119166"/>
      <w:r w:rsidRPr="007E4EFC">
        <w:rPr>
          <w:rFonts w:hint="eastAsia"/>
        </w:rPr>
        <w:t>机器学习性能评估指标</w:t>
      </w:r>
      <w:bookmarkEnd w:id="110"/>
      <w:bookmarkEnd w:id="111"/>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73" type="#_x0000_t75" style="width:240.75pt;height:29.95pt" o:ole="">
            <v:imagedata r:id="rId142" o:title=""/>
          </v:shape>
          <o:OLEObject Type="Embed" ProgID="Equation.DSMT4" ShapeID="_x0000_i1073" DrawAspect="Content" ObjectID="_1707516176" r:id="rId143"/>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2" w:name="MTBlankEqn"/>
      <w:r w:rsidR="00130348" w:rsidRPr="00130348">
        <w:rPr>
          <w:position w:val="-8"/>
        </w:rPr>
        <w:object w:dxaOrig="680" w:dyaOrig="320" w14:anchorId="47801CDE">
          <v:shape id="_x0000_i1074" type="#_x0000_t75" style="width:32.25pt;height:16.15pt" o:ole="">
            <v:imagedata r:id="rId144" o:title=""/>
          </v:shape>
          <o:OLEObject Type="Embed" ProgID="Equation.DSMT4" ShapeID="_x0000_i1074" DrawAspect="Content" ObjectID="_1707516177" r:id="rId145"/>
        </w:object>
      </w:r>
      <w:bookmarkEnd w:id="112"/>
      <w:r w:rsidRPr="007E4EFC">
        <w:rPr>
          <w:rFonts w:hint="eastAsia"/>
        </w:rPr>
        <w:t>由点估计的方差</w:t>
      </w:r>
      <w:r w:rsidR="00130348" w:rsidRPr="00130348">
        <w:rPr>
          <w:position w:val="-8"/>
        </w:rPr>
        <w:object w:dxaOrig="460" w:dyaOrig="320" w14:anchorId="0FA8088F">
          <v:shape id="_x0000_i1075" type="#_x0000_t75" style="width:23.6pt;height:16.15pt" o:ole="">
            <v:imagedata r:id="rId146" o:title=""/>
          </v:shape>
          <o:OLEObject Type="Embed" ProgID="Equation.DSMT4" ShapeID="_x0000_i1075" DrawAspect="Content" ObjectID="_1707516178" r:id="rId147"/>
        </w:object>
      </w:r>
      <w:r w:rsidRPr="007E4EFC">
        <w:rPr>
          <w:rFonts w:hint="eastAsia"/>
        </w:rPr>
        <w:t>与偏差</w:t>
      </w:r>
      <w:r w:rsidR="00130348" w:rsidRPr="00130348">
        <w:rPr>
          <w:position w:val="-14"/>
        </w:rPr>
        <w:object w:dxaOrig="800" w:dyaOrig="400" w14:anchorId="0E0A159B">
          <v:shape id="_x0000_i1076" type="#_x0000_t75" style="width:39.75pt;height:19.6pt" o:ole="">
            <v:imagedata r:id="rId148" o:title=""/>
          </v:shape>
          <o:OLEObject Type="Embed" ProgID="Equation.DSMT4" ShapeID="_x0000_i1076" DrawAspect="Content" ObjectID="_1707516179" r:id="rId149"/>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2814D32"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50"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Pr="007E4EFC">
        <w:rPr>
          <w:rFonts w:eastAsiaTheme="minorEastAsia" w:cs="Helvetica" w:hint="eastAsia"/>
          <w:color w:val="333333"/>
        </w:rPr>
        <w:lastRenderedPageBreak/>
        <w:t>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7" type="#_x0000_t75" style="width:10.95pt;height:10.95pt" o:ole="">
            <v:imagedata r:id="rId151" o:title=""/>
          </v:shape>
          <o:OLEObject Type="Embed" ProgID="Equation.DSMT4" ShapeID="_x0000_i1077" DrawAspect="Content" ObjectID="_1707516180" r:id="rId152"/>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8" type="#_x0000_t75" style="width:256.9pt;height:55.85pt" o:ole="">
            <v:imagedata r:id="rId153" o:title=""/>
          </v:shape>
          <o:OLEObject Type="Embed" ProgID="Equation.DSMT4" ShapeID="_x0000_i1078" DrawAspect="Content" ObjectID="_1707516181" r:id="rId154"/>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9" type="#_x0000_t75" style="width:15pt;height:15pt" o:ole="">
            <v:imagedata r:id="rId155" o:title=""/>
          </v:shape>
          <o:OLEObject Type="Embed" ProgID="Equation.DSMT4" ShapeID="_x0000_i1079" DrawAspect="Content" ObjectID="_1707516182" r:id="rId156"/>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5pt;height:15pt" o:ole="">
            <v:imagedata r:id="rId155" o:title=""/>
          </v:shape>
          <o:OLEObject Type="Embed" ProgID="Equation.DSMT4" ShapeID="_x0000_i1080" DrawAspect="Content" ObjectID="_1707516183" r:id="rId157"/>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9"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1" type="#_x0000_t75" style="width:15pt;height:15pt" o:ole="">
            <v:imagedata r:id="rId155" o:title=""/>
          </v:shape>
          <o:OLEObject Type="Embed" ProgID="Equation.DSMT4" ShapeID="_x0000_i1081" DrawAspect="Content" ObjectID="_1707516184" r:id="rId160"/>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2" type="#_x0000_t75" style="width:147.45pt;height:55.85pt" o:ole="">
            <v:imagedata r:id="rId161" o:title=""/>
          </v:shape>
          <o:OLEObject Type="Embed" ProgID="Equation.DSMT4" ShapeID="_x0000_i1082" DrawAspect="Content" ObjectID="_1707516185" r:id="rId162"/>
        </w:object>
      </w:r>
      <w:r>
        <w:t xml:space="preserve"> </w:t>
      </w:r>
      <w:r>
        <w:tab/>
        <w:t>(2</w:t>
      </w:r>
      <w:r w:rsidRPr="00B76304">
        <w:t>-</w:t>
      </w:r>
      <w:r>
        <w:t>1</w:t>
      </w:r>
      <w:r w:rsidR="00CC1A4C">
        <w:t>4</w:t>
      </w:r>
      <w:r>
        <w:rPr>
          <w:rFonts w:hint="eastAsia"/>
        </w:rPr>
        <w:t>)</w:t>
      </w: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3" type="#_x0000_t75" style="width:15pt;height:15pt" o:ole="">
            <v:imagedata r:id="rId155" o:title=""/>
          </v:shape>
          <o:OLEObject Type="Embed" ProgID="Equation.DSMT4" ShapeID="_x0000_i1083" DrawAspect="Content" ObjectID="_1707516186" r:id="rId163"/>
        </w:object>
      </w:r>
      <w:r w:rsidR="009A2766" w:rsidRPr="007E4EFC">
        <w:rPr>
          <w:rFonts w:eastAsiaTheme="minorEastAsia" w:hint="eastAsia"/>
        </w:rPr>
        <w:t>的含义是，预测值解释了</w:t>
      </w:r>
      <w:r w:rsidR="008303A3" w:rsidRPr="008303A3">
        <w:rPr>
          <w:position w:val="-12"/>
        </w:rPr>
        <w:object w:dxaOrig="240" w:dyaOrig="360" w14:anchorId="5411B4B8">
          <v:shape id="_x0000_i1084" type="#_x0000_t75" style="width:12.1pt;height:16.7pt" o:ole="">
            <v:imagedata r:id="rId164" o:title=""/>
          </v:shape>
          <o:OLEObject Type="Embed" ProgID="Equation.DSMT4" ShapeID="_x0000_i1084" DrawAspect="Content" ObjectID="_1707516187" r:id="rId165"/>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5" type="#_x0000_t75" style="width:12.1pt;height:16.7pt" o:ole="">
            <v:imagedata r:id="rId164" o:title=""/>
          </v:shape>
          <o:OLEObject Type="Embed" ProgID="Equation.DSMT4" ShapeID="_x0000_i1085" DrawAspect="Content" ObjectID="_1707516188" r:id="rId166"/>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6" type="#_x0000_t75" style="width:15pt;height:15pt" o:ole="">
            <v:imagedata r:id="rId155" o:title=""/>
          </v:shape>
          <o:OLEObject Type="Embed" ProgID="Equation.DSMT4" ShapeID="_x0000_i1086" DrawAspect="Content" ObjectID="_1707516189" r:id="rId167"/>
        </w:object>
      </w:r>
      <w:r w:rsidR="009A2766" w:rsidRPr="007E4EFC">
        <w:rPr>
          <w:rFonts w:eastAsiaTheme="minorEastAsia" w:hint="eastAsia"/>
        </w:rPr>
        <w:t>表示使用该模型之后，</w:t>
      </w:r>
      <w:r w:rsidR="005976B8" w:rsidRPr="008303A3">
        <w:rPr>
          <w:position w:val="-12"/>
        </w:rPr>
        <w:object w:dxaOrig="240" w:dyaOrig="360" w14:anchorId="4C2A254B">
          <v:shape id="_x0000_i1087" type="#_x0000_t75" style="width:12.1pt;height:16.7pt" o:ole="">
            <v:imagedata r:id="rId164" o:title=""/>
          </v:shape>
          <o:OLEObject Type="Embed" ProgID="Equation.DSMT4" ShapeID="_x0000_i1087" DrawAspect="Content" ObjectID="_1707516190" r:id="rId168"/>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8" type="#_x0000_t75" style="width:15pt;height:15pt" o:ole="">
            <v:imagedata r:id="rId155" o:title=""/>
          </v:shape>
          <o:OLEObject Type="Embed" ProgID="Equation.DSMT4" ShapeID="_x0000_i1088" DrawAspect="Content" ObjectID="_1707516191" r:id="rId169"/>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9" type="#_x0000_t75" style="width:12.1pt;height:16.7pt" o:ole="">
            <v:imagedata r:id="rId164" o:title=""/>
          </v:shape>
          <o:OLEObject Type="Embed" ProgID="Equation.DSMT4" ShapeID="_x0000_i1089" DrawAspect="Content" ObjectID="_1707516192" r:id="rId170"/>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0" type="#_x0000_t75" style="width:32.25pt;height:15pt" o:ole="">
            <v:imagedata r:id="rId171" o:title=""/>
          </v:shape>
          <o:OLEObject Type="Embed" ProgID="Equation.DSMT4" ShapeID="_x0000_i1090" DrawAspect="Content" ObjectID="_1707516193" r:id="rId172"/>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1" type="#_x0000_t75" style="width:32.25pt;height:16.15pt" o:ole="">
            <v:imagedata r:id="rId173" o:title=""/>
          </v:shape>
          <o:OLEObject Type="Embed" ProgID="Equation.DSMT4" ShapeID="_x0000_i1091" DrawAspect="Content" ObjectID="_1707516194" r:id="rId174"/>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2" type="#_x0000_t75" style="width:12.1pt;height:16.7pt" o:ole="">
            <v:imagedata r:id="rId175" o:title=""/>
          </v:shape>
          <o:OLEObject Type="Embed" ProgID="Equation.DSMT4" ShapeID="_x0000_i1092" DrawAspect="Content" ObjectID="_1707516195" r:id="rId176"/>
        </w:object>
      </w:r>
      <w:r w:rsidR="009A2766" w:rsidRPr="007E4EFC">
        <w:rPr>
          <w:rFonts w:eastAsiaTheme="minorEastAsia" w:hint="eastAsia"/>
        </w:rPr>
        <w:t>值等于</w:t>
      </w:r>
      <w:r w:rsidRPr="002A3F79">
        <w:rPr>
          <w:position w:val="-10"/>
        </w:rPr>
        <w:object w:dxaOrig="220" w:dyaOrig="260" w14:anchorId="20C35A1A">
          <v:shape id="_x0000_i1093" type="#_x0000_t75" style="width:10.95pt;height:13.25pt" o:ole="">
            <v:imagedata r:id="rId177" o:title=""/>
          </v:shape>
          <o:OLEObject Type="Embed" ProgID="Equation.DSMT4" ShapeID="_x0000_i1093" DrawAspect="Content" ObjectID="_1707516196" r:id="rId178"/>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4" type="#_x0000_t75" style="width:12.1pt;height:16.7pt" o:ole="">
            <v:imagedata r:id="rId179" o:title=""/>
          </v:shape>
          <o:OLEObject Type="Embed" ProgID="Equation.DSMT4" ShapeID="_x0000_i1094" DrawAspect="Content" ObjectID="_1707516197" r:id="rId180"/>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5" type="#_x0000_t75" style="width:33.4pt;height:16.15pt" o:ole="">
            <v:imagedata r:id="rId181" o:title=""/>
          </v:shape>
          <o:OLEObject Type="Embed" ProgID="Equation.DSMT4" ShapeID="_x0000_i1095" DrawAspect="Content" ObjectID="_1707516198" r:id="rId182"/>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6" type="#_x0000_t75" style="width:10.95pt;height:12.65pt" o:ole="">
            <v:imagedata r:id="rId177" o:title=""/>
          </v:shape>
          <o:OLEObject Type="Embed" ProgID="Equation.DSMT4" ShapeID="_x0000_i1096" DrawAspect="Content" ObjectID="_1707516199" r:id="rId183"/>
        </w:object>
      </w:r>
      <w:r w:rsidR="009A2766" w:rsidRPr="007E4EFC">
        <w:rPr>
          <w:rFonts w:eastAsiaTheme="minorEastAsia" w:hint="eastAsia"/>
        </w:rPr>
        <w:t>值等于</w:t>
      </w:r>
      <w:r w:rsidR="00412B85" w:rsidRPr="002A3F79">
        <w:rPr>
          <w:position w:val="-10"/>
        </w:rPr>
        <w:object w:dxaOrig="220" w:dyaOrig="260" w14:anchorId="1C08A486">
          <v:shape id="_x0000_i1097" type="#_x0000_t75" style="width:10.95pt;height:12.65pt" o:ole="">
            <v:imagedata r:id="rId177" o:title=""/>
          </v:shape>
          <o:OLEObject Type="Embed" ProgID="Equation.DSMT4" ShapeID="_x0000_i1097" DrawAspect="Content" ObjectID="_1707516200" r:id="rId184"/>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8" type="#_x0000_t75" style="width:15pt;height:15pt" o:ole="">
            <v:imagedata r:id="rId185" o:title=""/>
          </v:shape>
          <o:OLEObject Type="Embed" ProgID="Equation.DSMT4" ShapeID="_x0000_i1098" DrawAspect="Content" ObjectID="_1707516201" r:id="rId186"/>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9" type="#_x0000_t75" style="width:59.35pt;height:17.3pt" o:ole="">
            <v:imagedata r:id="rId187" o:title=""/>
          </v:shape>
          <o:OLEObject Type="Embed" ProgID="Equation.DSMT4" ShapeID="_x0000_i1099" DrawAspect="Content" ObjectID="_1707516202" r:id="rId188"/>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9"/>
          <w:pgSz w:w="11906" w:h="16838"/>
          <w:pgMar w:top="1440" w:right="1800" w:bottom="1440" w:left="1800" w:header="851" w:footer="992" w:gutter="0"/>
          <w:cols w:space="425"/>
          <w:docGrid w:type="lines" w:linePitch="312"/>
        </w:sectPr>
      </w:pPr>
    </w:p>
    <w:p w14:paraId="2A567BC5" w14:textId="476FE9AF" w:rsidR="009A2766" w:rsidRDefault="009A2766" w:rsidP="009A2766">
      <w:pPr>
        <w:pStyle w:val="10"/>
      </w:pPr>
      <w:bookmarkStart w:id="113" w:name="_Toc95085606"/>
      <w:bookmarkStart w:id="114" w:name="_Toc96119167"/>
      <w:r w:rsidRPr="000F56D1">
        <w:rPr>
          <w:rFonts w:hint="eastAsia"/>
        </w:rPr>
        <w:lastRenderedPageBreak/>
        <w:t>快速资源估算模型</w:t>
      </w:r>
      <w:bookmarkEnd w:id="113"/>
      <w:bookmarkEnd w:id="114"/>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15" w:name="_Toc95085607"/>
      <w:bookmarkStart w:id="116" w:name="_Toc96119168"/>
      <w:r w:rsidRPr="000F56D1">
        <w:rPr>
          <w:rFonts w:hint="eastAsia"/>
        </w:rPr>
        <w:t>Verific</w:t>
      </w:r>
      <w:r w:rsidRPr="000F56D1">
        <w:rPr>
          <w:rFonts w:hint="eastAsia"/>
        </w:rPr>
        <w:t>及相关数据结构</w:t>
      </w:r>
      <w:bookmarkEnd w:id="115"/>
      <w:bookmarkEnd w:id="116"/>
    </w:p>
    <w:p w14:paraId="1CAA1BFA" w14:textId="05B453BF" w:rsidR="009A2766" w:rsidRPr="000F56D1" w:rsidRDefault="009A2766" w:rsidP="006A45F9">
      <w:pPr>
        <w:pStyle w:val="3"/>
      </w:pPr>
      <w:bookmarkStart w:id="117" w:name="_Toc95085608"/>
      <w:bookmarkStart w:id="118" w:name="_Toc96119169"/>
      <w:r w:rsidRPr="000F56D1">
        <w:rPr>
          <w:rFonts w:hint="eastAsia"/>
        </w:rPr>
        <w:t>Verific</w:t>
      </w:r>
      <w:r w:rsidRPr="000F56D1">
        <w:rPr>
          <w:rFonts w:hint="eastAsia"/>
        </w:rPr>
        <w:t>平台介绍</w:t>
      </w:r>
      <w:bookmarkEnd w:id="117"/>
      <w:bookmarkEnd w:id="118"/>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19" w:name="_Toc95085609"/>
      <w:bookmarkStart w:id="120" w:name="_Toc96119170"/>
      <w:r w:rsidRPr="000F56D1">
        <w:rPr>
          <w:rFonts w:hint="eastAsia"/>
        </w:rPr>
        <w:t>Parse-Tree</w:t>
      </w:r>
      <w:r w:rsidRPr="000F56D1">
        <w:rPr>
          <w:rFonts w:hint="eastAsia"/>
        </w:rPr>
        <w:t>数据结构</w:t>
      </w:r>
      <w:bookmarkEnd w:id="119"/>
      <w:bookmarkEnd w:id="120"/>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w:t>
      </w:r>
      <w:r w:rsidRPr="000F56D1">
        <w:rPr>
          <w:rFonts w:hint="eastAsia"/>
        </w:rPr>
        <w:lastRenderedPageBreak/>
        <w:t>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90"/>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21" w:name="_Toc96119009"/>
      <w:r>
        <w:rPr>
          <w:rFonts w:hint="eastAsia"/>
        </w:rPr>
        <w:t>Veri</w:t>
      </w:r>
      <w:r>
        <w:t>TreeNode</w:t>
      </w:r>
      <w:r>
        <w:rPr>
          <w:rFonts w:hint="eastAsia"/>
        </w:rPr>
        <w:t>类视图</w:t>
      </w:r>
      <w:bookmarkEnd w:id="121"/>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w:t>
      </w:r>
      <w:r w:rsidRPr="000F56D1">
        <w:rPr>
          <w:rFonts w:hint="eastAsia"/>
        </w:rPr>
        <w:lastRenderedPageBreak/>
        <w:t>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91"/>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22" w:name="_Toc96119010"/>
      <w:r>
        <w:rPr>
          <w:rFonts w:hint="eastAsia"/>
        </w:rPr>
        <w:t>VeriModule</w:t>
      </w:r>
      <w:r>
        <w:rPr>
          <w:rFonts w:hint="eastAsia"/>
        </w:rPr>
        <w:t>类视图</w:t>
      </w:r>
      <w:bookmarkEnd w:id="122"/>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23" w:name="_Toc95085610"/>
      <w:bookmarkStart w:id="124" w:name="_Toc96119171"/>
      <w:r w:rsidRPr="000F56D1">
        <w:rPr>
          <w:rFonts w:hint="eastAsia"/>
        </w:rPr>
        <w:t>Netlist</w:t>
      </w:r>
      <w:r w:rsidRPr="000F56D1">
        <w:rPr>
          <w:rFonts w:hint="eastAsia"/>
        </w:rPr>
        <w:t>数据结构</w:t>
      </w:r>
      <w:bookmarkEnd w:id="123"/>
      <w:bookmarkEnd w:id="124"/>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92"/>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25" w:name="_Toc96119011"/>
      <w:r>
        <w:rPr>
          <w:rFonts w:hint="eastAsia"/>
        </w:rPr>
        <w:t>V</w:t>
      </w:r>
      <w:r>
        <w:t>erific-Netlist-DataBase</w:t>
      </w:r>
      <w:r>
        <w:rPr>
          <w:rFonts w:hint="eastAsia"/>
        </w:rPr>
        <w:t>数据结构图</w:t>
      </w:r>
      <w:bookmarkEnd w:id="125"/>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C1E3E40" w:rsidR="009A2766" w:rsidRDefault="009A2766" w:rsidP="006A45F9">
      <w:pPr>
        <w:pStyle w:val="20"/>
      </w:pPr>
      <w:bookmarkStart w:id="126" w:name="_Toc95085611"/>
      <w:bookmarkStart w:id="127" w:name="_Toc96119172"/>
      <w:r w:rsidRPr="000F56D1">
        <w:rPr>
          <w:rFonts w:hint="eastAsia"/>
        </w:rPr>
        <w:t>模型构建</w:t>
      </w:r>
      <w:bookmarkEnd w:id="126"/>
      <w:bookmarkEnd w:id="127"/>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55D925D4" w:rsidR="009A2766" w:rsidRPr="000F56D1" w:rsidRDefault="009A2766" w:rsidP="006A45F9">
      <w:pPr>
        <w:pStyle w:val="3"/>
      </w:pPr>
      <w:bookmarkStart w:id="128" w:name="_Toc95085612"/>
      <w:bookmarkStart w:id="129" w:name="_Toc96119173"/>
      <w:r w:rsidRPr="000F56D1">
        <w:rPr>
          <w:rFonts w:hint="eastAsia"/>
        </w:rPr>
        <w:t>模型流程分析</w:t>
      </w:r>
      <w:bookmarkEnd w:id="128"/>
      <w:bookmarkEnd w:id="129"/>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0" type="#_x0000_t75" style="width:231pt;height:211.95pt" o:ole="">
            <v:imagedata r:id="rId193" o:title=""/>
            <o:lock v:ext="edit" aspectratio="f"/>
          </v:shape>
          <o:OLEObject Type="Embed" ProgID="Visio.Drawing.15" ShapeID="_x0000_i1100" DrawAspect="Content" ObjectID="_1707516203" r:id="rId194"/>
        </w:object>
      </w:r>
    </w:p>
    <w:p w14:paraId="7C5DA576" w14:textId="77777777" w:rsidR="009A2766" w:rsidRPr="000F56D1" w:rsidRDefault="009A2766" w:rsidP="009A2766">
      <w:pPr>
        <w:pStyle w:val="-0"/>
        <w:spacing w:after="312"/>
      </w:pPr>
      <w:r>
        <w:rPr>
          <w:rFonts w:hint="eastAsia"/>
        </w:rPr>
        <w:t xml:space="preserve"> </w:t>
      </w:r>
      <w:bookmarkStart w:id="130" w:name="_Toc96119012"/>
      <w:r>
        <w:rPr>
          <w:rFonts w:hint="eastAsia"/>
        </w:rPr>
        <w:t>快速资源估算模型文件流</w:t>
      </w:r>
      <w:bookmarkEnd w:id="130"/>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w:t>
      </w:r>
      <w:r w:rsidRPr="000F56D1">
        <w:rPr>
          <w:rFonts w:hint="eastAsia"/>
        </w:rPr>
        <w:lastRenderedPageBreak/>
        <w:t>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1" type="#_x0000_t75" style="width:274.75pt;height:192.95pt" o:ole="">
            <v:imagedata r:id="rId195" o:title=""/>
            <o:lock v:ext="edit" aspectratio="f"/>
          </v:shape>
          <o:OLEObject Type="Embed" ProgID="Visio.Drawing.15" ShapeID="_x0000_i1101" DrawAspect="Content" ObjectID="_1707516204" r:id="rId196"/>
        </w:object>
      </w:r>
    </w:p>
    <w:p w14:paraId="427D905C" w14:textId="77777777" w:rsidR="009A2766" w:rsidRPr="000F56D1" w:rsidRDefault="009A2766" w:rsidP="009A2766">
      <w:pPr>
        <w:pStyle w:val="-0"/>
        <w:spacing w:after="312"/>
      </w:pPr>
      <w:r>
        <w:rPr>
          <w:rFonts w:hint="eastAsia"/>
        </w:rPr>
        <w:t xml:space="preserve"> </w:t>
      </w:r>
      <w:bookmarkStart w:id="131" w:name="_Toc96119013"/>
      <w:r>
        <w:rPr>
          <w:rFonts w:hint="eastAsia"/>
        </w:rPr>
        <w:t>快速资源估算模型流程图示</w:t>
      </w:r>
      <w:bookmarkEnd w:id="131"/>
    </w:p>
    <w:p w14:paraId="661802FE" w14:textId="77777777" w:rsidR="009A2766" w:rsidRPr="000F56D1" w:rsidRDefault="009A2766" w:rsidP="006A45F9">
      <w:pPr>
        <w:pStyle w:val="3"/>
      </w:pPr>
      <w:bookmarkStart w:id="132" w:name="_Toc95085613"/>
      <w:bookmarkStart w:id="133" w:name="_Toc96119174"/>
      <w:r w:rsidRPr="000F56D1">
        <w:rPr>
          <w:rFonts w:hint="eastAsia"/>
        </w:rPr>
        <w:t>建模实现</w:t>
      </w:r>
      <w:bookmarkEnd w:id="132"/>
      <w:bookmarkEnd w:id="133"/>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02" type="#_x0000_t75" style="width:90.45pt;height:175.7pt" o:ole="">
            <v:imagedata r:id="rId197" o:title=""/>
          </v:shape>
          <o:OLEObject Type="Embed" ProgID="Visio.Drawing.15" ShapeID="_x0000_i1102" DrawAspect="Content" ObjectID="_1707516205" r:id="rId198"/>
        </w:object>
      </w:r>
    </w:p>
    <w:p w14:paraId="36A00020" w14:textId="65B56BF7" w:rsidR="009A2766" w:rsidRPr="000F56D1" w:rsidRDefault="00BC193F" w:rsidP="009A2766">
      <w:pPr>
        <w:pStyle w:val="-0"/>
        <w:spacing w:after="312"/>
      </w:pPr>
      <w:r>
        <w:rPr>
          <w:rFonts w:hint="eastAsia"/>
        </w:rPr>
        <w:t xml:space="preserve"> </w:t>
      </w:r>
      <w:bookmarkStart w:id="134" w:name="_Ref96114358"/>
      <w:bookmarkStart w:id="135" w:name="_Toc96119014"/>
      <w:r w:rsidR="009A2766">
        <w:rPr>
          <w:rFonts w:hint="eastAsia"/>
        </w:rPr>
        <w:t>快速资源估算模型</w:t>
      </w:r>
      <w:r w:rsidR="009A2766">
        <w:rPr>
          <w:rFonts w:hint="eastAsia"/>
        </w:rPr>
        <w:t>Parse-Design</w:t>
      </w:r>
      <w:bookmarkEnd w:id="134"/>
      <w:r w:rsidR="00783861">
        <w:rPr>
          <w:rFonts w:hint="eastAsia"/>
        </w:rPr>
        <w:t>流程</w:t>
      </w:r>
      <w:bookmarkEnd w:id="135"/>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9"/>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36" w:name="_Toc96119015"/>
      <w:r w:rsidR="009A2766">
        <w:rPr>
          <w:rFonts w:hint="eastAsia"/>
        </w:rPr>
        <w:t>RTL</w:t>
      </w:r>
      <w:r w:rsidR="009A2766">
        <w:t xml:space="preserve"> </w:t>
      </w:r>
      <w:r w:rsidR="009A2766">
        <w:rPr>
          <w:rFonts w:hint="eastAsia"/>
        </w:rPr>
        <w:t>Elaborate</w:t>
      </w:r>
      <w:r w:rsidR="009A2766">
        <w:rPr>
          <w:rFonts w:hint="eastAsia"/>
        </w:rPr>
        <w:t>操作图示</w:t>
      </w:r>
      <w:bookmarkEnd w:id="136"/>
    </w:p>
    <w:p w14:paraId="6B6F2DEA" w14:textId="77777777" w:rsidR="009A2766" w:rsidRPr="007D72CC" w:rsidRDefault="009A2766" w:rsidP="009A2766">
      <w:pPr>
        <w:ind w:firstLineChars="100" w:firstLine="240"/>
      </w:pPr>
      <w:r w:rsidRPr="007D72CC">
        <w:rPr>
          <w:rFonts w:hint="eastAsia"/>
        </w:rPr>
        <w:lastRenderedPageBreak/>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3" type="#_x0000_t75" style="width:422.8pt;height:165.3pt" o:ole="">
            <v:imagedata r:id="rId200" o:title=""/>
            <o:lock v:ext="edit" aspectratio="f"/>
          </v:shape>
          <o:OLEObject Type="Embed" ProgID="Visio.Drawing.15" ShapeID="_x0000_i1103" DrawAspect="Content" ObjectID="_1707516206" r:id="rId201"/>
        </w:object>
      </w:r>
    </w:p>
    <w:p w14:paraId="168D7A67" w14:textId="26D4112F" w:rsidR="009A2766" w:rsidRDefault="003535D3" w:rsidP="009A2766">
      <w:pPr>
        <w:pStyle w:val="-0"/>
        <w:spacing w:after="312"/>
      </w:pPr>
      <w:r>
        <w:t xml:space="preserve"> </w:t>
      </w:r>
      <w:bookmarkStart w:id="137" w:name="_Ref95840888"/>
      <w:bookmarkStart w:id="138" w:name="_Toc96119016"/>
      <w:r w:rsidR="009A2766">
        <w:rPr>
          <w:rFonts w:hint="eastAsia"/>
        </w:rPr>
        <w:t>Flatten</w:t>
      </w:r>
      <w:r w:rsidR="009A2766">
        <w:rPr>
          <w:rFonts w:hint="eastAsia"/>
        </w:rPr>
        <w:t>操作电路图示</w:t>
      </w:r>
      <w:bookmarkEnd w:id="137"/>
      <w:bookmarkEnd w:id="138"/>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4" type="#_x0000_t75" style="width:411.85pt;height:162.45pt" o:ole="">
            <v:imagedata r:id="rId202" o:title=""/>
            <o:lock v:ext="edit" aspectratio="f"/>
          </v:shape>
          <o:OLEObject Type="Embed" ProgID="Visio.Drawing.15" ShapeID="_x0000_i1104" DrawAspect="Content" ObjectID="_1707516207" r:id="rId203"/>
        </w:object>
      </w:r>
    </w:p>
    <w:p w14:paraId="53D8D5FA" w14:textId="04B880D3" w:rsidR="009A2766" w:rsidRPr="000F56D1" w:rsidRDefault="00A83585" w:rsidP="009A2766">
      <w:pPr>
        <w:pStyle w:val="-0"/>
        <w:spacing w:after="312"/>
      </w:pPr>
      <w:r>
        <w:t xml:space="preserve"> </w:t>
      </w:r>
      <w:bookmarkStart w:id="139" w:name="_Toc96119017"/>
      <w:r w:rsidR="009A2766">
        <w:rPr>
          <w:rFonts w:hint="eastAsia"/>
        </w:rPr>
        <w:t>Flatten</w:t>
      </w:r>
      <w:r w:rsidR="009A2766">
        <w:rPr>
          <w:rFonts w:hint="eastAsia"/>
        </w:rPr>
        <w:t>操作树结构图示</w:t>
      </w:r>
      <w:bookmarkEnd w:id="139"/>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w:t>
      </w:r>
      <w:r w:rsidRPr="000F56D1">
        <w:rPr>
          <w:rFonts w:hint="eastAsia"/>
        </w:rPr>
        <w:lastRenderedPageBreak/>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1105" type="#_x0000_t75" style="width:217.75pt;height:142.85pt" o:ole="">
            <v:imagedata r:id="rId204" o:title=""/>
            <o:lock v:ext="edit" aspectratio="f"/>
          </v:shape>
          <o:OLEObject Type="Embed" ProgID="Visio.Drawing.15" ShapeID="_x0000_i1105" DrawAspect="Content" ObjectID="_1707516208" r:id="rId205"/>
        </w:object>
      </w:r>
    </w:p>
    <w:p w14:paraId="09CA3CFF" w14:textId="77777777" w:rsidR="009A2766" w:rsidRPr="000F56D1" w:rsidRDefault="009A2766" w:rsidP="009A2766">
      <w:pPr>
        <w:pStyle w:val="-0"/>
        <w:spacing w:after="312"/>
      </w:pPr>
      <w:bookmarkStart w:id="140" w:name="_Ref96114919"/>
      <w:bookmarkStart w:id="141" w:name="_Toc96119018"/>
      <w:r>
        <w:rPr>
          <w:rFonts w:hint="eastAsia"/>
        </w:rPr>
        <w:t>RTL</w:t>
      </w:r>
      <w:r>
        <w:rPr>
          <w:rFonts w:hint="eastAsia"/>
        </w:rPr>
        <w:t>级基本器件库</w:t>
      </w:r>
      <w:bookmarkEnd w:id="140"/>
      <w:bookmarkEnd w:id="141"/>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1106" type="#_x0000_t75" style="width:283.95pt;height:135.95pt" o:ole="">
            <v:imagedata r:id="rId206" o:title=""/>
            <o:lock v:ext="edit" aspectratio="f"/>
          </v:shape>
          <o:OLEObject Type="Embed" ProgID="Visio.Drawing.15" ShapeID="_x0000_i1106" DrawAspect="Content" ObjectID="_1707516209" r:id="rId207"/>
        </w:object>
      </w:r>
    </w:p>
    <w:p w14:paraId="08BAFC44" w14:textId="77777777" w:rsidR="009A2766" w:rsidRPr="000F56D1" w:rsidRDefault="009A2766" w:rsidP="009A2766">
      <w:pPr>
        <w:pStyle w:val="-0"/>
        <w:spacing w:after="312"/>
      </w:pPr>
      <w:bookmarkStart w:id="142" w:name="_Ref95843109"/>
      <w:bookmarkStart w:id="143" w:name="_Toc96119019"/>
      <w:r>
        <w:rPr>
          <w:rFonts w:hint="eastAsia"/>
        </w:rPr>
        <w:t>快速资源估算模型计算结果</w:t>
      </w:r>
      <w:bookmarkEnd w:id="142"/>
      <w:bookmarkEnd w:id="143"/>
    </w:p>
    <w:p w14:paraId="5F9AE0E2" w14:textId="77777777" w:rsidR="009A2766" w:rsidRPr="000F56D1" w:rsidRDefault="009A2766" w:rsidP="00312AB2">
      <w:pPr>
        <w:pStyle w:val="20"/>
      </w:pPr>
      <w:bookmarkStart w:id="144" w:name="_Toc95085614"/>
      <w:bookmarkStart w:id="145" w:name="_Toc96119175"/>
      <w:r w:rsidRPr="000F56D1">
        <w:rPr>
          <w:rFonts w:hint="eastAsia"/>
        </w:rPr>
        <w:lastRenderedPageBreak/>
        <w:t>模型优化</w:t>
      </w:r>
      <w:bookmarkEnd w:id="144"/>
      <w:bookmarkEnd w:id="145"/>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46" w:name="_Toc95085615"/>
      <w:bookmarkStart w:id="147" w:name="_Toc96119176"/>
      <w:r w:rsidRPr="000F56D1">
        <w:rPr>
          <w:rFonts w:hint="eastAsia"/>
        </w:rPr>
        <w:t>BottomToUP</w:t>
      </w:r>
      <w:r w:rsidRPr="000F56D1">
        <w:rPr>
          <w:rFonts w:hint="eastAsia"/>
        </w:rPr>
        <w:t>算法</w:t>
      </w:r>
      <w:bookmarkEnd w:id="146"/>
      <w:bookmarkEnd w:id="147"/>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07" type="#_x0000_t75" style="width:277.65pt;height:268.4pt" o:ole="">
            <v:imagedata r:id="rId208" o:title=""/>
            <o:lock v:ext="edit" aspectratio="f"/>
          </v:shape>
          <o:OLEObject Type="Embed" ProgID="Visio.Drawing.15" ShapeID="_x0000_i1107" DrawAspect="Content" ObjectID="_1707516210" r:id="rId209"/>
        </w:object>
      </w:r>
    </w:p>
    <w:p w14:paraId="6DDEBB60" w14:textId="77777777" w:rsidR="009A2766" w:rsidRPr="000F56D1" w:rsidRDefault="009A2766" w:rsidP="009A2766">
      <w:pPr>
        <w:pStyle w:val="-0"/>
        <w:spacing w:after="312"/>
      </w:pPr>
      <w:bookmarkStart w:id="148" w:name="_Toc9611902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48"/>
    </w:p>
    <w:p w14:paraId="14C75693" w14:textId="39C6FA69"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8" type="#_x0000_t75" style="width:413pt;height:152.65pt" o:ole="">
            <v:imagedata r:id="rId210" o:title=""/>
            <o:lock v:ext="edit" aspectratio="f"/>
          </v:shape>
          <o:OLEObject Type="Embed" ProgID="Visio.Drawing.15" ShapeID="_x0000_i1108" DrawAspect="Content" ObjectID="_1707516211" r:id="rId211"/>
        </w:object>
      </w:r>
    </w:p>
    <w:p w14:paraId="475C73E3" w14:textId="77777777" w:rsidR="009A2766" w:rsidRPr="000F56D1" w:rsidRDefault="009A2766" w:rsidP="009A2766">
      <w:pPr>
        <w:pStyle w:val="-0"/>
        <w:spacing w:after="312"/>
      </w:pPr>
      <w:bookmarkStart w:id="149" w:name="_Ref95843158"/>
      <w:bookmarkStart w:id="150" w:name="_Toc96119021"/>
      <w:r>
        <w:rPr>
          <w:rFonts w:hint="eastAsia"/>
        </w:rPr>
        <w:t>BottomToUp</w:t>
      </w:r>
      <w:r>
        <w:rPr>
          <w:rFonts w:hint="eastAsia"/>
        </w:rPr>
        <w:t>算法数据结构</w:t>
      </w:r>
      <w:bookmarkEnd w:id="149"/>
      <w:bookmarkEnd w:id="150"/>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51" w:name="_Ref95843245"/>
      <w:bookmarkStart w:id="152" w:name="_Toc96119022"/>
      <w:r>
        <w:rPr>
          <w:rFonts w:hint="eastAsia"/>
        </w:rPr>
        <w:t>BottomToUp</w:t>
      </w:r>
      <w:r>
        <w:rPr>
          <w:rFonts w:hint="eastAsia"/>
        </w:rPr>
        <w:t>算法伪代码</w:t>
      </w:r>
      <w:bookmarkEnd w:id="151"/>
      <w:bookmarkEnd w:id="152"/>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13">
                      <a:extLst>
                        <a:ext uri="{BEBA8EAE-BF5A-486C-A8C5-ECC9F3942E4B}">
                          <a14:imgProps xmlns:a14="http://schemas.microsoft.com/office/drawing/2010/main">
                            <a14:imgLayer r:embed="rId214">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312"/>
      </w:pPr>
      <w:bookmarkStart w:id="153" w:name="_Ref95843286"/>
      <w:bookmarkStart w:id="154" w:name="_Toc96119023"/>
      <w:r>
        <w:rPr>
          <w:rFonts w:hint="eastAsia"/>
        </w:rPr>
        <w:t>优化后快速资源估算模型输出</w:t>
      </w:r>
      <w:bookmarkEnd w:id="153"/>
      <w:bookmarkEnd w:id="154"/>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55" w:name="_Toc95085616"/>
      <w:bookmarkStart w:id="156" w:name="_Toc96119177"/>
      <w:r w:rsidRPr="000F56D1">
        <w:rPr>
          <w:rFonts w:hint="eastAsia"/>
        </w:rPr>
        <w:t>冗余逻辑优化及合并</w:t>
      </w:r>
      <w:bookmarkEnd w:id="155"/>
      <w:bookmarkEnd w:id="156"/>
    </w:p>
    <w:p w14:paraId="4B495448" w14:textId="482B4662"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信息特别留意。综合优化的过程还会对逻辑进行组合置换，因此需要注意的是，并非源文件中所有模块、寄存器、信号都会出现在综合结果的网表中。</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w:t>
      </w:r>
      <w:r w:rsidRPr="000F56D1">
        <w:rPr>
          <w:rFonts w:hint="eastAsia"/>
        </w:rPr>
        <w:lastRenderedPageBreak/>
        <w:t>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57" w:name="_Toc95085617"/>
      <w:bookmarkStart w:id="158" w:name="_Toc96119178"/>
      <w:r w:rsidRPr="000F56D1">
        <w:rPr>
          <w:rFonts w:hint="eastAsia"/>
        </w:rPr>
        <w:t>最小面积优化方法</w:t>
      </w:r>
      <w:bookmarkEnd w:id="157"/>
      <w:bookmarkEnd w:id="158"/>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0405850D"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5"/>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59" w:name="_Toc96119024"/>
      <w:r>
        <w:rPr>
          <w:rFonts w:hint="eastAsia"/>
        </w:rPr>
        <w:t>LUT-</w:t>
      </w:r>
      <w:r>
        <w:t xml:space="preserve">5 </w:t>
      </w:r>
      <w:r>
        <w:rPr>
          <w:rFonts w:hint="eastAsia"/>
        </w:rPr>
        <w:t>Base</w:t>
      </w:r>
      <w:r>
        <w:t xml:space="preserve"> </w:t>
      </w:r>
      <w:r>
        <w:rPr>
          <w:rFonts w:hint="eastAsia"/>
        </w:rPr>
        <w:t>FPGA</w:t>
      </w:r>
      <w:r>
        <w:rPr>
          <w:rFonts w:hint="eastAsia"/>
        </w:rPr>
        <w:t>结构图示</w:t>
      </w:r>
      <w:bookmarkEnd w:id="159"/>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6"/>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60" w:name="_Ref95843334"/>
      <w:bookmarkStart w:id="161" w:name="_Toc96119025"/>
      <w:r>
        <w:t>4</w:t>
      </w:r>
      <w:r>
        <w:rPr>
          <w:rFonts w:hint="eastAsia"/>
        </w:rPr>
        <w:t>输入查找表真值表</w:t>
      </w:r>
      <w:bookmarkEnd w:id="160"/>
      <w:bookmarkEnd w:id="161"/>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62" w:name="_Toc96119179"/>
      <w:r w:rsidRPr="006A45F9">
        <w:rPr>
          <w:rFonts w:hint="eastAsia"/>
        </w:rPr>
        <w:lastRenderedPageBreak/>
        <w:t>结果分析</w:t>
      </w:r>
      <w:bookmarkEnd w:id="162"/>
    </w:p>
    <w:p w14:paraId="7FFA5736" w14:textId="77462476" w:rsidR="006A45F9" w:rsidRPr="000F56D1" w:rsidRDefault="006A45F9" w:rsidP="006A45F9">
      <w:pPr>
        <w:pStyle w:val="-"/>
        <w:spacing w:before="312"/>
      </w:pPr>
      <w:r>
        <w:rPr>
          <w:rFonts w:hint="eastAsia"/>
        </w:rPr>
        <w:t xml:space="preserve"> </w:t>
      </w:r>
      <w:bookmarkStart w:id="163" w:name="_Ref95673046"/>
      <w:bookmarkStart w:id="164" w:name="_Toc95901537"/>
      <w:bookmarkStart w:id="165" w:name="_Toc96876521"/>
      <w:r w:rsidR="00566E6B">
        <w:rPr>
          <w:rFonts w:hint="eastAsia"/>
        </w:rPr>
        <w:t>快速资源估算模型</w:t>
      </w:r>
      <w:r w:rsidR="006820E3">
        <w:rPr>
          <w:rFonts w:hint="eastAsia"/>
        </w:rPr>
        <w:t>无优化</w:t>
      </w:r>
      <w:r w:rsidR="00566E6B">
        <w:rPr>
          <w:rFonts w:hint="eastAsia"/>
        </w:rPr>
        <w:t>结果对比</w:t>
      </w:r>
      <w:bookmarkEnd w:id="163"/>
      <w:bookmarkEnd w:id="164"/>
      <w:bookmarkEnd w:id="165"/>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312"/>
        <w:ind w:firstLine="480"/>
      </w:pPr>
      <w:bookmarkStart w:id="166" w:name="_Toc96876522"/>
      <w:bookmarkStart w:id="167" w:name="_Ref95673047"/>
      <w:bookmarkStart w:id="168" w:name="_Toc95901538"/>
      <w:r>
        <w:rPr>
          <w:rFonts w:hint="eastAsia"/>
        </w:rPr>
        <w:t>快速资源估算模型</w:t>
      </w:r>
      <w:r w:rsidR="00A1574A">
        <w:rPr>
          <w:rFonts w:hint="eastAsia"/>
        </w:rPr>
        <w:t>增加</w:t>
      </w:r>
      <w:r>
        <w:rPr>
          <w:rFonts w:hint="eastAsia"/>
        </w:rPr>
        <w:t>优化结果对比</w:t>
      </w:r>
      <w:bookmarkEnd w:id="166"/>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67"/>
      <w:bookmarkEnd w:id="168"/>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69" w:name="_Toc95085618"/>
      <w:bookmarkStart w:id="170" w:name="_Toc96119180"/>
      <w:r w:rsidRPr="000F56D1">
        <w:rPr>
          <w:rStyle w:val="21"/>
          <w:rFonts w:hint="eastAsia"/>
        </w:rPr>
        <w:lastRenderedPageBreak/>
        <w:t>本章小结</w:t>
      </w:r>
      <w:bookmarkEnd w:id="169"/>
      <w:bookmarkEnd w:id="170"/>
    </w:p>
    <w:p w14:paraId="2382DD3E" w14:textId="54A6AC22" w:rsidR="000D122A" w:rsidRDefault="009A2766" w:rsidP="009A2766">
      <w:pPr>
        <w:ind w:firstLine="480"/>
        <w:sectPr w:rsidR="000D122A" w:rsidSect="003535D3">
          <w:headerReference w:type="default" r:id="rId219"/>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，时间性能</w:t>
      </w:r>
      <w:r w:rsidRPr="000F56D1">
        <w:rPr>
          <w:rFonts w:hint="eastAsia"/>
        </w:rPr>
        <w:t>，同时</w:t>
      </w:r>
      <w:r w:rsidR="004B14F1">
        <w:rPr>
          <w:rFonts w:hint="eastAsia"/>
        </w:rPr>
        <w:t>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77777777" w:rsidR="00A962B7" w:rsidRPr="00281957" w:rsidRDefault="00A962B7" w:rsidP="00A962B7">
      <w:pPr>
        <w:pStyle w:val="10"/>
      </w:pPr>
      <w:bookmarkStart w:id="171" w:name="_Toc95085619"/>
      <w:bookmarkStart w:id="172" w:name="_Ref95248347"/>
      <w:bookmarkStart w:id="173" w:name="_Ref95465461"/>
      <w:bookmarkStart w:id="174" w:name="_Ref95509511"/>
      <w:bookmarkStart w:id="175" w:name="_Ref95668256"/>
      <w:bookmarkStart w:id="176" w:name="_Ref96012783"/>
      <w:bookmarkStart w:id="177" w:name="_Toc96119181"/>
      <w:r w:rsidRPr="00281957">
        <w:rPr>
          <w:rFonts w:hint="eastAsia"/>
        </w:rPr>
        <w:lastRenderedPageBreak/>
        <w:t>特征提取</w:t>
      </w:r>
      <w:bookmarkEnd w:id="171"/>
      <w:bookmarkEnd w:id="172"/>
      <w:bookmarkEnd w:id="173"/>
      <w:bookmarkEnd w:id="174"/>
      <w:bookmarkEnd w:id="175"/>
      <w:bookmarkEnd w:id="176"/>
      <w:bookmarkEnd w:id="177"/>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78" w:name="_Toc95085620"/>
      <w:bookmarkStart w:id="179" w:name="_Toc96119182"/>
      <w:r w:rsidRPr="00281957">
        <w:rPr>
          <w:rFonts w:hint="eastAsia"/>
        </w:rPr>
        <w:t xml:space="preserve">Verilog HDL </w:t>
      </w:r>
      <w:r w:rsidRPr="00281957">
        <w:rPr>
          <w:rFonts w:hint="eastAsia"/>
        </w:rPr>
        <w:t>语法特征分析</w:t>
      </w:r>
      <w:bookmarkEnd w:id="178"/>
      <w:bookmarkEnd w:id="179"/>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0419F929"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312"/>
      </w:pPr>
      <w:bookmarkStart w:id="180" w:name="_Ref96016094"/>
      <w:r>
        <w:t xml:space="preserve"> </w:t>
      </w:r>
      <w:bookmarkStart w:id="181" w:name="_Toc96876523"/>
      <w:r w:rsidR="00BA3898">
        <w:rPr>
          <w:rFonts w:hint="eastAsia"/>
        </w:rPr>
        <w:t>Verilog</w:t>
      </w:r>
      <w:r w:rsidR="00BA3898">
        <w:rPr>
          <w:rFonts w:hint="eastAsia"/>
        </w:rPr>
        <w:t>主要语法类型与关键字</w:t>
      </w:r>
      <w:bookmarkEnd w:id="180"/>
      <w:bookmarkEnd w:id="181"/>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82" w:name="_Toc95085621"/>
      <w:bookmarkStart w:id="183" w:name="_Ref95144585"/>
      <w:bookmarkStart w:id="184" w:name="_Toc96119183"/>
      <w:r w:rsidRPr="00281957">
        <w:rPr>
          <w:rFonts w:hint="eastAsia"/>
        </w:rPr>
        <w:lastRenderedPageBreak/>
        <w:t>特征提取方法</w:t>
      </w:r>
      <w:bookmarkEnd w:id="182"/>
      <w:bookmarkEnd w:id="183"/>
      <w:bookmarkEnd w:id="184"/>
      <w:r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4.05pt;height:250.55pt;mso-position-horizontal-relative:page;mso-position-vertical-relative:page" o:ole="">
            <v:fill o:detectmouseclick="t"/>
            <v:imagedata r:id="rId220" o:title=""/>
            <o:lock v:ext="edit" aspectratio="f"/>
          </v:shape>
          <o:OLEObject Type="Embed" ProgID="Visio.Drawing.15" ShapeID="对象 5" DrawAspect="Content" ObjectID="_1707516212" r:id="rId221">
            <o:FieldCodes>\* MERGEFORMAT</o:FieldCodes>
          </o:OLEObject>
        </w:object>
      </w:r>
    </w:p>
    <w:p w14:paraId="007CEC59" w14:textId="0A1F37FA" w:rsidR="00A962B7" w:rsidRDefault="000E71F1" w:rsidP="00A962B7">
      <w:pPr>
        <w:pStyle w:val="-0"/>
        <w:spacing w:after="312"/>
      </w:pPr>
      <w:bookmarkStart w:id="185" w:name="_Toc96119026"/>
      <w:r>
        <w:rPr>
          <w:rFonts w:hint="eastAsia"/>
        </w:rPr>
        <w:t xml:space="preserve"> </w:t>
      </w:r>
      <w:r w:rsidR="00A962B7">
        <w:rPr>
          <w:rFonts w:hint="eastAsia"/>
        </w:rPr>
        <w:t>特征提取器结构图</w:t>
      </w:r>
      <w:bookmarkEnd w:id="185"/>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1E1B524D" w:rsidR="00A962B7" w:rsidRDefault="00A962B7" w:rsidP="006A45F9">
      <w:pPr>
        <w:pStyle w:val="3"/>
        <w:numPr>
          <w:ilvl w:val="2"/>
          <w:numId w:val="33"/>
        </w:numPr>
      </w:pPr>
      <w:bookmarkStart w:id="186" w:name="_Toc95085622"/>
      <w:bookmarkStart w:id="187" w:name="_Toc96119184"/>
      <w:r>
        <w:rPr>
          <w:rFonts w:hint="eastAsia"/>
        </w:rPr>
        <w:t>端口信息</w:t>
      </w:r>
      <w:bookmarkEnd w:id="186"/>
      <w:bookmarkEnd w:id="187"/>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35692774" w:rsidR="00A962B7" w:rsidRDefault="00A962B7" w:rsidP="006A45F9">
      <w:pPr>
        <w:pStyle w:val="3"/>
      </w:pPr>
      <w:bookmarkStart w:id="188" w:name="_Toc95085623"/>
      <w:bookmarkStart w:id="189" w:name="_Toc96119185"/>
      <w:r>
        <w:rPr>
          <w:rFonts w:hint="eastAsia"/>
        </w:rPr>
        <w:lastRenderedPageBreak/>
        <w:t>线网信息</w:t>
      </w:r>
      <w:bookmarkEnd w:id="188"/>
      <w:bookmarkEnd w:id="189"/>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70A3739B" w:rsidR="00A962B7" w:rsidRPr="00281957" w:rsidRDefault="00C3757A" w:rsidP="006A45F9">
      <w:pPr>
        <w:pStyle w:val="3"/>
      </w:pPr>
      <w:bookmarkStart w:id="190" w:name="_Ref96116774"/>
      <w:bookmarkStart w:id="191" w:name="_Ref96117080"/>
      <w:bookmarkStart w:id="192" w:name="_Toc96119186"/>
      <w:r>
        <w:rPr>
          <w:rFonts w:hint="eastAsia"/>
        </w:rPr>
        <w:t>操作符</w:t>
      </w:r>
      <w:r w:rsidR="009424DF">
        <w:rPr>
          <w:rFonts w:hint="eastAsia"/>
        </w:rPr>
        <w:t>及运算表达式</w:t>
      </w:r>
      <w:bookmarkEnd w:id="190"/>
      <w:bookmarkEnd w:id="191"/>
      <w:bookmarkEnd w:id="192"/>
    </w:p>
    <w:p w14:paraId="7E14D831" w14:textId="4AB8B081" w:rsidR="00A962B7" w:rsidRDefault="00A962B7" w:rsidP="00A962B7">
      <w:pPr>
        <w:ind w:firstLine="480"/>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434DC81"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034256">
        <w:rPr>
          <w:rFonts w:ascii="宋体" w:hAnsi="宋体" w:cs="宋体"/>
        </w:rPr>
        <w:fldChar w:fldCharType="begin"/>
      </w:r>
      <w:r w:rsidR="0003425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宋体" w:hAnsi="宋体" w:cs="宋体"/>
        </w:rPr>
        <w:fldChar w:fldCharType="separate"/>
      </w:r>
      <w:r w:rsidR="00005CA3">
        <w:rPr>
          <w:rFonts w:ascii="宋体" w:hAnsi="宋体" w:cs="宋体"/>
        </w:rPr>
        <w:fldChar w:fldCharType="begin"/>
      </w:r>
      <w:r w:rsidR="00005C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宋体" w:hAnsi="宋体" w:cs="宋体"/>
        </w:rPr>
        <w:fldChar w:fldCharType="separate"/>
      </w:r>
      <w:r w:rsidR="001743E4">
        <w:rPr>
          <w:rFonts w:ascii="宋体" w:hAnsi="宋体" w:cs="宋体"/>
        </w:rPr>
        <w:fldChar w:fldCharType="begin"/>
      </w:r>
      <w:r w:rsidR="001743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宋体" w:hAnsi="宋体" w:cs="宋体"/>
        </w:rPr>
        <w:fldChar w:fldCharType="separate"/>
      </w:r>
      <w:r w:rsidR="00E53AD5">
        <w:rPr>
          <w:rFonts w:ascii="宋体" w:hAnsi="宋体" w:cs="宋体"/>
        </w:rPr>
        <w:fldChar w:fldCharType="begin"/>
      </w:r>
      <w:r w:rsidR="00E53AD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宋体" w:hAnsi="宋体" w:cs="宋体"/>
        </w:rPr>
        <w:fldChar w:fldCharType="separate"/>
      </w:r>
      <w:r w:rsidR="00713799">
        <w:rPr>
          <w:rFonts w:ascii="宋体" w:hAnsi="宋体" w:cs="宋体"/>
        </w:rPr>
        <w:fldChar w:fldCharType="begin"/>
      </w:r>
      <w:r w:rsidR="007137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宋体" w:hAnsi="宋体" w:cs="宋体"/>
        </w:rPr>
        <w:fldChar w:fldCharType="separate"/>
      </w:r>
      <w:r w:rsidR="00024521">
        <w:rPr>
          <w:rFonts w:ascii="宋体" w:hAnsi="宋体" w:cs="宋体"/>
        </w:rPr>
        <w:fldChar w:fldCharType="begin"/>
      </w:r>
      <w:r w:rsidR="0002452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宋体" w:hAnsi="宋体" w:cs="宋体"/>
        </w:rPr>
        <w:fldChar w:fldCharType="separate"/>
      </w:r>
      <w:r w:rsidR="00CB0130">
        <w:rPr>
          <w:rFonts w:ascii="宋体" w:hAnsi="宋体" w:cs="宋体"/>
        </w:rPr>
        <w:fldChar w:fldCharType="begin"/>
      </w:r>
      <w:r w:rsidR="00CB013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宋体" w:hAnsi="宋体" w:cs="宋体"/>
        </w:rPr>
        <w:fldChar w:fldCharType="separate"/>
      </w:r>
      <w:r w:rsidR="00CB45A4">
        <w:rPr>
          <w:rFonts w:ascii="宋体" w:hAnsi="宋体" w:cs="宋体"/>
        </w:rPr>
        <w:fldChar w:fldCharType="begin"/>
      </w:r>
      <w:r w:rsidR="00CB45A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宋体" w:hAnsi="宋体" w:cs="宋体"/>
        </w:rPr>
        <w:fldChar w:fldCharType="separate"/>
      </w:r>
      <w:r w:rsidR="001D3A97">
        <w:rPr>
          <w:rFonts w:ascii="宋体" w:hAnsi="宋体" w:cs="宋体"/>
        </w:rPr>
        <w:fldChar w:fldCharType="begin"/>
      </w:r>
      <w:r w:rsidR="001D3A9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宋体" w:hAnsi="宋体" w:cs="宋体"/>
        </w:rPr>
        <w:fldChar w:fldCharType="separate"/>
      </w:r>
      <w:r w:rsidR="000753D2">
        <w:rPr>
          <w:rFonts w:ascii="宋体" w:hAnsi="宋体" w:cs="宋体"/>
        </w:rPr>
        <w:fldChar w:fldCharType="begin"/>
      </w:r>
      <w:r w:rsidR="000753D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宋体" w:hAnsi="宋体" w:cs="宋体"/>
        </w:rPr>
        <w:fldChar w:fldCharType="separate"/>
      </w:r>
      <w:r w:rsidR="004A3C10">
        <w:rPr>
          <w:rFonts w:ascii="宋体" w:hAnsi="宋体" w:cs="宋体"/>
        </w:rPr>
        <w:fldChar w:fldCharType="begin"/>
      </w:r>
      <w:r w:rsidR="004A3C1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宋体" w:hAnsi="宋体" w:cs="宋体"/>
        </w:rPr>
        <w:fldChar w:fldCharType="separate"/>
      </w:r>
      <w:r w:rsidR="00D657BD">
        <w:rPr>
          <w:rFonts w:ascii="宋体" w:hAnsi="宋体" w:cs="宋体"/>
        </w:rPr>
        <w:fldChar w:fldCharType="begin"/>
      </w:r>
      <w:r w:rsidR="00D657B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宋体" w:hAnsi="宋体" w:cs="宋体"/>
        </w:rPr>
        <w:fldChar w:fldCharType="separate"/>
      </w:r>
      <w:r w:rsidR="00545472">
        <w:rPr>
          <w:rFonts w:ascii="宋体" w:hAnsi="宋体" w:cs="宋体"/>
        </w:rPr>
        <w:fldChar w:fldCharType="begin"/>
      </w:r>
      <w:r w:rsidR="0054547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45472">
        <w:rPr>
          <w:rFonts w:ascii="宋体" w:hAnsi="宋体" w:cs="宋体"/>
        </w:rPr>
        <w:fldChar w:fldCharType="separate"/>
      </w:r>
      <w:r w:rsidR="00A024A3">
        <w:rPr>
          <w:rFonts w:ascii="宋体" w:hAnsi="宋体" w:cs="宋体"/>
        </w:rPr>
        <w:fldChar w:fldCharType="begin"/>
      </w:r>
      <w:r w:rsidR="00A024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024A3">
        <w:rPr>
          <w:rFonts w:ascii="宋体" w:hAnsi="宋体" w:cs="宋体"/>
        </w:rPr>
        <w:fldChar w:fldCharType="separate"/>
      </w:r>
      <w:r w:rsidR="006968B0">
        <w:rPr>
          <w:rFonts w:ascii="宋体" w:hAnsi="宋体" w:cs="宋体"/>
        </w:rPr>
        <w:fldChar w:fldCharType="begin"/>
      </w:r>
      <w:r w:rsidR="006968B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968B0">
        <w:rPr>
          <w:rFonts w:ascii="宋体" w:hAnsi="宋体" w:cs="宋体"/>
        </w:rPr>
        <w:fldChar w:fldCharType="separate"/>
      </w:r>
      <w:r w:rsidR="00AC2370">
        <w:rPr>
          <w:rFonts w:ascii="宋体" w:hAnsi="宋体" w:cs="宋体"/>
        </w:rPr>
        <w:fldChar w:fldCharType="begin"/>
      </w:r>
      <w:r w:rsidR="00AC237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C2370">
        <w:rPr>
          <w:rFonts w:ascii="宋体" w:hAnsi="宋体" w:cs="宋体"/>
        </w:rPr>
        <w:fldChar w:fldCharType="separate"/>
      </w:r>
      <w:r w:rsidR="00EF0F99">
        <w:rPr>
          <w:rFonts w:ascii="宋体" w:hAnsi="宋体" w:cs="宋体"/>
        </w:rPr>
        <w:fldChar w:fldCharType="begin"/>
      </w:r>
      <w:r w:rsidR="00EF0F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F0F99">
        <w:rPr>
          <w:rFonts w:ascii="宋体" w:hAnsi="宋体" w:cs="宋体"/>
        </w:rPr>
        <w:fldChar w:fldCharType="separate"/>
      </w:r>
      <w:r w:rsidR="00CC7D04">
        <w:rPr>
          <w:rFonts w:ascii="宋体" w:hAnsi="宋体" w:cs="宋体"/>
        </w:rPr>
        <w:fldChar w:fldCharType="begin"/>
      </w:r>
      <w:r w:rsidR="00CC7D0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C7D04">
        <w:rPr>
          <w:rFonts w:ascii="宋体" w:hAnsi="宋体" w:cs="宋体"/>
        </w:rPr>
        <w:fldChar w:fldCharType="separate"/>
      </w:r>
      <w:r w:rsidR="004F4BE4">
        <w:rPr>
          <w:rFonts w:ascii="宋体" w:hAnsi="宋体" w:cs="宋体"/>
        </w:rPr>
        <w:fldChar w:fldCharType="begin"/>
      </w:r>
      <w:r w:rsidR="004F4B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F4BE4">
        <w:rPr>
          <w:rFonts w:ascii="宋体" w:hAnsi="宋体" w:cs="宋体"/>
        </w:rPr>
        <w:fldChar w:fldCharType="separate"/>
      </w:r>
      <w:r w:rsidR="00B82D12">
        <w:rPr>
          <w:rFonts w:ascii="宋体" w:hAnsi="宋体" w:cs="宋体"/>
        </w:rPr>
        <w:fldChar w:fldCharType="begin"/>
      </w:r>
      <w:r w:rsidR="00B82D1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82D12">
        <w:rPr>
          <w:rFonts w:ascii="宋体" w:hAnsi="宋体" w:cs="宋体"/>
        </w:rPr>
        <w:fldChar w:fldCharType="separate"/>
      </w:r>
      <w:r w:rsidR="00F5690F">
        <w:rPr>
          <w:rFonts w:ascii="宋体" w:hAnsi="宋体" w:cs="宋体"/>
        </w:rPr>
        <w:fldChar w:fldCharType="begin"/>
      </w:r>
      <w:r w:rsidR="00F5690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5690F">
        <w:rPr>
          <w:rFonts w:ascii="宋体" w:hAnsi="宋体" w:cs="宋体"/>
        </w:rPr>
        <w:fldChar w:fldCharType="separate"/>
      </w:r>
      <w:r w:rsidR="00D61282">
        <w:rPr>
          <w:rFonts w:ascii="宋体" w:hAnsi="宋体" w:cs="宋体"/>
        </w:rPr>
        <w:fldChar w:fldCharType="begin"/>
      </w:r>
      <w:r w:rsidR="00D6128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1282">
        <w:rPr>
          <w:rFonts w:ascii="宋体" w:hAnsi="宋体" w:cs="宋体"/>
        </w:rPr>
        <w:fldChar w:fldCharType="separate"/>
      </w:r>
      <w:r w:rsidR="00004E4B">
        <w:rPr>
          <w:rFonts w:ascii="宋体" w:hAnsi="宋体" w:cs="宋体"/>
        </w:rPr>
        <w:fldChar w:fldCharType="begin"/>
      </w:r>
      <w:r w:rsidR="00004E4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4E4B">
        <w:rPr>
          <w:rFonts w:ascii="宋体" w:hAnsi="宋体" w:cs="宋体"/>
        </w:rPr>
        <w:fldChar w:fldCharType="separate"/>
      </w:r>
      <w:r w:rsidR="007E0ACF">
        <w:rPr>
          <w:rFonts w:ascii="宋体" w:hAnsi="宋体" w:cs="宋体"/>
        </w:rPr>
        <w:fldChar w:fldCharType="begin"/>
      </w:r>
      <w:r w:rsidR="007E0AC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E0ACF">
        <w:rPr>
          <w:rFonts w:ascii="宋体" w:hAnsi="宋体" w:cs="宋体"/>
        </w:rPr>
        <w:fldChar w:fldCharType="separate"/>
      </w:r>
      <w:r w:rsidR="00620323">
        <w:rPr>
          <w:rFonts w:ascii="宋体" w:hAnsi="宋体" w:cs="宋体"/>
        </w:rPr>
        <w:fldChar w:fldCharType="begin"/>
      </w:r>
      <w:r w:rsidR="00620323">
        <w:rPr>
          <w:rFonts w:ascii="宋体" w:hAnsi="宋体" w:cs="宋体"/>
        </w:rPr>
        <w:instrText xml:space="preserve"> </w:instrText>
      </w:r>
      <w:r w:rsidR="00620323">
        <w:rPr>
          <w:rFonts w:ascii="宋体" w:hAnsi="宋体" w:cs="宋体"/>
        </w:rPr>
        <w:instrText>INCLUDEPICTURE  \d "https://img-blog.csdnimg.cn/20181119090842425.png?x-oss-process=image/water</w:instrText>
      </w:r>
      <w:r w:rsidR="00620323">
        <w:rPr>
          <w:rFonts w:ascii="宋体" w:hAnsi="宋体" w:cs="宋体"/>
        </w:rPr>
        <w:instrText>mark,type_ZmFuZ3poZW5naGVpdGk,shadow_10,text_aHR0cHM6Ly9ibG9nLmNzZG4ubmV0L3FxXzM4Njc3MDMx,size_16,color_FFFFFF,t_70" \* MERGEFORMATINET</w:instrText>
      </w:r>
      <w:r w:rsidR="00620323">
        <w:rPr>
          <w:rFonts w:ascii="宋体" w:hAnsi="宋体" w:cs="宋体"/>
        </w:rPr>
        <w:instrText xml:space="preserve"> </w:instrText>
      </w:r>
      <w:r w:rsidR="00620323">
        <w:rPr>
          <w:rFonts w:ascii="宋体" w:hAnsi="宋体" w:cs="宋体"/>
        </w:rPr>
        <w:fldChar w:fldCharType="separate"/>
      </w:r>
      <w:r w:rsidR="00E40A63">
        <w:rPr>
          <w:rFonts w:ascii="宋体" w:hAnsi="宋体" w:cs="宋体"/>
        </w:rPr>
        <w:pict w14:anchorId="65E80936">
          <v:shape id="_x0000_i1110" type="#_x0000_t75" style="width:303pt;height:226.35pt">
            <v:imagedata r:id="rId222"/>
          </v:shape>
        </w:pict>
      </w:r>
      <w:r w:rsidR="00620323">
        <w:rPr>
          <w:rFonts w:ascii="宋体" w:hAnsi="宋体" w:cs="宋体"/>
        </w:rPr>
        <w:fldChar w:fldCharType="end"/>
      </w:r>
      <w:r w:rsidR="007E0ACF">
        <w:rPr>
          <w:rFonts w:ascii="宋体" w:hAnsi="宋体" w:cs="宋体"/>
        </w:rPr>
        <w:fldChar w:fldCharType="end"/>
      </w:r>
      <w:r w:rsidR="00004E4B">
        <w:rPr>
          <w:rFonts w:ascii="宋体" w:hAnsi="宋体" w:cs="宋体"/>
        </w:rPr>
        <w:fldChar w:fldCharType="end"/>
      </w:r>
      <w:r w:rsidR="00D61282">
        <w:rPr>
          <w:rFonts w:ascii="宋体" w:hAnsi="宋体" w:cs="宋体"/>
        </w:rPr>
        <w:fldChar w:fldCharType="end"/>
      </w:r>
      <w:r w:rsidR="00F5690F">
        <w:rPr>
          <w:rFonts w:ascii="宋体" w:hAnsi="宋体" w:cs="宋体"/>
        </w:rPr>
        <w:fldChar w:fldCharType="end"/>
      </w:r>
      <w:r w:rsidR="00B82D12">
        <w:rPr>
          <w:rFonts w:ascii="宋体" w:hAnsi="宋体" w:cs="宋体"/>
        </w:rPr>
        <w:fldChar w:fldCharType="end"/>
      </w:r>
      <w:r w:rsidR="004F4BE4">
        <w:rPr>
          <w:rFonts w:ascii="宋体" w:hAnsi="宋体" w:cs="宋体"/>
        </w:rPr>
        <w:fldChar w:fldCharType="end"/>
      </w:r>
      <w:r w:rsidR="00CC7D04">
        <w:rPr>
          <w:rFonts w:ascii="宋体" w:hAnsi="宋体" w:cs="宋体"/>
        </w:rPr>
        <w:fldChar w:fldCharType="end"/>
      </w:r>
      <w:r w:rsidR="00EF0F99">
        <w:rPr>
          <w:rFonts w:ascii="宋体" w:hAnsi="宋体" w:cs="宋体"/>
        </w:rPr>
        <w:fldChar w:fldCharType="end"/>
      </w:r>
      <w:r w:rsidR="00AC2370">
        <w:rPr>
          <w:rFonts w:ascii="宋体" w:hAnsi="宋体" w:cs="宋体"/>
        </w:rPr>
        <w:fldChar w:fldCharType="end"/>
      </w:r>
      <w:r w:rsidR="006968B0">
        <w:rPr>
          <w:rFonts w:ascii="宋体" w:hAnsi="宋体" w:cs="宋体"/>
        </w:rPr>
        <w:fldChar w:fldCharType="end"/>
      </w:r>
      <w:r w:rsidR="00A024A3">
        <w:rPr>
          <w:rFonts w:ascii="宋体" w:hAnsi="宋体" w:cs="宋体"/>
        </w:rPr>
        <w:fldChar w:fldCharType="end"/>
      </w:r>
      <w:r w:rsidR="00545472">
        <w:rPr>
          <w:rFonts w:ascii="宋体" w:hAnsi="宋体" w:cs="宋体"/>
        </w:rPr>
        <w:fldChar w:fldCharType="end"/>
      </w:r>
      <w:r w:rsidR="00D657BD">
        <w:rPr>
          <w:rFonts w:ascii="宋体" w:hAnsi="宋体" w:cs="宋体"/>
        </w:rPr>
        <w:fldChar w:fldCharType="end"/>
      </w:r>
      <w:r w:rsidR="004A3C10">
        <w:rPr>
          <w:rFonts w:ascii="宋体" w:hAnsi="宋体" w:cs="宋体"/>
        </w:rPr>
        <w:fldChar w:fldCharType="end"/>
      </w:r>
      <w:r w:rsidR="000753D2">
        <w:rPr>
          <w:rFonts w:ascii="宋体" w:hAnsi="宋体" w:cs="宋体"/>
        </w:rPr>
        <w:fldChar w:fldCharType="end"/>
      </w:r>
      <w:r w:rsidR="001D3A97">
        <w:rPr>
          <w:rFonts w:ascii="宋体" w:hAnsi="宋体" w:cs="宋体"/>
        </w:rPr>
        <w:fldChar w:fldCharType="end"/>
      </w:r>
      <w:r w:rsidR="00CB45A4">
        <w:rPr>
          <w:rFonts w:ascii="宋体" w:hAnsi="宋体" w:cs="宋体"/>
        </w:rPr>
        <w:fldChar w:fldCharType="end"/>
      </w:r>
      <w:r w:rsidR="00CB0130">
        <w:rPr>
          <w:rFonts w:ascii="宋体" w:hAnsi="宋体" w:cs="宋体"/>
        </w:rPr>
        <w:fldChar w:fldCharType="end"/>
      </w:r>
      <w:r w:rsidR="00024521">
        <w:rPr>
          <w:rFonts w:ascii="宋体" w:hAnsi="宋体" w:cs="宋体"/>
        </w:rPr>
        <w:fldChar w:fldCharType="end"/>
      </w:r>
      <w:r w:rsidR="00713799">
        <w:rPr>
          <w:rFonts w:ascii="宋体" w:hAnsi="宋体" w:cs="宋体"/>
        </w:rPr>
        <w:fldChar w:fldCharType="end"/>
      </w:r>
      <w:r w:rsidR="00E53AD5">
        <w:rPr>
          <w:rFonts w:ascii="宋体" w:hAnsi="宋体" w:cs="宋体"/>
        </w:rPr>
        <w:fldChar w:fldCharType="end"/>
      </w:r>
      <w:r w:rsidR="001743E4">
        <w:rPr>
          <w:rFonts w:ascii="宋体" w:hAnsi="宋体" w:cs="宋体"/>
        </w:rPr>
        <w:fldChar w:fldCharType="end"/>
      </w:r>
      <w:r w:rsidR="00005CA3">
        <w:rPr>
          <w:rFonts w:ascii="宋体" w:hAnsi="宋体" w:cs="宋体"/>
        </w:rPr>
        <w:fldChar w:fldCharType="end"/>
      </w:r>
      <w:r w:rsidR="00034256">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w:t>
      </w:r>
      <w:bookmarkStart w:id="193" w:name="_Ref95843394"/>
      <w:bookmarkStart w:id="194" w:name="_Toc96119027"/>
      <w:r>
        <w:rPr>
          <w:rFonts w:hint="eastAsia"/>
        </w:rPr>
        <w:t>Verilog</w:t>
      </w:r>
      <w:r>
        <w:rPr>
          <w:rFonts w:hint="eastAsia"/>
        </w:rPr>
        <w:t>操作符图示</w:t>
      </w:r>
      <w:bookmarkEnd w:id="193"/>
      <w:bookmarkEnd w:id="194"/>
    </w:p>
    <w:p w14:paraId="1D09DABB" w14:textId="27959695"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w:t>
      </w:r>
      <w:r>
        <w:rPr>
          <w:rFonts w:hint="eastAsia"/>
        </w:rPr>
        <w:lastRenderedPageBreak/>
        <w:t>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95" w:name="_Ref95143179"/>
      <w:bookmarkStart w:id="196" w:name="_Toc96119028"/>
      <w:r>
        <w:rPr>
          <w:rFonts w:hint="eastAsia"/>
        </w:rPr>
        <w:t>运算符特征提取伪代码</w:t>
      </w:r>
      <w:bookmarkEnd w:id="195"/>
      <w:bookmarkEnd w:id="196"/>
    </w:p>
    <w:p w14:paraId="798B15D1" w14:textId="3BB11FE6" w:rsidR="00A962B7" w:rsidRDefault="00A962B7" w:rsidP="006A45F9">
      <w:pPr>
        <w:pStyle w:val="3"/>
      </w:pPr>
      <w:bookmarkStart w:id="197" w:name="_Toc95085625"/>
      <w:bookmarkStart w:id="198" w:name="_Ref95138412"/>
      <w:bookmarkStart w:id="199" w:name="_Ref96116955"/>
      <w:bookmarkStart w:id="200" w:name="_Ref96117081"/>
      <w:bookmarkStart w:id="201" w:name="_Toc96119187"/>
      <w:bookmarkStart w:id="202" w:name="_Ref96434052"/>
      <w:r>
        <w:rPr>
          <w:rFonts w:hint="eastAsia"/>
        </w:rPr>
        <w:t>连续赋值语句</w:t>
      </w:r>
      <w:bookmarkEnd w:id="197"/>
      <w:bookmarkEnd w:id="198"/>
      <w:bookmarkEnd w:id="199"/>
      <w:bookmarkEnd w:id="200"/>
      <w:bookmarkEnd w:id="201"/>
      <w:bookmarkEnd w:id="202"/>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w:t>
      </w:r>
      <w:r>
        <w:rPr>
          <w:rFonts w:hint="eastAsia"/>
        </w:rPr>
        <w:lastRenderedPageBreak/>
        <w:t>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203" w:name="_Ref95138211"/>
      <w:bookmarkStart w:id="204" w:name="_Toc96119029"/>
      <w:r>
        <w:rPr>
          <w:rFonts w:hint="eastAsia"/>
        </w:rPr>
        <w:t>连续赋值语句特征提取伪代码</w:t>
      </w:r>
      <w:bookmarkEnd w:id="203"/>
      <w:bookmarkEnd w:id="204"/>
    </w:p>
    <w:p w14:paraId="71ECF7CA" w14:textId="2E7369E5" w:rsidR="00A962B7" w:rsidRPr="00281957" w:rsidRDefault="00A962B7" w:rsidP="006A45F9">
      <w:pPr>
        <w:pStyle w:val="3"/>
      </w:pPr>
      <w:bookmarkStart w:id="205" w:name="_Toc95085626"/>
      <w:bookmarkStart w:id="206" w:name="_Ref95138320"/>
      <w:bookmarkStart w:id="207" w:name="_Ref96116702"/>
      <w:bookmarkStart w:id="208" w:name="_Ref96116762"/>
      <w:bookmarkStart w:id="209" w:name="_Ref96117082"/>
      <w:bookmarkStart w:id="210" w:name="_Toc96119188"/>
      <w:r w:rsidRPr="00281957">
        <w:rPr>
          <w:rFonts w:hint="eastAsia"/>
        </w:rPr>
        <w:t>过程</w:t>
      </w:r>
      <w:bookmarkEnd w:id="205"/>
      <w:bookmarkEnd w:id="206"/>
      <w:r w:rsidR="00F56B99">
        <w:rPr>
          <w:rFonts w:hint="eastAsia"/>
        </w:rPr>
        <w:t>结构体</w:t>
      </w:r>
      <w:bookmarkEnd w:id="207"/>
      <w:bookmarkEnd w:id="208"/>
      <w:bookmarkEnd w:id="209"/>
      <w:bookmarkEnd w:id="210"/>
    </w:p>
    <w:p w14:paraId="2AEAE8FC" w14:textId="6484AF3A" w:rsidR="00A962B7" w:rsidRDefault="00A962B7" w:rsidP="00512840">
      <w:pPr>
        <w:ind w:firstLine="480"/>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5">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211" w:name="_Ref96116714"/>
      <w:bookmarkStart w:id="212" w:name="_Toc96119030"/>
      <w:r>
        <w:rPr>
          <w:rFonts w:hint="eastAsia"/>
        </w:rPr>
        <w:t>Verilog</w:t>
      </w:r>
      <w:r>
        <w:t xml:space="preserve"> </w:t>
      </w:r>
      <w:r>
        <w:rPr>
          <w:rFonts w:hint="eastAsia"/>
        </w:rPr>
        <w:t>Always</w:t>
      </w:r>
      <w:r>
        <w:rPr>
          <w:rFonts w:hint="eastAsia"/>
        </w:rPr>
        <w:t>过程块语法格式</w:t>
      </w:r>
      <w:bookmarkEnd w:id="211"/>
      <w:bookmarkEnd w:id="212"/>
    </w:p>
    <w:p w14:paraId="39F4BEA9" w14:textId="77777777" w:rsidR="00A962B7" w:rsidRDefault="00A962B7" w:rsidP="00512840">
      <w:pPr>
        <w:ind w:firstLine="480"/>
      </w:pPr>
      <w:r>
        <w:rPr>
          <w:rFonts w:hint="eastAsia"/>
        </w:rPr>
        <w:lastRenderedPageBreak/>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520B4F75"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312"/>
      </w:pPr>
      <w:r>
        <w:rPr>
          <w:rFonts w:hint="eastAsia"/>
        </w:rPr>
        <w:t xml:space="preserve"> </w:t>
      </w:r>
      <w:bookmarkStart w:id="213" w:name="_Toc96119031"/>
      <w:r>
        <w:rPr>
          <w:rFonts w:hint="eastAsia"/>
        </w:rPr>
        <w:t>Always</w:t>
      </w:r>
      <w:r>
        <w:rPr>
          <w:rFonts w:hint="eastAsia"/>
        </w:rPr>
        <w:t>特征提取伪代码</w:t>
      </w:r>
      <w:r w:rsidR="00BB17C1">
        <w:rPr>
          <w:rFonts w:hint="eastAsia"/>
        </w:rPr>
        <w:t>|</w:t>
      </w:r>
      <w:bookmarkEnd w:id="213"/>
    </w:p>
    <w:p w14:paraId="0B180F41" w14:textId="77777777" w:rsidR="00BB17C1" w:rsidRDefault="00BB17C1">
      <w:pPr>
        <w:widowControl/>
        <w:spacing w:line="240" w:lineRule="auto"/>
        <w:ind w:firstLineChars="0" w:firstLine="0"/>
        <w:jc w:val="left"/>
        <w:rPr>
          <w:sz w:val="21"/>
        </w:rPr>
      </w:pPr>
      <w:r>
        <w:br w:type="page"/>
      </w:r>
    </w:p>
    <w:p w14:paraId="6C00645D" w14:textId="491799AC" w:rsidR="00A962B7" w:rsidRDefault="00A962B7" w:rsidP="006A45F9">
      <w:pPr>
        <w:pStyle w:val="3"/>
      </w:pPr>
      <w:bookmarkStart w:id="214" w:name="_Toc95085627"/>
      <w:bookmarkStart w:id="215" w:name="_Ref95138415"/>
      <w:bookmarkStart w:id="216" w:name="_Ref96116783"/>
      <w:bookmarkStart w:id="217" w:name="_Toc96119189"/>
      <w:r w:rsidRPr="00281957">
        <w:rPr>
          <w:rFonts w:hint="eastAsia"/>
        </w:rPr>
        <w:lastRenderedPageBreak/>
        <w:t>过程赋值语句</w:t>
      </w:r>
      <w:bookmarkEnd w:id="214"/>
      <w:bookmarkEnd w:id="215"/>
      <w:bookmarkEnd w:id="216"/>
      <w:bookmarkEnd w:id="217"/>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7">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218" w:name="_Ref96116606"/>
      <w:bookmarkStart w:id="219" w:name="_Toc96119032"/>
      <w:r>
        <w:rPr>
          <w:rFonts w:hint="eastAsia"/>
        </w:rPr>
        <w:t>Verilog</w:t>
      </w:r>
      <w:r>
        <w:rPr>
          <w:rFonts w:hint="eastAsia"/>
        </w:rPr>
        <w:t>过程赋值语句语法格式</w:t>
      </w:r>
      <w:bookmarkEnd w:id="218"/>
      <w:bookmarkEnd w:id="219"/>
    </w:p>
    <w:p w14:paraId="18EE8DF8" w14:textId="6CB01EB0"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606C3">
        <w:t>4.2.3</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606C3">
        <w:t>4.2.4</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606C3">
        <w:t>4.2.5</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152181BD" w:rsidR="00A962B7" w:rsidRPr="00281957" w:rsidRDefault="00A962B7" w:rsidP="006A45F9">
      <w:pPr>
        <w:pStyle w:val="3"/>
      </w:pPr>
      <w:bookmarkStart w:id="220" w:name="_Toc95085628"/>
      <w:bookmarkStart w:id="221" w:name="_Ref95138292"/>
      <w:bookmarkStart w:id="222" w:name="_Toc96119190"/>
      <w:r w:rsidRPr="00281957">
        <w:rPr>
          <w:rFonts w:hint="eastAsia"/>
        </w:rPr>
        <w:t>If-else</w:t>
      </w:r>
      <w:r w:rsidRPr="00281957">
        <w:rPr>
          <w:rFonts w:hint="eastAsia"/>
        </w:rPr>
        <w:t>条件分支语句</w:t>
      </w:r>
      <w:bookmarkEnd w:id="220"/>
      <w:bookmarkEnd w:id="221"/>
      <w:bookmarkEnd w:id="222"/>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196BCED9" w:rsidR="00A962B7" w:rsidRDefault="00A962B7" w:rsidP="001437EE">
      <w:pPr>
        <w:ind w:firstLine="480"/>
      </w:pPr>
      <w:r>
        <w:rPr>
          <w:rFonts w:hint="eastAsia"/>
        </w:rPr>
        <w:t>在</w:t>
      </w:r>
      <w:r>
        <w:rPr>
          <w:rFonts w:hint="eastAsia"/>
        </w:rPr>
        <w:t>VerilogHDL</w:t>
      </w:r>
      <w:r>
        <w:rPr>
          <w:rFonts w:hint="eastAsia"/>
        </w:rPr>
        <w:t>中的高级程序语句，常用语过程块中，</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110469C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w:t>
      </w:r>
      <w:r>
        <w:rPr>
          <w:rFonts w:hint="eastAsia"/>
        </w:rPr>
        <w:lastRenderedPageBreak/>
        <w:t>条件是否满足来确定下一步要执行的操作。其主要语法形式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8">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223" w:name="_Ref96116737"/>
      <w:bookmarkStart w:id="224" w:name="_Toc96119033"/>
      <w:r>
        <w:rPr>
          <w:rFonts w:hint="eastAsia"/>
        </w:rPr>
        <w:t>Verilog</w:t>
      </w:r>
      <w:r>
        <w:t xml:space="preserve"> </w:t>
      </w:r>
      <w:r>
        <w:rPr>
          <w:rFonts w:hint="eastAsia"/>
        </w:rPr>
        <w:t>If</w:t>
      </w:r>
      <w:r>
        <w:rPr>
          <w:rFonts w:hint="eastAsia"/>
        </w:rPr>
        <w:t>条件语句语法格式</w:t>
      </w:r>
      <w:bookmarkEnd w:id="223"/>
      <w:bookmarkEnd w:id="224"/>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312"/>
      </w:pPr>
      <w:r>
        <w:t xml:space="preserve"> </w:t>
      </w:r>
      <w:bookmarkStart w:id="225" w:name="_Toc96119034"/>
      <w:r w:rsidR="0088225A">
        <w:t>I</w:t>
      </w:r>
      <w:r w:rsidR="0088225A">
        <w:rPr>
          <w:rFonts w:hint="eastAsia"/>
        </w:rPr>
        <w:t>f</w:t>
      </w:r>
      <w:r w:rsidR="0088225A">
        <w:rPr>
          <w:rFonts w:hint="eastAsia"/>
        </w:rPr>
        <w:t>条件语句特征提取伪代码</w:t>
      </w:r>
      <w:bookmarkEnd w:id="225"/>
    </w:p>
    <w:p w14:paraId="39BA2564" w14:textId="417AF891" w:rsidR="00A962B7" w:rsidRPr="00281957" w:rsidRDefault="00A962B7" w:rsidP="006A45F9">
      <w:pPr>
        <w:pStyle w:val="3"/>
      </w:pPr>
      <w:bookmarkStart w:id="226" w:name="_Toc95085629"/>
      <w:bookmarkStart w:id="227" w:name="_Toc96119191"/>
      <w:r w:rsidRPr="00281957">
        <w:rPr>
          <w:rFonts w:hint="eastAsia"/>
        </w:rPr>
        <w:t>Case</w:t>
      </w:r>
      <w:r w:rsidRPr="00281957">
        <w:rPr>
          <w:rFonts w:hint="eastAsia"/>
        </w:rPr>
        <w:t>条件分支语句</w:t>
      </w:r>
      <w:bookmarkEnd w:id="226"/>
      <w:bookmarkEnd w:id="227"/>
    </w:p>
    <w:p w14:paraId="35393316" w14:textId="64E23CE9"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w:t>
      </w:r>
      <w:r>
        <w:rPr>
          <w:rFonts w:hint="eastAsia"/>
        </w:rPr>
        <w:lastRenderedPageBreak/>
        <w:t>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30">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28" w:name="_Ref95143035"/>
      <w:bookmarkStart w:id="229" w:name="_Toc96119035"/>
      <w:r>
        <w:rPr>
          <w:rFonts w:hint="eastAsia"/>
        </w:rPr>
        <w:t>Verilog Case</w:t>
      </w:r>
      <w:r>
        <w:rPr>
          <w:rFonts w:hint="eastAsia"/>
        </w:rPr>
        <w:t>语句语法格式</w:t>
      </w:r>
      <w:bookmarkEnd w:id="228"/>
      <w:bookmarkEnd w:id="229"/>
    </w:p>
    <w:p w14:paraId="5872412C" w14:textId="77F8C6E1"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B2219A">
        <w:rPr>
          <w:rFonts w:hint="eastAsia"/>
        </w:rPr>
        <w:t>图</w:t>
      </w:r>
      <w:r w:rsidR="00B2219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30" w:name="_Toc96119036"/>
      <w:bookmarkStart w:id="231" w:name="_Ref96119610"/>
      <w:r>
        <w:t>C</w:t>
      </w:r>
      <w:r>
        <w:rPr>
          <w:rFonts w:hint="eastAsia"/>
        </w:rPr>
        <w:t>ase</w:t>
      </w:r>
      <w:r>
        <w:rPr>
          <w:rFonts w:hint="eastAsia"/>
        </w:rPr>
        <w:t>条件分支语句特征提取伪代码</w:t>
      </w:r>
      <w:bookmarkEnd w:id="230"/>
      <w:bookmarkEnd w:id="231"/>
    </w:p>
    <w:p w14:paraId="323B1EC9" w14:textId="750C3322" w:rsidR="00A962B7" w:rsidRPr="00281957" w:rsidRDefault="00A962B7" w:rsidP="006A45F9">
      <w:pPr>
        <w:pStyle w:val="3"/>
      </w:pPr>
      <w:bookmarkStart w:id="232" w:name="_Toc95085630"/>
      <w:bookmarkStart w:id="233" w:name="_Toc96119192"/>
      <w:r w:rsidRPr="00281957">
        <w:rPr>
          <w:rFonts w:hint="eastAsia"/>
        </w:rPr>
        <w:t>循环语句</w:t>
      </w:r>
      <w:bookmarkEnd w:id="232"/>
      <w:bookmarkEnd w:id="233"/>
    </w:p>
    <w:p w14:paraId="2118CAC8" w14:textId="727C2529" w:rsidR="00A962B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w:t>
      </w:r>
      <w:r>
        <w:rPr>
          <w:rFonts w:hint="eastAsia"/>
        </w:rPr>
        <w:lastRenderedPageBreak/>
        <w:t>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34" w:name="_Ref96117014"/>
      <w:bookmarkStart w:id="235" w:name="_Toc96119037"/>
      <w:r>
        <w:rPr>
          <w:rFonts w:hint="eastAsia"/>
        </w:rPr>
        <w:t>Verilog</w:t>
      </w:r>
      <w:r>
        <w:rPr>
          <w:rFonts w:hint="eastAsia"/>
        </w:rPr>
        <w:t>循环语句语法格式</w:t>
      </w:r>
      <w:bookmarkEnd w:id="234"/>
      <w:bookmarkEnd w:id="235"/>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4B165476"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36" w:name="_Toc96119038"/>
      <w:r>
        <w:rPr>
          <w:rFonts w:hint="eastAsia"/>
        </w:rPr>
        <w:t>循环语句特征提取伪代码</w:t>
      </w:r>
      <w:bookmarkEnd w:id="236"/>
    </w:p>
    <w:p w14:paraId="4C908E0E" w14:textId="5BE2A78E" w:rsidR="00A962B7" w:rsidRDefault="00A962B7" w:rsidP="006A45F9">
      <w:pPr>
        <w:pStyle w:val="3"/>
      </w:pPr>
      <w:bookmarkStart w:id="237" w:name="_Toc95085631"/>
      <w:bookmarkStart w:id="238" w:name="_Toc96119193"/>
      <w:r w:rsidRPr="00281957">
        <w:rPr>
          <w:rFonts w:hint="eastAsia"/>
        </w:rPr>
        <w:t>函数语句</w:t>
      </w:r>
      <w:bookmarkEnd w:id="237"/>
      <w:bookmarkEnd w:id="238"/>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4">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39" w:name="_Ref95897335"/>
      <w:bookmarkStart w:id="240" w:name="_Toc9611903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39"/>
      <w:bookmarkEnd w:id="240"/>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lastRenderedPageBreak/>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2DF0D17C" w:rsidR="00A962B7" w:rsidRDefault="00A962B7" w:rsidP="006A45F9">
      <w:pPr>
        <w:pStyle w:val="20"/>
      </w:pPr>
      <w:bookmarkStart w:id="241" w:name="_Toc95085632"/>
      <w:bookmarkStart w:id="242" w:name="_Toc96119194"/>
      <w:r w:rsidRPr="00281957">
        <w:rPr>
          <w:rFonts w:hint="eastAsia"/>
        </w:rPr>
        <w:t>特征器构建</w:t>
      </w:r>
      <w:bookmarkEnd w:id="241"/>
      <w:bookmarkEnd w:id="242"/>
    </w:p>
    <w:p w14:paraId="0AA14975" w14:textId="77777777" w:rsidR="00103688" w:rsidRPr="00103688" w:rsidRDefault="00103688" w:rsidP="00103688">
      <w:pPr>
        <w:ind w:firstLine="480"/>
      </w:pPr>
    </w:p>
    <w:p w14:paraId="15DC2DB4" w14:textId="45F20025" w:rsidR="00B63599" w:rsidRDefault="00B63599" w:rsidP="00B63599">
      <w:pPr>
        <w:spacing w:line="240" w:lineRule="auto"/>
        <w:ind w:firstLine="480"/>
        <w:jc w:val="center"/>
      </w:pPr>
      <w:r>
        <w:object w:dxaOrig="3390" w:dyaOrig="7876" w14:anchorId="58F826FE">
          <v:shape id="_x0000_i1111" type="#_x0000_t75" style="width:133.65pt;height:281.65pt" o:ole="">
            <v:imagedata r:id="rId235" o:title=""/>
          </v:shape>
          <o:OLEObject Type="Embed" ProgID="Visio.Drawing.15" ShapeID="_x0000_i1111" DrawAspect="Content" ObjectID="_1707516213" r:id="rId236"/>
        </w:object>
      </w:r>
    </w:p>
    <w:p w14:paraId="6FFC76A9" w14:textId="406EA49E" w:rsidR="00B63599" w:rsidRDefault="00B63599" w:rsidP="00B63599">
      <w:pPr>
        <w:pStyle w:val="-0"/>
        <w:spacing w:after="312"/>
      </w:pPr>
      <w:bookmarkStart w:id="243" w:name="_Ref95897563"/>
      <w:bookmarkStart w:id="244" w:name="_Toc96119040"/>
      <w:r>
        <w:rPr>
          <w:rFonts w:hint="eastAsia"/>
        </w:rPr>
        <w:t>RTL</w:t>
      </w:r>
      <w:r>
        <w:rPr>
          <w:rFonts w:hint="eastAsia"/>
        </w:rPr>
        <w:t>语法特征提取器流程图</w:t>
      </w:r>
      <w:bookmarkEnd w:id="243"/>
      <w:bookmarkEnd w:id="244"/>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w:t>
      </w:r>
      <w:r w:rsidR="00356667">
        <w:rPr>
          <w:rFonts w:hint="eastAsia"/>
        </w:rPr>
        <w:lastRenderedPageBreak/>
        <w:t>值运算的位宽信息、阻塞及非阻塞赋值运算的位宽信息等。</w:t>
      </w:r>
    </w:p>
    <w:p w14:paraId="7C11B049" w14:textId="77777777" w:rsidR="00A962B7" w:rsidRPr="00281957" w:rsidRDefault="00A962B7" w:rsidP="006A45F9">
      <w:pPr>
        <w:pStyle w:val="20"/>
      </w:pPr>
      <w:bookmarkStart w:id="245" w:name="_Toc95085636"/>
      <w:bookmarkStart w:id="246" w:name="_Toc96119195"/>
      <w:r w:rsidRPr="00281957">
        <w:rPr>
          <w:rFonts w:hint="eastAsia"/>
        </w:rPr>
        <w:t>本章小结</w:t>
      </w:r>
      <w:bookmarkEnd w:id="245"/>
      <w:bookmarkEnd w:id="246"/>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7"/>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宋体"/>
        </w:rPr>
      </w:pPr>
      <w:bookmarkStart w:id="247" w:name="_Toc95085637"/>
      <w:bookmarkStart w:id="248" w:name="_Toc96119196"/>
      <w:bookmarkStart w:id="249" w:name="_Hlk95670444"/>
      <w:r>
        <w:rPr>
          <w:rFonts w:hint="eastAsia"/>
        </w:rPr>
        <w:lastRenderedPageBreak/>
        <w:t>构建机器学习模型及训练</w:t>
      </w:r>
      <w:bookmarkEnd w:id="247"/>
      <w:bookmarkEnd w:id="248"/>
    </w:p>
    <w:bookmarkEnd w:id="249"/>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50" w:name="_Toc95085638"/>
      <w:bookmarkStart w:id="251" w:name="_Toc96119197"/>
      <w:r>
        <w:rPr>
          <w:rFonts w:hint="eastAsia"/>
        </w:rPr>
        <w:t>数据集分析</w:t>
      </w:r>
      <w:bookmarkEnd w:id="250"/>
      <w:bookmarkEnd w:id="251"/>
    </w:p>
    <w:p w14:paraId="1C88CF14" w14:textId="255A353A" w:rsidR="00A962B7" w:rsidRDefault="00A962B7" w:rsidP="006A45F9">
      <w:pPr>
        <w:pStyle w:val="3"/>
      </w:pPr>
      <w:bookmarkStart w:id="252" w:name="_Toc95085639"/>
      <w:bookmarkStart w:id="253" w:name="_Toc96119198"/>
      <w:r>
        <w:rPr>
          <w:rFonts w:hint="eastAsia"/>
        </w:rPr>
        <w:t>数据集构建</w:t>
      </w:r>
      <w:bookmarkEnd w:id="252"/>
      <w:bookmarkEnd w:id="253"/>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312"/>
      </w:pPr>
      <w:bookmarkStart w:id="254" w:name="_Ref95224370"/>
      <w:bookmarkStart w:id="255" w:name="_Toc96876524"/>
      <w:r>
        <w:rPr>
          <w:rFonts w:hint="eastAsia"/>
        </w:rPr>
        <w:t>部分基本数据集数据图示</w:t>
      </w:r>
      <w:bookmarkEnd w:id="254"/>
      <w:bookmarkEnd w:id="255"/>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312"/>
      </w:pPr>
      <w:bookmarkStart w:id="256" w:name="_Ref95415763"/>
      <w:r>
        <w:rPr>
          <w:rFonts w:hint="eastAsia"/>
        </w:rPr>
        <w:lastRenderedPageBreak/>
        <w:t xml:space="preserve"> </w:t>
      </w:r>
      <w:bookmarkStart w:id="257" w:name="_Toc96876525"/>
      <w:r w:rsidR="00B50D9C">
        <w:rPr>
          <w:rFonts w:hint="eastAsia"/>
        </w:rPr>
        <w:t>数据</w:t>
      </w:r>
      <w:proofErr w:type="gramStart"/>
      <w:r w:rsidR="00B50D9C">
        <w:rPr>
          <w:rFonts w:hint="eastAsia"/>
        </w:rPr>
        <w:t>集</w:t>
      </w:r>
      <w:r w:rsidR="009F075C">
        <w:rPr>
          <w:rFonts w:hint="eastAsia"/>
        </w:rPr>
        <w:t>基本</w:t>
      </w:r>
      <w:proofErr w:type="gramEnd"/>
      <w:r w:rsidR="00B50D9C" w:rsidRPr="00C803FA">
        <w:rPr>
          <w:rFonts w:hint="eastAsia"/>
        </w:rPr>
        <w:t>概要</w:t>
      </w:r>
      <w:bookmarkEnd w:id="256"/>
      <w:bookmarkEnd w:id="257"/>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58" w:name="_Toc95085640"/>
      <w:bookmarkStart w:id="259" w:name="_Toc96119199"/>
      <w:r>
        <w:rPr>
          <w:rFonts w:hint="eastAsia"/>
        </w:rPr>
        <w:t>数据集分析</w:t>
      </w:r>
      <w:bookmarkEnd w:id="258"/>
      <w:bookmarkEnd w:id="259"/>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60" w:name="_Ref95229826"/>
      <w:bookmarkStart w:id="261" w:name="_Toc96119041"/>
      <w:r>
        <w:rPr>
          <w:rFonts w:hint="eastAsia"/>
        </w:rPr>
        <w:t>特征数据集直方图</w:t>
      </w:r>
      <w:bookmarkEnd w:id="260"/>
      <w:bookmarkEnd w:id="261"/>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0E3FE260"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41"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62" w:name="_Ref95465580"/>
      <w:bookmarkStart w:id="263" w:name="_Toc96119042"/>
      <w:r>
        <w:rPr>
          <w:rFonts w:hint="eastAsia"/>
        </w:rPr>
        <w:t>特征热力图</w:t>
      </w:r>
      <w:bookmarkEnd w:id="262"/>
      <w:bookmarkEnd w:id="263"/>
    </w:p>
    <w:p w14:paraId="77600519" w14:textId="4C67236E" w:rsidR="004E0985" w:rsidRDefault="00D71383" w:rsidP="004E0985">
      <w:pPr>
        <w:pStyle w:val="-"/>
        <w:spacing w:before="312"/>
        <w:ind w:firstLine="480"/>
      </w:pPr>
      <w:bookmarkStart w:id="264" w:name="_Ref95509592"/>
      <w:bookmarkStart w:id="265" w:name="_Toc95901539"/>
      <w:r>
        <w:lastRenderedPageBreak/>
        <w:t xml:space="preserve"> </w:t>
      </w:r>
      <w:bookmarkStart w:id="266" w:name="_Toc96876526"/>
      <w:r w:rsidR="000C5A7E">
        <w:t>R</w:t>
      </w:r>
      <w:r w:rsidR="004E0985">
        <w:rPr>
          <w:rFonts w:hint="eastAsia"/>
        </w:rPr>
        <w:t>TL</w:t>
      </w:r>
      <w:proofErr w:type="gramStart"/>
      <w:r w:rsidR="004E0985">
        <w:rPr>
          <w:rFonts w:hint="eastAsia"/>
        </w:rPr>
        <w:t>级特征</w:t>
      </w:r>
      <w:proofErr w:type="gramEnd"/>
      <w:r w:rsidR="004E0985">
        <w:rPr>
          <w:rFonts w:hint="eastAsia"/>
        </w:rPr>
        <w:t>与</w:t>
      </w:r>
      <w:r w:rsidR="004E0985">
        <w:rPr>
          <w:rFonts w:hint="eastAsia"/>
        </w:rPr>
        <w:t>LUT</w:t>
      </w:r>
      <w:r w:rsidR="004E0985">
        <w:rPr>
          <w:rFonts w:hint="eastAsia"/>
        </w:rPr>
        <w:t>资源的相关性数据</w:t>
      </w:r>
      <w:bookmarkEnd w:id="264"/>
      <w:bookmarkEnd w:id="265"/>
      <w:bookmarkEnd w:id="266"/>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67" w:name="_Ref95509595"/>
      <w:bookmarkStart w:id="268" w:name="_Toc95901540"/>
      <w:bookmarkStart w:id="269" w:name="_Toc96876527"/>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67"/>
      <w:bookmarkEnd w:id="268"/>
      <w:bookmarkEnd w:id="269"/>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70" w:name="_Ref95509596"/>
      <w:bookmarkStart w:id="271" w:name="_Toc95901541"/>
      <w:bookmarkStart w:id="272" w:name="_Toc96876528"/>
      <w:r>
        <w:rPr>
          <w:rFonts w:hint="eastAsia"/>
        </w:rPr>
        <w:t>RTL</w:t>
      </w:r>
      <w:proofErr w:type="gramStart"/>
      <w:r>
        <w:rPr>
          <w:rFonts w:hint="eastAsia"/>
        </w:rPr>
        <w:t>级特征</w:t>
      </w:r>
      <w:proofErr w:type="gramEnd"/>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70"/>
      <w:bookmarkEnd w:id="271"/>
      <w:bookmarkEnd w:id="272"/>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73" w:name="_Ref95509597"/>
      <w:bookmarkStart w:id="274" w:name="_Toc95901542"/>
      <w:bookmarkStart w:id="275" w:name="_Toc96876529"/>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73"/>
      <w:bookmarkEnd w:id="274"/>
      <w:bookmarkEnd w:id="275"/>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lastRenderedPageBreak/>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76" w:name="_Toc95085633"/>
      <w:bookmarkStart w:id="277" w:name="_Toc96119200"/>
      <w:r w:rsidRPr="00281957">
        <w:rPr>
          <w:rFonts w:hint="eastAsia"/>
        </w:rPr>
        <w:t>特征工程</w:t>
      </w:r>
      <w:bookmarkEnd w:id="276"/>
      <w:bookmarkEnd w:id="277"/>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78" w:name="_Toc95085634"/>
      <w:bookmarkStart w:id="279" w:name="_Toc96119201"/>
      <w:r>
        <w:rPr>
          <w:rFonts w:hint="eastAsia"/>
        </w:rPr>
        <w:t>特征预处理</w:t>
      </w:r>
      <w:bookmarkEnd w:id="278"/>
      <w:bookmarkEnd w:id="279"/>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lastRenderedPageBreak/>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80" w:name="_Toc95085635"/>
      <w:bookmarkStart w:id="281" w:name="_Toc96119202"/>
      <w:r>
        <w:rPr>
          <w:rFonts w:hint="eastAsia"/>
        </w:rPr>
        <w:t>转换流水线</w:t>
      </w:r>
      <w:bookmarkEnd w:id="280"/>
      <w:bookmarkEnd w:id="281"/>
    </w:p>
    <w:p w14:paraId="53A16724" w14:textId="1450484C" w:rsidR="00024DF5"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pPr>
    </w:p>
    <w:p w14:paraId="71FEC317" w14:textId="344B18C1" w:rsidR="00024DF5" w:rsidRDefault="00BF48DD"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112" type="#_x0000_t75" style="width:255.15pt;height:221.2pt" o:ole="">
            <v:fill o:detectmouseclick="t"/>
            <v:imagedata r:id="rId246" o:title=""/>
            <o:lock v:ext="edit" aspectratio="f"/>
          </v:shape>
          <o:OLEObject Type="Embed" ProgID="Visio.Drawing.15" ShapeID="_x0000_i1112" DrawAspect="Content" ObjectID="_1707516214" r:id="rId247">
            <o:FieldCodes>\* MERGEFORMAT</o:FieldCodes>
          </o:OLEObject>
        </w:object>
      </w:r>
    </w:p>
    <w:p w14:paraId="558F4297" w14:textId="1C801E36" w:rsidR="00024DF5" w:rsidRDefault="0012351D" w:rsidP="00EA42FE">
      <w:pPr>
        <w:pStyle w:val="-0"/>
        <w:spacing w:after="312"/>
      </w:pPr>
      <w:r>
        <w:rPr>
          <w:rFonts w:hint="eastAsia"/>
        </w:rPr>
        <w:t xml:space="preserve"> </w:t>
      </w:r>
      <w:bookmarkStart w:id="282" w:name="_Ref95171583"/>
      <w:bookmarkStart w:id="283" w:name="_Toc96119043"/>
      <w:r w:rsidR="00024DF5">
        <w:rPr>
          <w:rFonts w:hint="eastAsia"/>
        </w:rPr>
        <w:t>特征预处理流水线</w:t>
      </w:r>
      <w:bookmarkEnd w:id="282"/>
      <w:bookmarkEnd w:id="283"/>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w:t>
      </w:r>
      <w:r w:rsidRPr="008E6FAF">
        <w:rPr>
          <w:rFonts w:hint="eastAsia"/>
        </w:rPr>
        <w:lastRenderedPageBreak/>
        <w:t>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84" w:name="_Toc95085641"/>
      <w:bookmarkStart w:id="285" w:name="_Toc96119203"/>
      <w:r>
        <w:rPr>
          <w:rFonts w:hint="eastAsia"/>
        </w:rPr>
        <w:t>模型</w:t>
      </w:r>
      <w:bookmarkEnd w:id="284"/>
      <w:r w:rsidR="00B74EC5">
        <w:rPr>
          <w:rFonts w:hint="eastAsia"/>
        </w:rPr>
        <w:t>框架选择</w:t>
      </w:r>
      <w:bookmarkEnd w:id="285"/>
    </w:p>
    <w:p w14:paraId="1505692C" w14:textId="77777777" w:rsidR="005B5AE6" w:rsidRPr="005B5AE6" w:rsidRDefault="005B5AE6" w:rsidP="005B5AE6">
      <w:pPr>
        <w:ind w:firstLine="480"/>
      </w:pPr>
    </w:p>
    <w:p w14:paraId="79EF6020" w14:textId="52A2A0DA" w:rsidR="00061D79" w:rsidRDefault="00957F1E" w:rsidP="00061D79">
      <w:pPr>
        <w:spacing w:line="240" w:lineRule="auto"/>
        <w:ind w:firstLine="480"/>
        <w:jc w:val="center"/>
      </w:pPr>
      <w:r>
        <w:object w:dxaOrig="4530" w:dyaOrig="9016" w14:anchorId="227B9427">
          <v:shape id="_x0000_i1113" type="#_x0000_t75" style="width:151.5pt;height:304.7pt" o:ole="">
            <v:imagedata r:id="rId248" o:title=""/>
          </v:shape>
          <o:OLEObject Type="Embed" ProgID="Visio.Drawing.15" ShapeID="_x0000_i1113" DrawAspect="Content" ObjectID="_1707516215" r:id="rId249"/>
        </w:object>
      </w:r>
    </w:p>
    <w:p w14:paraId="6F47A229" w14:textId="77777777" w:rsidR="00061D79" w:rsidRPr="00132B0A" w:rsidRDefault="00061D79" w:rsidP="00061D79">
      <w:pPr>
        <w:pStyle w:val="-0"/>
        <w:spacing w:after="312"/>
      </w:pPr>
      <w:r>
        <w:rPr>
          <w:rFonts w:hint="eastAsia"/>
        </w:rPr>
        <w:t xml:space="preserve"> </w:t>
      </w:r>
      <w:bookmarkStart w:id="286" w:name="_Ref95250922"/>
      <w:bookmarkStart w:id="287" w:name="_Toc96119044"/>
      <w:r>
        <w:rPr>
          <w:rFonts w:hint="eastAsia"/>
        </w:rPr>
        <w:t>模型训练开发流程</w:t>
      </w:r>
      <w:bookmarkEnd w:id="286"/>
      <w:bookmarkEnd w:id="287"/>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88" w:name="_Toc95085642"/>
      <w:bookmarkStart w:id="289" w:name="_Ref95486995"/>
      <w:bookmarkStart w:id="290" w:name="_Toc96119204"/>
      <w:r>
        <w:rPr>
          <w:rFonts w:hint="eastAsia"/>
        </w:rPr>
        <w:t>初步模型选择</w:t>
      </w:r>
      <w:bookmarkEnd w:id="288"/>
      <w:bookmarkEnd w:id="289"/>
      <w:bookmarkEnd w:id="290"/>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3B3BBE03" w:rsidR="00A962B7"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lastRenderedPageBreak/>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pPr>
    </w:p>
    <w:p w14:paraId="038BB404" w14:textId="2491D311" w:rsidR="00A4026D" w:rsidRDefault="00634616" w:rsidP="00BF48DD">
      <w:pPr>
        <w:spacing w:line="240" w:lineRule="auto"/>
        <w:ind w:firstLine="480"/>
        <w:jc w:val="center"/>
        <w:rPr>
          <w:b/>
          <w:bCs/>
        </w:rPr>
      </w:pPr>
      <w:r>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91" w:name="_Ref95466238"/>
      <w:bookmarkStart w:id="292" w:name="_Toc96119045"/>
      <w:r>
        <w:rPr>
          <w:rFonts w:hint="eastAsia"/>
        </w:rPr>
        <w:t>各模型尝试</w:t>
      </w:r>
      <w:bookmarkEnd w:id="291"/>
      <w:r>
        <w:rPr>
          <w:rFonts w:hint="eastAsia"/>
        </w:rPr>
        <w:t>预测</w:t>
      </w:r>
      <w:r w:rsidR="00CA457E">
        <w:rPr>
          <w:rFonts w:hint="eastAsia"/>
        </w:rPr>
        <w:t>L</w:t>
      </w:r>
      <w:r w:rsidR="00CA457E">
        <w:t>UT</w:t>
      </w:r>
      <w:r w:rsidR="006A45F9">
        <w:rPr>
          <w:rFonts w:hint="eastAsia"/>
        </w:rPr>
        <w:t>资源</w:t>
      </w:r>
      <w:r>
        <w:rPr>
          <w:rFonts w:hint="eastAsia"/>
        </w:rPr>
        <w:t>结果</w:t>
      </w:r>
      <w:bookmarkEnd w:id="292"/>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93" w:name="_Toc96119205"/>
      <w:r>
        <w:rPr>
          <w:rFonts w:hint="eastAsia"/>
        </w:rPr>
        <w:t>模型训练</w:t>
      </w:r>
      <w:bookmarkEnd w:id="293"/>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0.6pt;height:201pt" o:ole="">
            <v:imagedata r:id="rId251" o:title=""/>
          </v:shape>
          <o:OLEObject Type="Embed" ProgID="Visio.Drawing.15" ShapeID="_x0000_i1114" DrawAspect="Content" ObjectID="_1707516216" r:id="rId252"/>
        </w:object>
      </w:r>
    </w:p>
    <w:p w14:paraId="1C0CB15D" w14:textId="06BEAD83" w:rsidR="00001DB3" w:rsidRPr="0068318A" w:rsidRDefault="00001DB3" w:rsidP="00001DB3">
      <w:pPr>
        <w:pStyle w:val="-0"/>
        <w:spacing w:after="312"/>
      </w:pPr>
      <w:r>
        <w:rPr>
          <w:rFonts w:hint="eastAsia"/>
        </w:rPr>
        <w:t xml:space="preserve"> </w:t>
      </w:r>
      <w:bookmarkStart w:id="294" w:name="_Ref95492573"/>
      <w:bookmarkStart w:id="295" w:name="_Toc96119046"/>
      <w:r>
        <w:rPr>
          <w:rFonts w:hint="eastAsia"/>
        </w:rPr>
        <w:t>机器学习模型训练</w:t>
      </w:r>
      <w:r w:rsidR="005A0216">
        <w:rPr>
          <w:rFonts w:hint="eastAsia"/>
        </w:rPr>
        <w:t>及调优</w:t>
      </w:r>
      <w:r>
        <w:rPr>
          <w:rFonts w:hint="eastAsia"/>
        </w:rPr>
        <w:t>流程</w:t>
      </w:r>
      <w:bookmarkEnd w:id="294"/>
      <w:bookmarkEnd w:id="295"/>
    </w:p>
    <w:p w14:paraId="4CCCED90" w14:textId="7896BC87" w:rsidR="00A962B7" w:rsidRDefault="00A962B7" w:rsidP="006A45F9">
      <w:pPr>
        <w:pStyle w:val="3"/>
      </w:pPr>
      <w:bookmarkStart w:id="296" w:name="_Toc95085643"/>
      <w:bookmarkStart w:id="297" w:name="_Toc96119206"/>
      <w:r>
        <w:rPr>
          <w:rFonts w:hint="eastAsia"/>
        </w:rPr>
        <w:t>随机森林</w:t>
      </w:r>
      <w:bookmarkEnd w:id="296"/>
      <w:bookmarkEnd w:id="297"/>
    </w:p>
    <w:p w14:paraId="21BC9A4B" w14:textId="5BEBF09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pPr>
    </w:p>
    <w:p w14:paraId="02D36416" w14:textId="7C8B7055" w:rsidR="0021300F" w:rsidRPr="0021300F" w:rsidRDefault="00E1177D" w:rsidP="00970D45">
      <w:pPr>
        <w:spacing w:line="240" w:lineRule="auto"/>
        <w:ind w:firstLine="480"/>
      </w:pPr>
      <w:r>
        <w:object w:dxaOrig="29806" w:dyaOrig="16186" w14:anchorId="30296D61">
          <v:shape id="_x0000_i1115" type="#_x0000_t75" style="width:359.4pt;height:194.1pt" o:ole="">
            <v:imagedata r:id="rId253" o:title=""/>
          </v:shape>
          <o:OLEObject Type="Embed" ProgID="Visio.Drawing.15" ShapeID="_x0000_i1115" DrawAspect="Content" ObjectID="_1707516217" r:id="rId254"/>
        </w:object>
      </w:r>
    </w:p>
    <w:p w14:paraId="680AE926" w14:textId="7D211858" w:rsidR="0068318A" w:rsidRDefault="009A3F93" w:rsidP="0068318A">
      <w:pPr>
        <w:pStyle w:val="-0"/>
        <w:spacing w:after="312"/>
      </w:pPr>
      <w:r>
        <w:rPr>
          <w:rFonts w:hint="eastAsia"/>
        </w:rPr>
        <w:t xml:space="preserve"> </w:t>
      </w:r>
      <w:bookmarkStart w:id="298" w:name="_Ref95520090"/>
      <w:bookmarkStart w:id="299" w:name="_Toc96119047"/>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98"/>
      <w:bookmarkEnd w:id="299"/>
    </w:p>
    <w:p w14:paraId="3B56D40A" w14:textId="2DD736B2" w:rsidR="005846A7" w:rsidRDefault="00E1177D" w:rsidP="005846A7">
      <w:pPr>
        <w:spacing w:line="240" w:lineRule="auto"/>
        <w:ind w:firstLine="480"/>
        <w:jc w:val="center"/>
      </w:pPr>
      <w:r>
        <w:object w:dxaOrig="9541" w:dyaOrig="5926" w14:anchorId="4DCDE172">
          <v:shape id="_x0000_i1116" type="#_x0000_t75" style="width:306.45pt;height:191.8pt" o:ole="">
            <v:imagedata r:id="rId255" o:title=""/>
          </v:shape>
          <o:OLEObject Type="Embed" ProgID="Visio.Drawing.15" ShapeID="_x0000_i1116" DrawAspect="Content" ObjectID="_1707516218" r:id="rId256"/>
        </w:object>
      </w:r>
    </w:p>
    <w:p w14:paraId="72B4C1C1" w14:textId="4E3E563F" w:rsidR="005846A7" w:rsidRPr="005846A7" w:rsidRDefault="005846A7" w:rsidP="005846A7">
      <w:pPr>
        <w:pStyle w:val="-0"/>
        <w:spacing w:after="312"/>
      </w:pPr>
      <w:bookmarkStart w:id="300" w:name="_Toc96119048"/>
      <w:r>
        <w:rPr>
          <w:rFonts w:hint="eastAsia"/>
        </w:rPr>
        <w:t>随机森林</w:t>
      </w:r>
      <w:r>
        <w:rPr>
          <w:rFonts w:hint="eastAsia"/>
        </w:rPr>
        <w:t>LUT</w:t>
      </w:r>
      <w:r>
        <w:rPr>
          <w:rFonts w:hint="eastAsia"/>
        </w:rPr>
        <w:t>预测模型学习曲线</w:t>
      </w:r>
      <w:bookmarkEnd w:id="300"/>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60F7522" w:rsidR="000D6EEF" w:rsidRPr="000D6EEF" w:rsidRDefault="00E1177D" w:rsidP="00E1177D">
      <w:pPr>
        <w:spacing w:line="240" w:lineRule="auto"/>
        <w:ind w:firstLine="480"/>
        <w:jc w:val="center"/>
      </w:pPr>
      <w:r>
        <w:object w:dxaOrig="30826" w:dyaOrig="16231" w14:anchorId="46750410">
          <v:shape id="_x0000_i1117" type="#_x0000_t75" style="width:358.85pt;height:188.35pt" o:ole="">
            <v:imagedata r:id="rId257" o:title=""/>
          </v:shape>
          <o:OLEObject Type="Embed" ProgID="Visio.Drawing.15" ShapeID="_x0000_i1117" DrawAspect="Content" ObjectID="_1707516219" r:id="rId258"/>
        </w:object>
      </w:r>
    </w:p>
    <w:p w14:paraId="003BBE00" w14:textId="39AB6892" w:rsidR="009A3F93" w:rsidRDefault="003429B3" w:rsidP="009A3F93">
      <w:pPr>
        <w:pStyle w:val="-0"/>
        <w:spacing w:after="312"/>
      </w:pPr>
      <w:r>
        <w:t xml:space="preserve"> </w:t>
      </w:r>
      <w:bookmarkStart w:id="301" w:name="_Ref95526565"/>
      <w:bookmarkStart w:id="302" w:name="_Toc96119049"/>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301"/>
      <w:bookmarkEnd w:id="302"/>
    </w:p>
    <w:p w14:paraId="45D67838" w14:textId="7379117F" w:rsidR="005846A7" w:rsidRDefault="005846A7" w:rsidP="005846A7">
      <w:pPr>
        <w:spacing w:line="240" w:lineRule="auto"/>
        <w:ind w:firstLine="480"/>
        <w:jc w:val="center"/>
      </w:pPr>
      <w:r>
        <w:object w:dxaOrig="8551" w:dyaOrig="5776" w14:anchorId="0014E155">
          <v:shape id="_x0000_i1118" type="#_x0000_t75" style="width:294.9pt;height:197.55pt" o:ole="">
            <v:imagedata r:id="rId259" o:title=""/>
          </v:shape>
          <o:OLEObject Type="Embed" ProgID="Visio.Drawing.15" ShapeID="_x0000_i1118" DrawAspect="Content" ObjectID="_1707516220" r:id="rId260"/>
        </w:object>
      </w:r>
    </w:p>
    <w:p w14:paraId="71852AC0" w14:textId="7842B0CE" w:rsidR="005846A7" w:rsidRPr="005846A7" w:rsidRDefault="005846A7" w:rsidP="005846A7">
      <w:pPr>
        <w:pStyle w:val="-0"/>
        <w:spacing w:after="312"/>
      </w:pPr>
      <w:bookmarkStart w:id="303" w:name="_Toc96119050"/>
      <w:r>
        <w:rPr>
          <w:rFonts w:hint="eastAsia"/>
        </w:rPr>
        <w:t>随机森林</w:t>
      </w:r>
      <w:r>
        <w:rPr>
          <w:rFonts w:hint="eastAsia"/>
        </w:rPr>
        <w:t>FF</w:t>
      </w:r>
      <w:r>
        <w:rPr>
          <w:rFonts w:hint="eastAsia"/>
        </w:rPr>
        <w:t>预测模型学习曲线</w:t>
      </w:r>
      <w:bookmarkEnd w:id="303"/>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304" w:name="_Toc96119207"/>
      <w:r>
        <w:rPr>
          <w:rFonts w:hint="eastAsia"/>
        </w:rPr>
        <w:t>人工神经网络</w:t>
      </w:r>
      <w:bookmarkEnd w:id="304"/>
    </w:p>
    <w:p w14:paraId="3583E147" w14:textId="0E469CFA" w:rsidR="003537A4" w:rsidRDefault="00A20A50" w:rsidP="006A45F9">
      <w:pPr>
        <w:pStyle w:val="4"/>
      </w:pPr>
      <w:bookmarkStart w:id="305" w:name="_Ref95665411"/>
      <w:r>
        <w:rPr>
          <w:rFonts w:hint="eastAsia"/>
        </w:rPr>
        <w:t>预测</w:t>
      </w:r>
      <w:r>
        <w:rPr>
          <w:rFonts w:hint="eastAsia"/>
        </w:rPr>
        <w:t>LUT</w:t>
      </w:r>
      <w:r>
        <w:rPr>
          <w:rFonts w:hint="eastAsia"/>
        </w:rPr>
        <w:t>资源模型训练</w:t>
      </w:r>
      <w:bookmarkEnd w:id="305"/>
    </w:p>
    <w:p w14:paraId="03FF620D" w14:textId="05C86A4C" w:rsidR="00A06167" w:rsidRDefault="00C050EA" w:rsidP="00A06167">
      <w:pPr>
        <w:spacing w:line="240" w:lineRule="auto"/>
        <w:ind w:firstLine="480"/>
        <w:jc w:val="center"/>
      </w:pPr>
      <w:r>
        <w:object w:dxaOrig="9061" w:dyaOrig="6376" w14:anchorId="52A7A204">
          <v:shape id="_x0000_i1119" type="#_x0000_t75" style="width:293.75pt;height:208.5pt" o:ole="">
            <v:imagedata r:id="rId261" o:title=""/>
          </v:shape>
          <o:OLEObject Type="Embed" ProgID="Visio.Drawing.15" ShapeID="_x0000_i1119" DrawAspect="Content" ObjectID="_1707516221" r:id="rId262"/>
        </w:object>
      </w:r>
    </w:p>
    <w:p w14:paraId="77614417" w14:textId="77777777" w:rsidR="00A06167" w:rsidRPr="00AC67BA" w:rsidRDefault="00A06167" w:rsidP="00A06167">
      <w:pPr>
        <w:pStyle w:val="-0"/>
        <w:spacing w:after="312"/>
      </w:pPr>
      <w:bookmarkStart w:id="306" w:name="_Ref95575676"/>
      <w:bookmarkStart w:id="307" w:name="_Toc96119051"/>
      <w:r>
        <w:rPr>
          <w:rFonts w:hint="eastAsia"/>
        </w:rPr>
        <w:t>神经网络学习曲线，左图为超参数调优前学习曲线</w:t>
      </w:r>
      <w:bookmarkEnd w:id="306"/>
      <w:bookmarkEnd w:id="307"/>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pPr>
    </w:p>
    <w:p w14:paraId="3C35D467" w14:textId="77777777" w:rsidR="00A06167" w:rsidRDefault="00A06167" w:rsidP="00A06167">
      <w:pPr>
        <w:spacing w:line="240" w:lineRule="auto"/>
        <w:ind w:firstLine="480"/>
        <w:jc w:val="center"/>
      </w:pPr>
      <w:r>
        <w:object w:dxaOrig="9691" w:dyaOrig="5281" w14:anchorId="647373FE">
          <v:shape id="_x0000_i1120" type="#_x0000_t75" style="width:296.65pt;height:188.35pt" o:ole="">
            <v:imagedata r:id="rId263" o:title="" cropleft="2020f" cropright="7357f"/>
          </v:shape>
          <o:OLEObject Type="Embed" ProgID="Visio.Drawing.15" ShapeID="_x0000_i1120" DrawAspect="Content" ObjectID="_1707516222" r:id="rId264"/>
        </w:object>
      </w:r>
    </w:p>
    <w:p w14:paraId="78225A4B" w14:textId="31D7ED31" w:rsidR="00A06167" w:rsidRDefault="00A06167" w:rsidP="00A06167">
      <w:pPr>
        <w:pStyle w:val="-0"/>
        <w:spacing w:after="312"/>
      </w:pPr>
      <w:bookmarkStart w:id="308" w:name="_Ref95575691"/>
      <w:bookmarkStart w:id="309" w:name="_Toc96119052"/>
      <w:r>
        <w:rPr>
          <w:rFonts w:hint="eastAsia"/>
        </w:rPr>
        <w:t>神经网络模型结构图</w:t>
      </w:r>
      <w:bookmarkEnd w:id="308"/>
      <w:bookmarkEnd w:id="309"/>
    </w:p>
    <w:p w14:paraId="1E920FC3" w14:textId="18610E77" w:rsidR="00A06167" w:rsidRDefault="00135487" w:rsidP="00A06167">
      <w:pPr>
        <w:spacing w:line="240" w:lineRule="auto"/>
        <w:ind w:firstLine="480"/>
        <w:jc w:val="center"/>
      </w:pPr>
      <w:r>
        <w:object w:dxaOrig="9616" w:dyaOrig="6436" w14:anchorId="332B1A1F">
          <v:shape id="_x0000_i1121" type="#_x0000_t75" style="width:301.8pt;height:208.5pt" o:ole="">
            <v:imagedata r:id="rId265" o:title="" croptop="1396f" cropbottom="1708f" cropleft="1352f" cropright="3965f"/>
          </v:shape>
          <o:OLEObject Type="Embed" ProgID="Visio.Drawing.15" ShapeID="_x0000_i1121" DrawAspect="Content" ObjectID="_1707516223" r:id="rId266"/>
        </w:object>
      </w:r>
    </w:p>
    <w:p w14:paraId="13E0A22C" w14:textId="46C2EFF5" w:rsidR="00A06167" w:rsidRPr="00A06167" w:rsidRDefault="00A06167" w:rsidP="00A06167">
      <w:pPr>
        <w:pStyle w:val="-0"/>
        <w:spacing w:after="312"/>
      </w:pPr>
      <w:bookmarkStart w:id="310" w:name="_Ref95665696"/>
      <w:bookmarkStart w:id="311" w:name="_Toc96119053"/>
      <w:r>
        <w:rPr>
          <w:rFonts w:hint="eastAsia"/>
        </w:rPr>
        <w:t>神经网络与</w:t>
      </w:r>
      <w:r>
        <w:rPr>
          <w:rFonts w:hint="eastAsia"/>
        </w:rPr>
        <w:t>LUT</w:t>
      </w:r>
      <w:r>
        <w:rPr>
          <w:rFonts w:hint="eastAsia"/>
        </w:rPr>
        <w:t>模型学习曲线</w:t>
      </w:r>
      <w:bookmarkEnd w:id="310"/>
      <w:bookmarkEnd w:id="311"/>
    </w:p>
    <w:p w14:paraId="5BD6E655" w14:textId="7D644452" w:rsidR="009A3F93" w:rsidRDefault="00A20A50" w:rsidP="006A45F9">
      <w:pPr>
        <w:pStyle w:val="4"/>
      </w:pPr>
      <w:bookmarkStart w:id="312" w:name="_Ref95526535"/>
      <w:r>
        <w:rPr>
          <w:rFonts w:hint="eastAsia"/>
        </w:rPr>
        <w:lastRenderedPageBreak/>
        <w:t>预测</w:t>
      </w:r>
      <w:r w:rsidR="009A3F93">
        <w:rPr>
          <w:rFonts w:hint="eastAsia"/>
        </w:rPr>
        <w:t>FF</w:t>
      </w:r>
      <w:r w:rsidR="009A3F93">
        <w:rPr>
          <w:rFonts w:hint="eastAsia"/>
        </w:rPr>
        <w:t>资源模型训练</w:t>
      </w:r>
      <w:bookmarkEnd w:id="312"/>
    </w:p>
    <w:p w14:paraId="6E55E05D" w14:textId="1BF69F9D"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所示，模型拟合度较好未出现明显的过拟合或欠拟合情况。</w:t>
      </w:r>
    </w:p>
    <w:p w14:paraId="0EB24171" w14:textId="77777777" w:rsidR="005B5AE6" w:rsidRDefault="005B5AE6" w:rsidP="00A20A50">
      <w:pPr>
        <w:ind w:firstLine="480"/>
      </w:pPr>
    </w:p>
    <w:p w14:paraId="6F8D3503" w14:textId="56CDEC27" w:rsidR="00A20A50" w:rsidRDefault="00A20A50" w:rsidP="00A20A50">
      <w:pPr>
        <w:spacing w:line="240" w:lineRule="auto"/>
        <w:ind w:firstLine="480"/>
        <w:jc w:val="center"/>
      </w:pPr>
      <w:r>
        <w:object w:dxaOrig="10395" w:dyaOrig="5551" w14:anchorId="6DB801B6">
          <v:shape id="_x0000_i1122" type="#_x0000_t75" style="width:327.75pt;height:175.7pt" o:ole="">
            <v:imagedata r:id="rId267" o:title="" croptop="4996f" cropright="5243f"/>
          </v:shape>
          <o:OLEObject Type="Embed" ProgID="Visio.Drawing.15" ShapeID="_x0000_i1122" DrawAspect="Content" ObjectID="_1707516224" r:id="rId268"/>
        </w:object>
      </w:r>
    </w:p>
    <w:p w14:paraId="17379D38" w14:textId="77777777" w:rsidR="00A20A50" w:rsidRPr="009A3F93" w:rsidRDefault="00A20A50" w:rsidP="00A20A50">
      <w:pPr>
        <w:pStyle w:val="-0"/>
        <w:spacing w:after="312"/>
      </w:pPr>
      <w:bookmarkStart w:id="313" w:name="_Ref95666058"/>
      <w:bookmarkStart w:id="314" w:name="_Toc96119054"/>
      <w:r>
        <w:rPr>
          <w:rFonts w:hint="eastAsia"/>
        </w:rPr>
        <w:t>神经网络模型结构图</w:t>
      </w:r>
      <w:bookmarkEnd w:id="313"/>
      <w:bookmarkEnd w:id="314"/>
    </w:p>
    <w:p w14:paraId="4B971AD3" w14:textId="3FD80102" w:rsidR="00A20A50" w:rsidRDefault="00FC3880" w:rsidP="00A20A50">
      <w:pPr>
        <w:spacing w:line="240" w:lineRule="auto"/>
        <w:ind w:firstLine="480"/>
        <w:jc w:val="center"/>
      </w:pPr>
      <w:r>
        <w:drawing>
          <wp:inline distT="0" distB="0" distL="0" distR="0" wp14:anchorId="5CAB8D3B" wp14:editId="007B5432">
            <wp:extent cx="4289844" cy="2935155"/>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14959" cy="2952339"/>
                    </a:xfrm>
                    <a:prstGeom prst="rect">
                      <a:avLst/>
                    </a:prstGeom>
                  </pic:spPr>
                </pic:pic>
              </a:graphicData>
            </a:graphic>
          </wp:inline>
        </w:drawing>
      </w:r>
    </w:p>
    <w:p w14:paraId="7EECF44E" w14:textId="4C308F54" w:rsidR="00A20A50" w:rsidRPr="00A06167" w:rsidRDefault="00A20A50" w:rsidP="00A20A50">
      <w:pPr>
        <w:pStyle w:val="-0"/>
        <w:spacing w:after="312"/>
      </w:pPr>
      <w:bookmarkStart w:id="315" w:name="_Ref95665973"/>
      <w:bookmarkStart w:id="316" w:name="_Toc96119055"/>
      <w:r>
        <w:rPr>
          <w:rFonts w:hint="eastAsia"/>
        </w:rPr>
        <w:t>神经网络模型预测</w:t>
      </w:r>
      <w:r>
        <w:rPr>
          <w:rFonts w:hint="eastAsia"/>
        </w:rPr>
        <w:t>FF</w:t>
      </w:r>
      <w:r>
        <w:rPr>
          <w:rFonts w:hint="eastAsia"/>
        </w:rPr>
        <w:t>资源学习曲线</w:t>
      </w:r>
      <w:bookmarkEnd w:id="315"/>
      <w:bookmarkEnd w:id="316"/>
    </w:p>
    <w:p w14:paraId="3DF5ECB5" w14:textId="1E7FAC7C" w:rsidR="003537A4" w:rsidRDefault="003537A4" w:rsidP="006A45F9">
      <w:pPr>
        <w:pStyle w:val="20"/>
      </w:pPr>
      <w:bookmarkStart w:id="317" w:name="_Toc96119208"/>
      <w:r>
        <w:rPr>
          <w:rFonts w:hint="eastAsia"/>
        </w:rPr>
        <w:lastRenderedPageBreak/>
        <w:t>结果与分析</w:t>
      </w:r>
      <w:bookmarkEnd w:id="317"/>
    </w:p>
    <w:p w14:paraId="2C8B0494" w14:textId="15A13561" w:rsidR="00710FFD" w:rsidRDefault="004F1C0C" w:rsidP="004F1C0C">
      <w:pPr>
        <w:spacing w:line="240" w:lineRule="auto"/>
        <w:ind w:firstLine="480"/>
        <w:jc w:val="center"/>
      </w:pPr>
      <w:r>
        <w:object w:dxaOrig="10935" w:dyaOrig="10696" w14:anchorId="6CBB007D">
          <v:shape id="_x0000_i1123" type="#_x0000_t75" style="width:315.05pt;height:309.9pt" o:ole="">
            <v:imagedata r:id="rId270" o:title=""/>
          </v:shape>
          <o:OLEObject Type="Embed" ProgID="Visio.Drawing.15" ShapeID="_x0000_i1123" DrawAspect="Content" ObjectID="_1707516225" r:id="rId271"/>
        </w:object>
      </w:r>
    </w:p>
    <w:p w14:paraId="119C4293" w14:textId="2B0FFC22" w:rsidR="008E4017" w:rsidRDefault="008E4017" w:rsidP="008E4017">
      <w:pPr>
        <w:pStyle w:val="-0"/>
        <w:spacing w:after="312"/>
      </w:pPr>
      <w:bookmarkStart w:id="318" w:name="_Ref95667820"/>
      <w:bookmarkStart w:id="319" w:name="_Toc96119056"/>
      <w:r>
        <w:rPr>
          <w:rFonts w:hint="eastAsia"/>
        </w:rPr>
        <w:t>机器学习模型验证结果</w:t>
      </w:r>
      <w:bookmarkEnd w:id="318"/>
      <w:bookmarkEnd w:id="319"/>
    </w:p>
    <w:p w14:paraId="3A590855" w14:textId="12301637" w:rsidR="005B5AE6" w:rsidRPr="009F72D2" w:rsidRDefault="005B5AE6" w:rsidP="005B5AE6">
      <w:pPr>
        <w:pStyle w:val="-"/>
        <w:spacing w:before="312"/>
      </w:pPr>
      <w:bookmarkStart w:id="320" w:name="_Toc95901543"/>
      <w:bookmarkStart w:id="321" w:name="_Ref96118845"/>
      <w:bookmarkStart w:id="322" w:name="_Toc96876530"/>
      <w:r>
        <w:rPr>
          <w:rFonts w:hint="eastAsia"/>
        </w:rPr>
        <w:t>模型评估</w:t>
      </w:r>
      <w:bookmarkEnd w:id="320"/>
      <w:bookmarkEnd w:id="321"/>
      <w:bookmarkEnd w:id="322"/>
    </w:p>
    <w:p w14:paraId="733918D2" w14:textId="47B50DE5" w:rsidR="009F72D2" w:rsidRDefault="009F72D2" w:rsidP="004F1C0C">
      <w:pPr>
        <w:spacing w:line="240" w:lineRule="auto"/>
        <w:ind w:firstLine="480"/>
        <w:jc w:val="center"/>
      </w:pPr>
      <w:r>
        <w:drawing>
          <wp:inline distT="0" distB="0" distL="0" distR="0" wp14:anchorId="72EF6B6E" wp14:editId="0F54FE79">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11D8FA5F"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476D43">
        <w:rPr>
          <w:rFonts w:hint="eastAsia"/>
        </w:rPr>
        <w:t>表</w:t>
      </w:r>
      <w:r w:rsidR="00476D43">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lastRenderedPageBreak/>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23" w:name="_Toc95085645"/>
      <w:bookmarkStart w:id="324" w:name="_Toc96119209"/>
      <w:r>
        <w:rPr>
          <w:rFonts w:hint="eastAsia"/>
        </w:rPr>
        <w:t>本章小结</w:t>
      </w:r>
      <w:bookmarkEnd w:id="323"/>
      <w:bookmarkEnd w:id="324"/>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73"/>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325" w:name="_Toc95085651"/>
      <w:bookmarkStart w:id="326" w:name="_Toc96119210"/>
      <w:r w:rsidRPr="003712F3">
        <w:rPr>
          <w:rFonts w:hint="eastAsia"/>
          <w:bCs w:val="0"/>
          <w:szCs w:val="32"/>
        </w:rPr>
        <w:lastRenderedPageBreak/>
        <w:t>总结与展望</w:t>
      </w:r>
      <w:bookmarkEnd w:id="325"/>
      <w:bookmarkEnd w:id="326"/>
    </w:p>
    <w:p w14:paraId="30D2B34D" w14:textId="0FDFC0C9" w:rsidR="00A962B7" w:rsidRPr="003712F3" w:rsidRDefault="00A962B7" w:rsidP="006A45F9">
      <w:pPr>
        <w:pStyle w:val="20"/>
      </w:pPr>
      <w:bookmarkStart w:id="327" w:name="_Toc95085652"/>
      <w:bookmarkStart w:id="328" w:name="_Toc96119211"/>
      <w:r w:rsidRPr="003712F3">
        <w:rPr>
          <w:rFonts w:hint="eastAsia"/>
        </w:rPr>
        <w:t>工作总结</w:t>
      </w:r>
      <w:bookmarkEnd w:id="327"/>
      <w:bookmarkEnd w:id="328"/>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48113059"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设计软件为标签，训练了随机森林、</w:t>
      </w:r>
      <w:r w:rsidRPr="003712F3">
        <w:rPr>
          <w:rFonts w:hint="eastAsia"/>
        </w:rPr>
        <w:t>SVM</w:t>
      </w:r>
      <w:r w:rsidRPr="003712F3">
        <w:rPr>
          <w:rFonts w:hint="eastAsia"/>
        </w:rPr>
        <w:t>支持向量机、人工神经网络等多种机器学习模型，使运行速率提升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29" w:name="_Toc95085653"/>
      <w:bookmarkStart w:id="330" w:name="_Toc96119212"/>
      <w:r w:rsidRPr="003712F3">
        <w:rPr>
          <w:rFonts w:hint="eastAsia"/>
        </w:rPr>
        <w:lastRenderedPageBreak/>
        <w:t>工作展望</w:t>
      </w:r>
      <w:bookmarkEnd w:id="329"/>
      <w:bookmarkEnd w:id="330"/>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31"/>
      <w:r w:rsidRPr="003712F3">
        <w:rPr>
          <w:rFonts w:hint="eastAsia"/>
        </w:rPr>
        <w:t>文章</w:t>
      </w:r>
      <w:commentRangeEnd w:id="331"/>
      <w:r w:rsidR="0085090D">
        <w:rPr>
          <w:rStyle w:val="af5"/>
          <w:noProof w:val="0"/>
        </w:rPr>
        <w:commentReference w:id="331"/>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2"/>
      <w:r w:rsidRPr="003712F3">
        <w:rPr>
          <w:rFonts w:hint="eastAsia"/>
        </w:rPr>
        <w:t>【】</w:t>
      </w:r>
      <w:commentRangeEnd w:id="332"/>
      <w:r w:rsidR="0085090D">
        <w:rPr>
          <w:rStyle w:val="af5"/>
          <w:noProof w:val="0"/>
        </w:rPr>
        <w:commentReference w:id="332"/>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4"/>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33" w:name="_Toc413704363"/>
      <w:bookmarkStart w:id="334" w:name="_Toc96119213"/>
      <w:bookmarkStart w:id="335" w:name="_Toc95085654"/>
      <w:r w:rsidRPr="001930C0">
        <w:lastRenderedPageBreak/>
        <w:t>参考文献</w:t>
      </w:r>
      <w:bookmarkEnd w:id="333"/>
      <w:bookmarkEnd w:id="334"/>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1531AD7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20012130"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6662F7B7" w14:textId="1B868079" w:rsidR="004364A3" w:rsidRDefault="004364A3" w:rsidP="00294B05">
      <w:pPr>
        <w:pStyle w:val="a"/>
        <w:ind w:left="588" w:hanging="488"/>
        <w:rPr>
          <w:rFonts w:cs="Times New Roman"/>
          <w:sz w:val="21"/>
        </w:rPr>
      </w:pPr>
      <w:r w:rsidRPr="004364A3">
        <w:rPr>
          <w:rFonts w:cs="Times New Roman"/>
          <w:sz w:val="21"/>
        </w:rPr>
        <w:t xml:space="preserve">Makrani H M , Farahmand F , Sayadi H , et al. Pyramid: Machine Learning Framework to Estimate the Optimal Timing and Resource Usage of a High-Level Synthesis Design[J]. </w:t>
      </w:r>
      <w:r w:rsidRPr="004364A3">
        <w:rPr>
          <w:rFonts w:cs="Times New Roman"/>
          <w:sz w:val="21"/>
        </w:rPr>
        <w:lastRenderedPageBreak/>
        <w:t>IEEE, 2019.</w:t>
      </w:r>
    </w:p>
    <w:p w14:paraId="11FB6CD0" w14:textId="299707F3" w:rsidR="004364A3" w:rsidRDefault="004364A3" w:rsidP="00294B05">
      <w:pPr>
        <w:pStyle w:val="a"/>
        <w:ind w:left="588" w:hanging="488"/>
        <w:rPr>
          <w:rFonts w:cs="Times New Roman"/>
          <w:sz w:val="21"/>
        </w:rPr>
      </w:pPr>
      <w:r w:rsidRPr="004364A3">
        <w:rPr>
          <w:rFonts w:cs="Times New Roman"/>
          <w:sz w:val="21"/>
        </w:rPr>
        <w:t>Schumacher P , Jha P . Fast and accurate resource estimation of RTL-based designs targeting 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362E8DE2" w:rsidR="009761CF" w:rsidRDefault="009761CF" w:rsidP="00D7776F">
      <w:pPr>
        <w:pStyle w:val="a"/>
        <w:ind w:left="588" w:hanging="488"/>
        <w:rPr>
          <w:rFonts w:cs="Times New Roman"/>
          <w:sz w:val="21"/>
        </w:rPr>
      </w:pPr>
      <w:r w:rsidRPr="009761CF">
        <w:rPr>
          <w:rFonts w:cs="Times New Roman"/>
          <w:sz w:val="21"/>
        </w:rPr>
        <w:t>[1] 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lastRenderedPageBreak/>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336DE108"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75"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5ED1F84E" w:rsidR="005D5080" w:rsidRPr="003233F8"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BEB983B" w14:textId="7EF2736E"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 xml:space="preserve">CHRISTINE M. Plant physiology: plant biology in the Genome Era[J/OL]. Science, 1998, </w:t>
      </w:r>
      <w:r w:rsidRPr="00235E95">
        <w:rPr>
          <w:rFonts w:cs="Times New Roman"/>
          <w:sz w:val="21"/>
        </w:rPr>
        <w:lastRenderedPageBreak/>
        <w:t>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bookmarkStart w:id="336" w:name="_Toc96119214"/>
      <w:r w:rsidRPr="00A63B85">
        <w:rPr>
          <w:rFonts w:hint="eastAsia"/>
        </w:rPr>
        <w:lastRenderedPageBreak/>
        <w:t>致谢</w:t>
      </w:r>
      <w:bookmarkEnd w:id="335"/>
      <w:bookmarkEnd w:id="336"/>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37" w:name="_Toc413704365"/>
      <w:bookmarkStart w:id="338" w:name="_Toc96119215"/>
      <w:r w:rsidRPr="001930C0">
        <w:lastRenderedPageBreak/>
        <w:t>作者简介</w:t>
      </w:r>
      <w:bookmarkEnd w:id="337"/>
      <w:bookmarkEnd w:id="338"/>
    </w:p>
    <w:p w14:paraId="74C44F0C" w14:textId="77777777" w:rsidR="00B739F6" w:rsidRPr="001930C0" w:rsidRDefault="00B739F6" w:rsidP="00B739F6">
      <w:pPr>
        <w:pStyle w:val="5"/>
      </w:pPr>
      <w:bookmarkStart w:id="339" w:name="_Toc406370026"/>
      <w:bookmarkStart w:id="340" w:name="_Toc406371084"/>
      <w:bookmarkStart w:id="341" w:name="_Toc406399667"/>
      <w:bookmarkStart w:id="342" w:name="_Toc406404546"/>
      <w:bookmarkStart w:id="343" w:name="_Toc406405809"/>
      <w:bookmarkStart w:id="344" w:name="_Toc406406988"/>
      <w:bookmarkStart w:id="345" w:name="_Toc408905477"/>
      <w:bookmarkStart w:id="346" w:name="_Toc408908538"/>
      <w:r w:rsidRPr="001930C0">
        <w:t>基本情况</w:t>
      </w:r>
      <w:bookmarkEnd w:id="339"/>
      <w:bookmarkEnd w:id="340"/>
      <w:bookmarkEnd w:id="341"/>
      <w:bookmarkEnd w:id="342"/>
      <w:bookmarkEnd w:id="343"/>
      <w:bookmarkEnd w:id="344"/>
      <w:bookmarkEnd w:id="345"/>
      <w:bookmarkEnd w:id="346"/>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7" w:name="_Toc406370027"/>
      <w:bookmarkStart w:id="348" w:name="_Toc406371085"/>
      <w:bookmarkStart w:id="349" w:name="_Toc406399668"/>
      <w:bookmarkStart w:id="350" w:name="_Toc406404547"/>
      <w:bookmarkStart w:id="351" w:name="_Toc406405810"/>
      <w:bookmarkStart w:id="352" w:name="_Toc406406989"/>
      <w:bookmarkStart w:id="353" w:name="_Toc408905478"/>
      <w:bookmarkStart w:id="354" w:name="_Toc408908539"/>
      <w:r w:rsidRPr="001930C0">
        <w:t>教育背景</w:t>
      </w:r>
      <w:bookmarkEnd w:id="347"/>
      <w:bookmarkEnd w:id="348"/>
      <w:bookmarkEnd w:id="349"/>
      <w:bookmarkEnd w:id="350"/>
      <w:bookmarkEnd w:id="351"/>
      <w:bookmarkEnd w:id="352"/>
      <w:bookmarkEnd w:id="353"/>
      <w:bookmarkEnd w:id="354"/>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5" w:name="_Toc406370028"/>
      <w:bookmarkStart w:id="356" w:name="_Toc406371086"/>
      <w:bookmarkStart w:id="357" w:name="_Toc406399669"/>
      <w:bookmarkStart w:id="358" w:name="_Toc406404548"/>
      <w:bookmarkStart w:id="359" w:name="_Toc406405811"/>
      <w:bookmarkStart w:id="360" w:name="_Toc406406990"/>
      <w:bookmarkStart w:id="361" w:name="_Toc408905479"/>
      <w:bookmarkStart w:id="362" w:name="_Toc408908540"/>
      <w:r w:rsidRPr="001930C0">
        <w:t>攻读硕士学位期间的研究成果</w:t>
      </w:r>
      <w:bookmarkEnd w:id="355"/>
      <w:bookmarkEnd w:id="356"/>
      <w:bookmarkEnd w:id="357"/>
      <w:bookmarkEnd w:id="358"/>
      <w:bookmarkEnd w:id="359"/>
      <w:bookmarkEnd w:id="360"/>
      <w:bookmarkEnd w:id="361"/>
      <w:bookmarkEnd w:id="362"/>
    </w:p>
    <w:p w14:paraId="32F0F329" w14:textId="3CA12420" w:rsidR="00B739F6" w:rsidRDefault="00B739F6" w:rsidP="00B739F6">
      <w:pPr>
        <w:pStyle w:val="6"/>
      </w:pPr>
      <w:bookmarkStart w:id="363" w:name="_Toc406370029"/>
      <w:bookmarkStart w:id="364" w:name="_Toc406371087"/>
      <w:bookmarkStart w:id="365" w:name="_Toc406399670"/>
      <w:bookmarkStart w:id="366" w:name="_Toc406404549"/>
      <w:bookmarkStart w:id="367" w:name="_Toc406405812"/>
      <w:bookmarkStart w:id="368" w:name="_Toc406406991"/>
      <w:bookmarkStart w:id="369" w:name="_Toc408905480"/>
      <w:bookmarkStart w:id="370" w:name="_Toc408908541"/>
      <w:bookmarkStart w:id="371" w:name="_Toc411229387"/>
      <w:r w:rsidRPr="00770A40">
        <w:t>发表学术论文</w:t>
      </w:r>
      <w:bookmarkEnd w:id="363"/>
      <w:bookmarkEnd w:id="364"/>
      <w:bookmarkEnd w:id="365"/>
      <w:bookmarkEnd w:id="366"/>
      <w:bookmarkEnd w:id="367"/>
      <w:bookmarkEnd w:id="368"/>
      <w:bookmarkEnd w:id="369"/>
      <w:bookmarkEnd w:id="370"/>
      <w:bookmarkEnd w:id="371"/>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72" w:name="_Toc406370030"/>
      <w:bookmarkStart w:id="373" w:name="_Toc406371088"/>
      <w:bookmarkStart w:id="374" w:name="_Toc406399671"/>
      <w:bookmarkStart w:id="375" w:name="_Toc406404550"/>
      <w:bookmarkStart w:id="376" w:name="_Toc406405813"/>
      <w:bookmarkStart w:id="377" w:name="_Toc406406992"/>
      <w:bookmarkStart w:id="378" w:name="_Toc408905481"/>
      <w:bookmarkStart w:id="379" w:name="_Toc408908542"/>
      <w:bookmarkStart w:id="380" w:name="_Toc411229388"/>
      <w:r w:rsidRPr="001930C0">
        <w:t>申请（授权）专利</w:t>
      </w:r>
      <w:bookmarkEnd w:id="372"/>
      <w:bookmarkEnd w:id="373"/>
      <w:bookmarkEnd w:id="374"/>
      <w:bookmarkEnd w:id="375"/>
      <w:bookmarkEnd w:id="376"/>
      <w:bookmarkEnd w:id="377"/>
      <w:bookmarkEnd w:id="378"/>
      <w:bookmarkEnd w:id="379"/>
      <w:bookmarkEnd w:id="380"/>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1" w:name="_Toc406370031"/>
      <w:bookmarkStart w:id="382" w:name="_Toc406371089"/>
      <w:bookmarkStart w:id="383" w:name="_Toc406399672"/>
      <w:bookmarkStart w:id="384" w:name="_Toc406404551"/>
      <w:bookmarkStart w:id="385" w:name="_Toc406405814"/>
      <w:bookmarkStart w:id="386" w:name="_Toc406406993"/>
      <w:bookmarkStart w:id="387" w:name="_Toc408905482"/>
      <w:bookmarkStart w:id="388" w:name="_Toc408908543"/>
      <w:bookmarkStart w:id="389" w:name="_Toc411229389"/>
      <w:r w:rsidRPr="001930C0">
        <w:t>参与科研项目及获奖</w:t>
      </w:r>
      <w:bookmarkEnd w:id="381"/>
      <w:bookmarkEnd w:id="382"/>
      <w:bookmarkEnd w:id="383"/>
      <w:bookmarkEnd w:id="384"/>
      <w:bookmarkEnd w:id="385"/>
      <w:bookmarkEnd w:id="386"/>
      <w:bookmarkEnd w:id="387"/>
      <w:bookmarkEnd w:id="388"/>
      <w:bookmarkEnd w:id="389"/>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Administrator" w:date="2022-02-24T20:55:00Z" w:initials="A">
    <w:p w14:paraId="2BE507FB" w14:textId="524A4E1D" w:rsidR="00EE1E1A" w:rsidRDefault="00EE1E1A">
      <w:pPr>
        <w:pStyle w:val="af6"/>
      </w:pPr>
      <w:r>
        <w:rPr>
          <w:rStyle w:val="af5"/>
        </w:rPr>
        <w:annotationRef/>
      </w:r>
      <w:r>
        <w:rPr>
          <w:rFonts w:hint="eastAsia"/>
        </w:rPr>
        <w:t>参考文献</w:t>
      </w:r>
    </w:p>
  </w:comment>
  <w:comment w:id="46" w:author="Administrator" w:date="2022-02-24T20:58:00Z" w:initials="A">
    <w:p w14:paraId="6818C9B9" w14:textId="27F786EF" w:rsidR="00A83C48" w:rsidRDefault="00A83C48">
      <w:pPr>
        <w:pStyle w:val="af6"/>
      </w:pPr>
      <w:r>
        <w:rPr>
          <w:rStyle w:val="af5"/>
        </w:rPr>
        <w:annotationRef/>
      </w:r>
      <w:r>
        <w:rPr>
          <w:rFonts w:hint="eastAsia"/>
        </w:rPr>
        <w:t>参考文献</w:t>
      </w:r>
    </w:p>
  </w:comment>
  <w:comment w:id="331"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2"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E507FB" w15:done="0"/>
  <w15:commentEx w15:paraId="6818C9B9"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26F29" w16cex:dateUtc="2022-02-24T12:55:00Z"/>
  <w16cex:commentExtensible w16cex:durableId="25C26FE7" w16cex:dateUtc="2022-02-24T12:58: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507FB" w16cid:durableId="25C26F29"/>
  <w16cid:commentId w16cid:paraId="6818C9B9" w16cid:durableId="25C26FE7"/>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81706" w14:textId="77777777" w:rsidR="00620323" w:rsidRDefault="00620323" w:rsidP="00F95083">
      <w:pPr>
        <w:ind w:firstLine="480"/>
      </w:pPr>
      <w:r>
        <w:separator/>
      </w:r>
    </w:p>
    <w:p w14:paraId="551829C7" w14:textId="77777777" w:rsidR="00620323" w:rsidRDefault="00620323" w:rsidP="00F95083">
      <w:pPr>
        <w:ind w:firstLine="480"/>
      </w:pPr>
    </w:p>
    <w:p w14:paraId="1B07A703" w14:textId="77777777" w:rsidR="00620323" w:rsidRDefault="00620323" w:rsidP="00F95083">
      <w:pPr>
        <w:ind w:firstLine="480"/>
      </w:pPr>
    </w:p>
    <w:p w14:paraId="0F9EF143" w14:textId="77777777" w:rsidR="00620323" w:rsidRDefault="00620323" w:rsidP="00F95083">
      <w:pPr>
        <w:ind w:firstLine="480"/>
      </w:pPr>
    </w:p>
    <w:p w14:paraId="5F9A62A4" w14:textId="77777777" w:rsidR="00620323" w:rsidRDefault="00620323" w:rsidP="00F95083">
      <w:pPr>
        <w:ind w:firstLine="480"/>
      </w:pPr>
    </w:p>
    <w:p w14:paraId="40C71C79" w14:textId="77777777" w:rsidR="00620323" w:rsidRDefault="00620323" w:rsidP="00F95083">
      <w:pPr>
        <w:ind w:firstLine="480"/>
      </w:pPr>
    </w:p>
    <w:p w14:paraId="319C2134" w14:textId="77777777" w:rsidR="00620323" w:rsidRDefault="00620323" w:rsidP="00F95083">
      <w:pPr>
        <w:ind w:firstLine="480"/>
      </w:pPr>
    </w:p>
    <w:p w14:paraId="4DB29A29" w14:textId="77777777" w:rsidR="00620323" w:rsidRDefault="00620323" w:rsidP="00F95083">
      <w:pPr>
        <w:ind w:firstLine="480"/>
      </w:pPr>
    </w:p>
    <w:p w14:paraId="57D101AB" w14:textId="77777777" w:rsidR="00620323" w:rsidRDefault="00620323" w:rsidP="00234C25">
      <w:pPr>
        <w:ind w:firstLine="480"/>
      </w:pPr>
    </w:p>
  </w:endnote>
  <w:endnote w:type="continuationSeparator" w:id="0">
    <w:p w14:paraId="2D09D7C6" w14:textId="77777777" w:rsidR="00620323" w:rsidRDefault="00620323" w:rsidP="00F95083">
      <w:pPr>
        <w:ind w:firstLine="480"/>
      </w:pPr>
      <w:r>
        <w:continuationSeparator/>
      </w:r>
    </w:p>
    <w:p w14:paraId="6DA79D18" w14:textId="77777777" w:rsidR="00620323" w:rsidRDefault="00620323" w:rsidP="00F95083">
      <w:pPr>
        <w:ind w:firstLine="480"/>
      </w:pPr>
    </w:p>
    <w:p w14:paraId="52429D93" w14:textId="77777777" w:rsidR="00620323" w:rsidRDefault="00620323" w:rsidP="00F95083">
      <w:pPr>
        <w:ind w:firstLine="480"/>
      </w:pPr>
    </w:p>
    <w:p w14:paraId="60A3F3FB" w14:textId="77777777" w:rsidR="00620323" w:rsidRDefault="00620323" w:rsidP="00F95083">
      <w:pPr>
        <w:ind w:firstLine="480"/>
      </w:pPr>
    </w:p>
    <w:p w14:paraId="0CD3CD63" w14:textId="77777777" w:rsidR="00620323" w:rsidRDefault="00620323" w:rsidP="00F95083">
      <w:pPr>
        <w:ind w:firstLine="480"/>
      </w:pPr>
    </w:p>
    <w:p w14:paraId="347B0357" w14:textId="77777777" w:rsidR="00620323" w:rsidRDefault="00620323" w:rsidP="00F95083">
      <w:pPr>
        <w:ind w:firstLine="480"/>
      </w:pPr>
    </w:p>
    <w:p w14:paraId="6E3BF92B" w14:textId="77777777" w:rsidR="00620323" w:rsidRDefault="00620323" w:rsidP="00F95083">
      <w:pPr>
        <w:ind w:firstLine="480"/>
      </w:pPr>
    </w:p>
    <w:p w14:paraId="0DD2DB4A" w14:textId="77777777" w:rsidR="00620323" w:rsidRDefault="00620323" w:rsidP="00F95083">
      <w:pPr>
        <w:ind w:firstLine="480"/>
      </w:pPr>
    </w:p>
    <w:p w14:paraId="6D335250" w14:textId="77777777" w:rsidR="00620323" w:rsidRDefault="00620323"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C00EA" w14:textId="77777777" w:rsidR="00620323" w:rsidRDefault="00620323" w:rsidP="00B649AF">
      <w:pPr>
        <w:ind w:firstLineChars="0" w:firstLine="0"/>
      </w:pPr>
      <w:r>
        <w:separator/>
      </w:r>
    </w:p>
    <w:p w14:paraId="1AABBDD2" w14:textId="77777777" w:rsidR="00620323" w:rsidRDefault="00620323" w:rsidP="00234C25">
      <w:pPr>
        <w:ind w:firstLine="480"/>
      </w:pPr>
    </w:p>
  </w:footnote>
  <w:footnote w:type="continuationSeparator" w:id="0">
    <w:p w14:paraId="483D0643" w14:textId="77777777" w:rsidR="00620323" w:rsidRDefault="00620323" w:rsidP="00F95083">
      <w:pPr>
        <w:ind w:firstLine="480"/>
      </w:pPr>
      <w:r>
        <w:continuationSeparator/>
      </w:r>
    </w:p>
    <w:p w14:paraId="68260C68" w14:textId="77777777" w:rsidR="00620323" w:rsidRDefault="00620323" w:rsidP="00F95083">
      <w:pPr>
        <w:ind w:firstLine="480"/>
      </w:pPr>
    </w:p>
    <w:p w14:paraId="16B6EA58" w14:textId="77777777" w:rsidR="00620323" w:rsidRDefault="00620323" w:rsidP="00F95083">
      <w:pPr>
        <w:ind w:firstLine="480"/>
      </w:pPr>
    </w:p>
    <w:p w14:paraId="0248EF6A" w14:textId="77777777" w:rsidR="00620323" w:rsidRDefault="00620323" w:rsidP="00F95083">
      <w:pPr>
        <w:ind w:firstLine="480"/>
      </w:pPr>
    </w:p>
    <w:p w14:paraId="431566E3" w14:textId="77777777" w:rsidR="00620323" w:rsidRDefault="00620323" w:rsidP="00F95083">
      <w:pPr>
        <w:ind w:firstLine="480"/>
      </w:pPr>
    </w:p>
    <w:p w14:paraId="2718E0D8" w14:textId="77777777" w:rsidR="00620323" w:rsidRDefault="00620323" w:rsidP="00F95083">
      <w:pPr>
        <w:ind w:firstLine="480"/>
      </w:pPr>
    </w:p>
    <w:p w14:paraId="007688CD" w14:textId="77777777" w:rsidR="00620323" w:rsidRDefault="00620323" w:rsidP="00F95083">
      <w:pPr>
        <w:ind w:firstLine="480"/>
      </w:pPr>
    </w:p>
    <w:p w14:paraId="5E6ADB24" w14:textId="77777777" w:rsidR="00620323" w:rsidRDefault="00620323" w:rsidP="00F95083">
      <w:pPr>
        <w:ind w:firstLine="480"/>
      </w:pPr>
    </w:p>
    <w:p w14:paraId="4465D689" w14:textId="77777777" w:rsidR="00620323" w:rsidRDefault="00620323"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9"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1CD222"/>
    <w:multiLevelType w:val="singleLevel"/>
    <w:tmpl w:val="611CD222"/>
    <w:lvl w:ilvl="0">
      <w:start w:val="1"/>
      <w:numFmt w:val="decimal"/>
      <w:suff w:val="nothing"/>
      <w:lvlText w:val="%1、"/>
      <w:lvlJc w:val="left"/>
      <w:pPr>
        <w:ind w:left="210" w:firstLine="0"/>
      </w:pPr>
    </w:lvl>
  </w:abstractNum>
  <w:abstractNum w:abstractNumId="21"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2"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4"/>
  </w:num>
  <w:num w:numId="4">
    <w:abstractNumId w:val="19"/>
  </w:num>
  <w:num w:numId="5">
    <w:abstractNumId w:val="21"/>
  </w:num>
  <w:num w:numId="6">
    <w:abstractNumId w:val="6"/>
  </w:num>
  <w:num w:numId="7">
    <w:abstractNumId w:val="16"/>
  </w:num>
  <w:num w:numId="8">
    <w:abstractNumId w:val="23"/>
  </w:num>
  <w:num w:numId="9">
    <w:abstractNumId w:val="23"/>
  </w:num>
  <w:num w:numId="10">
    <w:abstractNumId w:val="23"/>
  </w:num>
  <w:num w:numId="11">
    <w:abstractNumId w:val="9"/>
  </w:num>
  <w:num w:numId="12">
    <w:abstractNumId w:val="9"/>
  </w:num>
  <w:num w:numId="13">
    <w:abstractNumId w:val="9"/>
  </w:num>
  <w:num w:numId="14">
    <w:abstractNumId w:val="9"/>
  </w:num>
  <w:num w:numId="15">
    <w:abstractNumId w:val="21"/>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2"/>
  </w:num>
  <w:num w:numId="22">
    <w:abstractNumId w:val="11"/>
  </w:num>
  <w:num w:numId="23">
    <w:abstractNumId w:val="4"/>
  </w:num>
  <w:num w:numId="24">
    <w:abstractNumId w:val="5"/>
  </w:num>
  <w:num w:numId="25">
    <w:abstractNumId w:val="1"/>
  </w:num>
  <w:num w:numId="26">
    <w:abstractNumId w:val="20"/>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18"/>
  </w:num>
  <w:num w:numId="40">
    <w:abstractNumId w:val="6"/>
  </w:num>
  <w:num w:numId="41">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4E4B"/>
    <w:rsid w:val="00005001"/>
    <w:rsid w:val="00005CA3"/>
    <w:rsid w:val="00005DCD"/>
    <w:rsid w:val="00006065"/>
    <w:rsid w:val="000064DC"/>
    <w:rsid w:val="00006F4F"/>
    <w:rsid w:val="000072DF"/>
    <w:rsid w:val="000076DB"/>
    <w:rsid w:val="00007806"/>
    <w:rsid w:val="00007957"/>
    <w:rsid w:val="00007CB7"/>
    <w:rsid w:val="000100C1"/>
    <w:rsid w:val="00010209"/>
    <w:rsid w:val="0001081A"/>
    <w:rsid w:val="0001293C"/>
    <w:rsid w:val="00012A71"/>
    <w:rsid w:val="00012AF6"/>
    <w:rsid w:val="00012B3D"/>
    <w:rsid w:val="00012D38"/>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EF2"/>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887"/>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6D8F"/>
    <w:rsid w:val="003771FD"/>
    <w:rsid w:val="00377815"/>
    <w:rsid w:val="003779C8"/>
    <w:rsid w:val="00377F9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BB5"/>
    <w:rsid w:val="003D0D26"/>
    <w:rsid w:val="003D1905"/>
    <w:rsid w:val="003D232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274"/>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15DC"/>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077"/>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486"/>
    <w:rsid w:val="00641AEA"/>
    <w:rsid w:val="00642072"/>
    <w:rsid w:val="0064246D"/>
    <w:rsid w:val="006427EC"/>
    <w:rsid w:val="006429C0"/>
    <w:rsid w:val="00642E0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F49"/>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634"/>
    <w:rsid w:val="00764808"/>
    <w:rsid w:val="00764AEA"/>
    <w:rsid w:val="0076516F"/>
    <w:rsid w:val="00765195"/>
    <w:rsid w:val="00765496"/>
    <w:rsid w:val="007654EE"/>
    <w:rsid w:val="00765900"/>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30B"/>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4F"/>
    <w:rsid w:val="007F2C82"/>
    <w:rsid w:val="007F2CDB"/>
    <w:rsid w:val="007F2D11"/>
    <w:rsid w:val="007F2E51"/>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F32"/>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1CF"/>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D59"/>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D42"/>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AC6"/>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4AA0"/>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831"/>
    <w:rsid w:val="00AF53A9"/>
    <w:rsid w:val="00AF53F9"/>
    <w:rsid w:val="00AF5570"/>
    <w:rsid w:val="00AF55AB"/>
    <w:rsid w:val="00AF57D8"/>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39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19"/>
    <w:rsid w:val="00D228D3"/>
    <w:rsid w:val="00D22C11"/>
    <w:rsid w:val="00D22D72"/>
    <w:rsid w:val="00D23551"/>
    <w:rsid w:val="00D23565"/>
    <w:rsid w:val="00D23CE8"/>
    <w:rsid w:val="00D23F33"/>
    <w:rsid w:val="00D24071"/>
    <w:rsid w:val="00D240A9"/>
    <w:rsid w:val="00D241E3"/>
    <w:rsid w:val="00D241E4"/>
    <w:rsid w:val="00D2496C"/>
    <w:rsid w:val="00D24F3B"/>
    <w:rsid w:val="00D25162"/>
    <w:rsid w:val="00D251B6"/>
    <w:rsid w:val="00D2529F"/>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282"/>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6A0"/>
    <w:rsid w:val="00D9379D"/>
    <w:rsid w:val="00D93A39"/>
    <w:rsid w:val="00D9466C"/>
    <w:rsid w:val="00D9472F"/>
    <w:rsid w:val="00D948AB"/>
    <w:rsid w:val="00D94D02"/>
    <w:rsid w:val="00D95187"/>
    <w:rsid w:val="00D955EF"/>
    <w:rsid w:val="00D955F0"/>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33"/>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1B5"/>
    <w:rsid w:val="00ED688C"/>
    <w:rsid w:val="00ED6BE1"/>
    <w:rsid w:val="00ED6ECC"/>
    <w:rsid w:val="00ED72FE"/>
    <w:rsid w:val="00ED76DE"/>
    <w:rsid w:val="00ED7F4B"/>
    <w:rsid w:val="00EE026D"/>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F0F99"/>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CF3"/>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945"/>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2.emf"/><Relationship Id="rId42" Type="http://schemas.openxmlformats.org/officeDocument/2006/relationships/image" Target="media/image12.emf"/><Relationship Id="rId63" Type="http://schemas.openxmlformats.org/officeDocument/2006/relationships/package" Target="embeddings/Microsoft_Visio_Drawing11.vsdx"/><Relationship Id="rId84" Type="http://schemas.openxmlformats.org/officeDocument/2006/relationships/oleObject" Target="embeddings/oleObject9.bin"/><Relationship Id="rId138" Type="http://schemas.openxmlformats.org/officeDocument/2006/relationships/oleObject" Target="embeddings/oleObject34.bin"/><Relationship Id="rId159" Type="http://schemas.openxmlformats.org/officeDocument/2006/relationships/image" Target="media/image71.png"/><Relationship Id="rId170" Type="http://schemas.openxmlformats.org/officeDocument/2006/relationships/oleObject" Target="embeddings/oleObject51.bin"/><Relationship Id="rId191" Type="http://schemas.openxmlformats.org/officeDocument/2006/relationships/image" Target="media/image83.png"/><Relationship Id="rId205" Type="http://schemas.openxmlformats.org/officeDocument/2006/relationships/package" Target="embeddings/Microsoft_Visio_Drawing19.vsdx"/><Relationship Id="rId226" Type="http://schemas.openxmlformats.org/officeDocument/2006/relationships/image" Target="media/image105.png"/><Relationship Id="rId247" Type="http://schemas.openxmlformats.org/officeDocument/2006/relationships/package" Target="embeddings/Microsoft_Visio_Drawing25.vsdx"/><Relationship Id="rId107" Type="http://schemas.openxmlformats.org/officeDocument/2006/relationships/oleObject" Target="embeddings/oleObject20.bin"/><Relationship Id="rId268" Type="http://schemas.openxmlformats.org/officeDocument/2006/relationships/package" Target="embeddings/Microsoft_Visio_Drawing35.vsdx"/><Relationship Id="rId11" Type="http://schemas.openxmlformats.org/officeDocument/2006/relationships/footer" Target="footer2.xml"/><Relationship Id="rId32" Type="http://schemas.openxmlformats.org/officeDocument/2006/relationships/image" Target="media/image6.png"/><Relationship Id="rId53" Type="http://schemas.openxmlformats.org/officeDocument/2006/relationships/oleObject" Target="embeddings/oleObject4.bin"/><Relationship Id="rId74" Type="http://schemas.openxmlformats.org/officeDocument/2006/relationships/package" Target="embeddings/Microsoft_Visio_Drawing13.vsdx"/><Relationship Id="rId128" Type="http://schemas.openxmlformats.org/officeDocument/2006/relationships/image" Target="media/image55.png"/><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oleObject" Target="embeddings/oleObject43.bin"/><Relationship Id="rId181" Type="http://schemas.openxmlformats.org/officeDocument/2006/relationships/image" Target="media/image79.wmf"/><Relationship Id="rId216" Type="http://schemas.openxmlformats.org/officeDocument/2006/relationships/image" Target="media/image98.jpeg"/><Relationship Id="rId237" Type="http://schemas.openxmlformats.org/officeDocument/2006/relationships/header" Target="header13.xml"/><Relationship Id="rId258" Type="http://schemas.openxmlformats.org/officeDocument/2006/relationships/package" Target="embeddings/Microsoft_Visio_Drawing30.vsdx"/><Relationship Id="rId279" Type="http://schemas.openxmlformats.org/officeDocument/2006/relationships/theme" Target="theme/theme1.xml"/><Relationship Id="rId22" Type="http://schemas.openxmlformats.org/officeDocument/2006/relationships/package" Target="embeddings/Microsoft_Visio_Drawing.vsdx"/><Relationship Id="rId43" Type="http://schemas.openxmlformats.org/officeDocument/2006/relationships/package" Target="embeddings/Microsoft_Visio_Drawing5.vsdx"/><Relationship Id="rId64" Type="http://schemas.openxmlformats.org/officeDocument/2006/relationships/image" Target="media/image23.emf"/><Relationship Id="rId118" Type="http://schemas.openxmlformats.org/officeDocument/2006/relationships/image" Target="media/image51.wmf"/><Relationship Id="rId139" Type="http://schemas.openxmlformats.org/officeDocument/2006/relationships/image" Target="media/image61.png"/><Relationship Id="rId85" Type="http://schemas.openxmlformats.org/officeDocument/2006/relationships/image" Target="media/image34.wmf"/><Relationship Id="rId150" Type="http://schemas.openxmlformats.org/officeDocument/2006/relationships/hyperlink" Target="https://baike.baidu.com/item/%E6%A0%87%E5%87%86%E8%AF%AF%E5%B7%AE" TargetMode="External"/><Relationship Id="rId171" Type="http://schemas.openxmlformats.org/officeDocument/2006/relationships/image" Target="media/image74.wmf"/><Relationship Id="rId192" Type="http://schemas.openxmlformats.org/officeDocument/2006/relationships/image" Target="media/image84.png"/><Relationship Id="rId206" Type="http://schemas.openxmlformats.org/officeDocument/2006/relationships/image" Target="media/image92.emf"/><Relationship Id="rId227" Type="http://schemas.openxmlformats.org/officeDocument/2006/relationships/image" Target="media/image106.png"/><Relationship Id="rId248" Type="http://schemas.openxmlformats.org/officeDocument/2006/relationships/image" Target="media/image124.emf"/><Relationship Id="rId269" Type="http://schemas.openxmlformats.org/officeDocument/2006/relationships/image" Target="media/image135.png"/><Relationship Id="rId12" Type="http://schemas.openxmlformats.org/officeDocument/2006/relationships/header" Target="header3.xml"/><Relationship Id="rId33" Type="http://schemas.openxmlformats.org/officeDocument/2006/relationships/image" Target="media/image7.png"/><Relationship Id="rId108" Type="http://schemas.openxmlformats.org/officeDocument/2006/relationships/image" Target="media/image46.wmf"/><Relationship Id="rId129" Type="http://schemas.openxmlformats.org/officeDocument/2006/relationships/image" Target="media/image56.png"/><Relationship Id="rId54" Type="http://schemas.openxmlformats.org/officeDocument/2006/relationships/image" Target="media/image18.emf"/><Relationship Id="rId75" Type="http://schemas.openxmlformats.org/officeDocument/2006/relationships/image" Target="media/image29.wmf"/><Relationship Id="rId96" Type="http://schemas.openxmlformats.org/officeDocument/2006/relationships/image" Target="media/image40.wmf"/><Relationship Id="rId140" Type="http://schemas.microsoft.com/office/2007/relationships/hdphoto" Target="media/hdphoto7.wdp"/><Relationship Id="rId161" Type="http://schemas.openxmlformats.org/officeDocument/2006/relationships/image" Target="media/image72.wmf"/><Relationship Id="rId182" Type="http://schemas.openxmlformats.org/officeDocument/2006/relationships/oleObject" Target="embeddings/oleObject57.bin"/><Relationship Id="rId217"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image" Target="media/image115.png"/><Relationship Id="rId259" Type="http://schemas.openxmlformats.org/officeDocument/2006/relationships/image" Target="media/image130.emf"/><Relationship Id="rId23" Type="http://schemas.openxmlformats.org/officeDocument/2006/relationships/image" Target="media/image3.png"/><Relationship Id="rId119" Type="http://schemas.openxmlformats.org/officeDocument/2006/relationships/oleObject" Target="embeddings/oleObject26.bin"/><Relationship Id="rId270" Type="http://schemas.openxmlformats.org/officeDocument/2006/relationships/image" Target="media/image136.emf"/><Relationship Id="rId44" Type="http://schemas.openxmlformats.org/officeDocument/2006/relationships/image" Target="media/image13.emf"/><Relationship Id="rId65" Type="http://schemas.openxmlformats.org/officeDocument/2006/relationships/package" Target="embeddings/Microsoft_Visio_Drawing12.vsdx"/><Relationship Id="rId86" Type="http://schemas.openxmlformats.org/officeDocument/2006/relationships/oleObject" Target="embeddings/oleObject10.bin"/><Relationship Id="rId130" Type="http://schemas.microsoft.com/office/2007/relationships/hdphoto" Target="media/hdphoto5.wdp"/><Relationship Id="rId151" Type="http://schemas.openxmlformats.org/officeDocument/2006/relationships/image" Target="media/image67.wmf"/><Relationship Id="rId172" Type="http://schemas.openxmlformats.org/officeDocument/2006/relationships/oleObject" Target="embeddings/oleObject52.bin"/><Relationship Id="rId193" Type="http://schemas.openxmlformats.org/officeDocument/2006/relationships/image" Target="media/image85.emf"/><Relationship Id="rId202" Type="http://schemas.openxmlformats.org/officeDocument/2006/relationships/image" Target="media/image90.emf"/><Relationship Id="rId207" Type="http://schemas.openxmlformats.org/officeDocument/2006/relationships/package" Target="embeddings/Microsoft_Visio_Drawing20.vsdx"/><Relationship Id="rId223" Type="http://schemas.openxmlformats.org/officeDocument/2006/relationships/image" Target="media/image102.png"/><Relationship Id="rId228" Type="http://schemas.openxmlformats.org/officeDocument/2006/relationships/image" Target="media/image107.png"/><Relationship Id="rId244" Type="http://schemas.openxmlformats.org/officeDocument/2006/relationships/image" Target="media/image121.png"/><Relationship Id="rId249" Type="http://schemas.openxmlformats.org/officeDocument/2006/relationships/package" Target="embeddings/Microsoft_Visio_Drawing26.vsdx"/><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3.vsdx"/><Relationship Id="rId109" Type="http://schemas.openxmlformats.org/officeDocument/2006/relationships/oleObject" Target="embeddings/oleObject21.bin"/><Relationship Id="rId260" Type="http://schemas.openxmlformats.org/officeDocument/2006/relationships/package" Target="embeddings/Microsoft_Visio_Drawing31.vsdx"/><Relationship Id="rId265" Type="http://schemas.openxmlformats.org/officeDocument/2006/relationships/image" Target="media/image133.emf"/><Relationship Id="rId34" Type="http://schemas.openxmlformats.org/officeDocument/2006/relationships/image" Target="media/image8.emf"/><Relationship Id="rId50" Type="http://schemas.openxmlformats.org/officeDocument/2006/relationships/image" Target="media/image16.wmf"/><Relationship Id="rId55" Type="http://schemas.openxmlformats.org/officeDocument/2006/relationships/package" Target="embeddings/Microsoft_Visio_Drawing7.vsdx"/><Relationship Id="rId76" Type="http://schemas.openxmlformats.org/officeDocument/2006/relationships/oleObject" Target="embeddings/oleObject5.bin"/><Relationship Id="rId97" Type="http://schemas.openxmlformats.org/officeDocument/2006/relationships/oleObject" Target="embeddings/oleObject15.bin"/><Relationship Id="rId104" Type="http://schemas.openxmlformats.org/officeDocument/2006/relationships/image" Target="media/image44.wmf"/><Relationship Id="rId120" Type="http://schemas.openxmlformats.org/officeDocument/2006/relationships/oleObject" Target="embeddings/oleObject27.bin"/><Relationship Id="rId125" Type="http://schemas.openxmlformats.org/officeDocument/2006/relationships/image" Target="media/image54.wmf"/><Relationship Id="rId141" Type="http://schemas.openxmlformats.org/officeDocument/2006/relationships/image" Target="media/image62.png"/><Relationship Id="rId146" Type="http://schemas.openxmlformats.org/officeDocument/2006/relationships/image" Target="media/image65.wmf"/><Relationship Id="rId167" Type="http://schemas.openxmlformats.org/officeDocument/2006/relationships/oleObject" Target="embeddings/oleObject48.bin"/><Relationship Id="rId188" Type="http://schemas.openxmlformats.org/officeDocument/2006/relationships/oleObject" Target="embeddings/oleObject61.bin"/><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38.wmf"/><Relationship Id="rId162" Type="http://schemas.openxmlformats.org/officeDocument/2006/relationships/oleObject" Target="embeddings/oleObject44.bin"/><Relationship Id="rId183" Type="http://schemas.openxmlformats.org/officeDocument/2006/relationships/oleObject" Target="embeddings/oleObject58.bin"/><Relationship Id="rId213" Type="http://schemas.openxmlformats.org/officeDocument/2006/relationships/image" Target="media/image96.png"/><Relationship Id="rId218" Type="http://schemas.openxmlformats.org/officeDocument/2006/relationships/image" Target="media/image100.png"/><Relationship Id="rId234" Type="http://schemas.openxmlformats.org/officeDocument/2006/relationships/image" Target="media/image113.png"/><Relationship Id="rId239"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4.jpeg"/><Relationship Id="rId250" Type="http://schemas.openxmlformats.org/officeDocument/2006/relationships/image" Target="media/image125.png"/><Relationship Id="rId255" Type="http://schemas.openxmlformats.org/officeDocument/2006/relationships/image" Target="media/image128.emf"/><Relationship Id="rId271" Type="http://schemas.openxmlformats.org/officeDocument/2006/relationships/package" Target="embeddings/Microsoft_Visio_Drawing36.vsdx"/><Relationship Id="rId276" Type="http://schemas.openxmlformats.org/officeDocument/2006/relationships/fontTable" Target="fontTable.xml"/><Relationship Id="rId24" Type="http://schemas.openxmlformats.org/officeDocument/2006/relationships/header" Target="header10.xml"/><Relationship Id="rId40" Type="http://schemas.openxmlformats.org/officeDocument/2006/relationships/image" Target="media/image11.emf"/><Relationship Id="rId45" Type="http://schemas.openxmlformats.org/officeDocument/2006/relationships/package" Target="embeddings/Microsoft_Visio_Drawing6.vsdx"/><Relationship Id="rId66" Type="http://schemas.openxmlformats.org/officeDocument/2006/relationships/image" Target="media/image24.png"/><Relationship Id="rId87" Type="http://schemas.openxmlformats.org/officeDocument/2006/relationships/oleObject" Target="embeddings/oleObject11.bin"/><Relationship Id="rId110" Type="http://schemas.openxmlformats.org/officeDocument/2006/relationships/image" Target="media/image47.wmf"/><Relationship Id="rId115" Type="http://schemas.openxmlformats.org/officeDocument/2006/relationships/oleObject" Target="embeddings/oleObject24.bin"/><Relationship Id="rId131" Type="http://schemas.openxmlformats.org/officeDocument/2006/relationships/image" Target="media/image57.wmf"/><Relationship Id="rId136" Type="http://schemas.openxmlformats.org/officeDocument/2006/relationships/oleObject" Target="embeddings/oleObject33.bin"/><Relationship Id="rId157" Type="http://schemas.openxmlformats.org/officeDocument/2006/relationships/oleObject" Target="embeddings/oleObject42.bin"/><Relationship Id="rId178" Type="http://schemas.openxmlformats.org/officeDocument/2006/relationships/oleObject" Target="embeddings/oleObject55.bin"/><Relationship Id="rId61" Type="http://schemas.openxmlformats.org/officeDocument/2006/relationships/package" Target="embeddings/Microsoft_Visio_Drawing10.vsdx"/><Relationship Id="rId82" Type="http://schemas.openxmlformats.org/officeDocument/2006/relationships/oleObject" Target="embeddings/oleObject8.bin"/><Relationship Id="rId152" Type="http://schemas.openxmlformats.org/officeDocument/2006/relationships/oleObject" Target="embeddings/oleObject39.bin"/><Relationship Id="rId173" Type="http://schemas.openxmlformats.org/officeDocument/2006/relationships/image" Target="media/image75.wmf"/><Relationship Id="rId194" Type="http://schemas.openxmlformats.org/officeDocument/2006/relationships/package" Target="embeddings/Microsoft_Visio_Drawing14.vsdx"/><Relationship Id="rId199" Type="http://schemas.openxmlformats.org/officeDocument/2006/relationships/image" Target="media/image88.png"/><Relationship Id="rId203" Type="http://schemas.openxmlformats.org/officeDocument/2006/relationships/package" Target="embeddings/Microsoft_Visio_Drawing18.vsdx"/><Relationship Id="rId208" Type="http://schemas.openxmlformats.org/officeDocument/2006/relationships/image" Target="media/image93.emf"/><Relationship Id="rId229" Type="http://schemas.openxmlformats.org/officeDocument/2006/relationships/image" Target="media/image108.png"/><Relationship Id="rId19" Type="http://schemas.openxmlformats.org/officeDocument/2006/relationships/header" Target="header9.xml"/><Relationship Id="rId224" Type="http://schemas.openxmlformats.org/officeDocument/2006/relationships/image" Target="media/image103.png"/><Relationship Id="rId240" Type="http://schemas.openxmlformats.org/officeDocument/2006/relationships/image" Target="media/image117.png"/><Relationship Id="rId245" Type="http://schemas.openxmlformats.org/officeDocument/2006/relationships/image" Target="media/image122.png"/><Relationship Id="rId261" Type="http://schemas.openxmlformats.org/officeDocument/2006/relationships/image" Target="media/image131.emf"/><Relationship Id="rId266" Type="http://schemas.openxmlformats.org/officeDocument/2006/relationships/package" Target="embeddings/Microsoft_Visio_Drawing34.vsdx"/><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package" Target="embeddings/Microsoft_Visio_Drawing1.vsdx"/><Relationship Id="rId56" Type="http://schemas.openxmlformats.org/officeDocument/2006/relationships/image" Target="media/image19.emf"/><Relationship Id="rId77" Type="http://schemas.openxmlformats.org/officeDocument/2006/relationships/image" Target="media/image30.wmf"/><Relationship Id="rId100" Type="http://schemas.openxmlformats.org/officeDocument/2006/relationships/image" Target="media/image42.wmf"/><Relationship Id="rId105" Type="http://schemas.openxmlformats.org/officeDocument/2006/relationships/oleObject" Target="embeddings/oleObject19.bin"/><Relationship Id="rId126" Type="http://schemas.openxmlformats.org/officeDocument/2006/relationships/oleObject" Target="embeddings/oleObject30.bin"/><Relationship Id="rId147" Type="http://schemas.openxmlformats.org/officeDocument/2006/relationships/oleObject" Target="embeddings/oleObject37.bin"/><Relationship Id="rId168" Type="http://schemas.openxmlformats.org/officeDocument/2006/relationships/oleObject" Target="embeddings/oleObject49.bin"/><Relationship Id="rId8" Type="http://schemas.openxmlformats.org/officeDocument/2006/relationships/header" Target="header1.xml"/><Relationship Id="rId51" Type="http://schemas.openxmlformats.org/officeDocument/2006/relationships/oleObject" Target="embeddings/oleObject3.bin"/><Relationship Id="rId72" Type="http://schemas.microsoft.com/office/2007/relationships/hdphoto" Target="media/hdphoto4.wdp"/><Relationship Id="rId93" Type="http://schemas.openxmlformats.org/officeDocument/2006/relationships/oleObject" Target="embeddings/oleObject13.bin"/><Relationship Id="rId98" Type="http://schemas.openxmlformats.org/officeDocument/2006/relationships/image" Target="media/image41.wmf"/><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oleObject" Target="embeddings/oleObject45.bin"/><Relationship Id="rId184" Type="http://schemas.openxmlformats.org/officeDocument/2006/relationships/oleObject" Target="embeddings/oleObject59.bin"/><Relationship Id="rId189" Type="http://schemas.openxmlformats.org/officeDocument/2006/relationships/header" Target="header11.xml"/><Relationship Id="rId219" Type="http://schemas.openxmlformats.org/officeDocument/2006/relationships/header" Target="header12.xml"/><Relationship Id="rId3" Type="http://schemas.openxmlformats.org/officeDocument/2006/relationships/styles" Target="styles.xml"/><Relationship Id="rId214" Type="http://schemas.microsoft.com/office/2007/relationships/hdphoto" Target="media/hdphoto8.wdp"/><Relationship Id="rId230" Type="http://schemas.openxmlformats.org/officeDocument/2006/relationships/image" Target="media/image109.png"/><Relationship Id="rId235" Type="http://schemas.openxmlformats.org/officeDocument/2006/relationships/image" Target="media/image114.emf"/><Relationship Id="rId251" Type="http://schemas.openxmlformats.org/officeDocument/2006/relationships/image" Target="media/image126.emf"/><Relationship Id="rId256" Type="http://schemas.openxmlformats.org/officeDocument/2006/relationships/package" Target="embeddings/Microsoft_Visio_Drawing29.vsdx"/><Relationship Id="rId277" Type="http://schemas.microsoft.com/office/2011/relationships/people" Target="people.xml"/><Relationship Id="rId25" Type="http://schemas.openxmlformats.org/officeDocument/2006/relationships/comments" Target="comments.xml"/><Relationship Id="rId46" Type="http://schemas.openxmlformats.org/officeDocument/2006/relationships/image" Target="media/image14.wmf"/><Relationship Id="rId67" Type="http://schemas.openxmlformats.org/officeDocument/2006/relationships/image" Target="media/image25.png"/><Relationship Id="rId116" Type="http://schemas.openxmlformats.org/officeDocument/2006/relationships/image" Target="media/image50.wmf"/><Relationship Id="rId137" Type="http://schemas.openxmlformats.org/officeDocument/2006/relationships/image" Target="media/image60.wmf"/><Relationship Id="rId158" Type="http://schemas.openxmlformats.org/officeDocument/2006/relationships/image" Target="media/image70.png"/><Relationship Id="rId272" Type="http://schemas.openxmlformats.org/officeDocument/2006/relationships/image" Target="media/image137.png"/><Relationship Id="rId20" Type="http://schemas.openxmlformats.org/officeDocument/2006/relationships/image" Target="media/image1.png"/><Relationship Id="rId41" Type="http://schemas.openxmlformats.org/officeDocument/2006/relationships/package" Target="embeddings/Microsoft_Visio_Drawing4.vsdx"/><Relationship Id="rId62" Type="http://schemas.openxmlformats.org/officeDocument/2006/relationships/image" Target="media/image22.emf"/><Relationship Id="rId83" Type="http://schemas.openxmlformats.org/officeDocument/2006/relationships/image" Target="media/image33.wmf"/><Relationship Id="rId88" Type="http://schemas.openxmlformats.org/officeDocument/2006/relationships/image" Target="media/image35.png"/><Relationship Id="rId111" Type="http://schemas.openxmlformats.org/officeDocument/2006/relationships/oleObject" Target="embeddings/oleObject22.bin"/><Relationship Id="rId132" Type="http://schemas.openxmlformats.org/officeDocument/2006/relationships/oleObject" Target="embeddings/oleObject32.bin"/><Relationship Id="rId153" Type="http://schemas.openxmlformats.org/officeDocument/2006/relationships/image" Target="media/image68.wmf"/><Relationship Id="rId174" Type="http://schemas.openxmlformats.org/officeDocument/2006/relationships/oleObject" Target="embeddings/oleObject53.bin"/><Relationship Id="rId179" Type="http://schemas.openxmlformats.org/officeDocument/2006/relationships/image" Target="media/image78.wmf"/><Relationship Id="rId195" Type="http://schemas.openxmlformats.org/officeDocument/2006/relationships/image" Target="media/image86.emf"/><Relationship Id="rId209" Type="http://schemas.openxmlformats.org/officeDocument/2006/relationships/package" Target="embeddings/Microsoft_Visio_Drawing21.vsdx"/><Relationship Id="rId190" Type="http://schemas.openxmlformats.org/officeDocument/2006/relationships/image" Target="media/image82.png"/><Relationship Id="rId204" Type="http://schemas.openxmlformats.org/officeDocument/2006/relationships/image" Target="media/image91.emf"/><Relationship Id="rId220" Type="http://schemas.openxmlformats.org/officeDocument/2006/relationships/image" Target="media/image101.emf"/><Relationship Id="rId225" Type="http://schemas.openxmlformats.org/officeDocument/2006/relationships/image" Target="media/image104.png"/><Relationship Id="rId241" Type="http://schemas.openxmlformats.org/officeDocument/2006/relationships/image" Target="media/image118.jpeg"/><Relationship Id="rId246" Type="http://schemas.openxmlformats.org/officeDocument/2006/relationships/image" Target="media/image123.emf"/><Relationship Id="rId267" Type="http://schemas.openxmlformats.org/officeDocument/2006/relationships/image" Target="media/image134.emf"/><Relationship Id="rId15" Type="http://schemas.openxmlformats.org/officeDocument/2006/relationships/header" Target="header5.xml"/><Relationship Id="rId36" Type="http://schemas.openxmlformats.org/officeDocument/2006/relationships/image" Target="media/image9.emf"/><Relationship Id="rId57" Type="http://schemas.openxmlformats.org/officeDocument/2006/relationships/package" Target="embeddings/Microsoft_Visio_Drawing8.vsdx"/><Relationship Id="rId106" Type="http://schemas.openxmlformats.org/officeDocument/2006/relationships/image" Target="media/image45.wmf"/><Relationship Id="rId127" Type="http://schemas.openxmlformats.org/officeDocument/2006/relationships/oleObject" Target="embeddings/oleObject31.bin"/><Relationship Id="rId262" Type="http://schemas.openxmlformats.org/officeDocument/2006/relationships/package" Target="embeddings/Microsoft_Visio_Drawing32.vsdx"/><Relationship Id="rId10" Type="http://schemas.openxmlformats.org/officeDocument/2006/relationships/footer" Target="footer1.xml"/><Relationship Id="rId31" Type="http://schemas.microsoft.com/office/2007/relationships/hdphoto" Target="media/hdphoto1.wdp"/><Relationship Id="rId52" Type="http://schemas.openxmlformats.org/officeDocument/2006/relationships/image" Target="media/image17.wmf"/><Relationship Id="rId73" Type="http://schemas.openxmlformats.org/officeDocument/2006/relationships/image" Target="media/image28.emf"/><Relationship Id="rId78" Type="http://schemas.openxmlformats.org/officeDocument/2006/relationships/oleObject" Target="embeddings/oleObject6.bin"/><Relationship Id="rId94" Type="http://schemas.openxmlformats.org/officeDocument/2006/relationships/image" Target="media/image39.w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oleObject" Target="embeddings/oleObject28.bin"/><Relationship Id="rId143" Type="http://schemas.openxmlformats.org/officeDocument/2006/relationships/oleObject" Target="embeddings/oleObject35.bin"/><Relationship Id="rId148" Type="http://schemas.openxmlformats.org/officeDocument/2006/relationships/image" Target="media/image66.wmf"/><Relationship Id="rId164" Type="http://schemas.openxmlformats.org/officeDocument/2006/relationships/image" Target="media/image73.wmf"/><Relationship Id="rId169" Type="http://schemas.openxmlformats.org/officeDocument/2006/relationships/oleObject" Target="embeddings/oleObject50.bin"/><Relationship Id="rId185" Type="http://schemas.openxmlformats.org/officeDocument/2006/relationships/image" Target="media/image80.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6.bin"/><Relationship Id="rId210" Type="http://schemas.openxmlformats.org/officeDocument/2006/relationships/image" Target="media/image94.emf"/><Relationship Id="rId215" Type="http://schemas.openxmlformats.org/officeDocument/2006/relationships/image" Target="media/image97.png"/><Relationship Id="rId236" Type="http://schemas.openxmlformats.org/officeDocument/2006/relationships/package" Target="embeddings/Microsoft_Visio_Drawing24.vsdx"/><Relationship Id="rId257" Type="http://schemas.openxmlformats.org/officeDocument/2006/relationships/image" Target="media/image129.emf"/><Relationship Id="rId278" Type="http://schemas.openxmlformats.org/officeDocument/2006/relationships/glossaryDocument" Target="glossary/document.xml"/><Relationship Id="rId26" Type="http://schemas.microsoft.com/office/2011/relationships/commentsExtended" Target="commentsExtended.xml"/><Relationship Id="rId231" Type="http://schemas.openxmlformats.org/officeDocument/2006/relationships/image" Target="media/image110.png"/><Relationship Id="rId252" Type="http://schemas.openxmlformats.org/officeDocument/2006/relationships/package" Target="embeddings/Microsoft_Visio_Drawing27.vsdx"/><Relationship Id="rId273" Type="http://schemas.openxmlformats.org/officeDocument/2006/relationships/header" Target="header14.xml"/><Relationship Id="rId47" Type="http://schemas.openxmlformats.org/officeDocument/2006/relationships/oleObject" Target="embeddings/oleObject1.bin"/><Relationship Id="rId68" Type="http://schemas.microsoft.com/office/2007/relationships/hdphoto" Target="media/hdphoto2.wdp"/><Relationship Id="rId89" Type="http://schemas.openxmlformats.org/officeDocument/2006/relationships/image" Target="media/image36.png"/><Relationship Id="rId112" Type="http://schemas.openxmlformats.org/officeDocument/2006/relationships/image" Target="media/image48.wmf"/><Relationship Id="rId133" Type="http://schemas.openxmlformats.org/officeDocument/2006/relationships/image" Target="media/image58.png"/><Relationship Id="rId154" Type="http://schemas.openxmlformats.org/officeDocument/2006/relationships/oleObject" Target="embeddings/oleObject40.bin"/><Relationship Id="rId175" Type="http://schemas.openxmlformats.org/officeDocument/2006/relationships/image" Target="media/image76.wmf"/><Relationship Id="rId196" Type="http://schemas.openxmlformats.org/officeDocument/2006/relationships/package" Target="embeddings/Microsoft_Visio_Drawing15.vsdx"/><Relationship Id="rId200" Type="http://schemas.openxmlformats.org/officeDocument/2006/relationships/image" Target="media/image89.emf"/><Relationship Id="rId16" Type="http://schemas.openxmlformats.org/officeDocument/2006/relationships/header" Target="header6.xml"/><Relationship Id="rId221" Type="http://schemas.openxmlformats.org/officeDocument/2006/relationships/package" Target="embeddings/Microsoft_Visio_Drawing23.vsdx"/><Relationship Id="rId242" Type="http://schemas.openxmlformats.org/officeDocument/2006/relationships/image" Target="media/image119.png"/><Relationship Id="rId263" Type="http://schemas.openxmlformats.org/officeDocument/2006/relationships/image" Target="media/image132.emf"/><Relationship Id="rId37" Type="http://schemas.openxmlformats.org/officeDocument/2006/relationships/package" Target="embeddings/Microsoft_Visio_Drawing2.vsdx"/><Relationship Id="rId58" Type="http://schemas.openxmlformats.org/officeDocument/2006/relationships/image" Target="media/image20.emf"/><Relationship Id="rId79" Type="http://schemas.openxmlformats.org/officeDocument/2006/relationships/image" Target="media/image31.wmf"/><Relationship Id="rId102" Type="http://schemas.openxmlformats.org/officeDocument/2006/relationships/image" Target="media/image43.wmf"/><Relationship Id="rId123" Type="http://schemas.openxmlformats.org/officeDocument/2006/relationships/image" Target="media/image53.wmf"/><Relationship Id="rId144" Type="http://schemas.openxmlformats.org/officeDocument/2006/relationships/image" Target="media/image64.wmf"/><Relationship Id="rId90" Type="http://schemas.openxmlformats.org/officeDocument/2006/relationships/image" Target="media/image37.wmf"/><Relationship Id="rId165" Type="http://schemas.openxmlformats.org/officeDocument/2006/relationships/oleObject" Target="embeddings/oleObject46.bin"/><Relationship Id="rId186" Type="http://schemas.openxmlformats.org/officeDocument/2006/relationships/oleObject" Target="embeddings/oleObject60.bin"/><Relationship Id="rId211" Type="http://schemas.openxmlformats.org/officeDocument/2006/relationships/package" Target="embeddings/Microsoft_Visio_Drawing22.vsdx"/><Relationship Id="rId232" Type="http://schemas.openxmlformats.org/officeDocument/2006/relationships/image" Target="media/image111.png"/><Relationship Id="rId253" Type="http://schemas.openxmlformats.org/officeDocument/2006/relationships/image" Target="media/image127.emf"/><Relationship Id="rId274" Type="http://schemas.openxmlformats.org/officeDocument/2006/relationships/header" Target="header15.xml"/><Relationship Id="rId27" Type="http://schemas.microsoft.com/office/2016/09/relationships/commentsIds" Target="commentsIds.xml"/><Relationship Id="rId48" Type="http://schemas.openxmlformats.org/officeDocument/2006/relationships/image" Target="media/image15.wmf"/><Relationship Id="rId69" Type="http://schemas.openxmlformats.org/officeDocument/2006/relationships/image" Target="media/image26.png"/><Relationship Id="rId113" Type="http://schemas.openxmlformats.org/officeDocument/2006/relationships/oleObject" Target="embeddings/oleObject23.bin"/><Relationship Id="rId134" Type="http://schemas.microsoft.com/office/2007/relationships/hdphoto" Target="media/hdphoto6.wdp"/><Relationship Id="rId80" Type="http://schemas.openxmlformats.org/officeDocument/2006/relationships/oleObject" Target="embeddings/oleObject7.bin"/><Relationship Id="rId155" Type="http://schemas.openxmlformats.org/officeDocument/2006/relationships/image" Target="media/image69.wmf"/><Relationship Id="rId176" Type="http://schemas.openxmlformats.org/officeDocument/2006/relationships/oleObject" Target="embeddings/oleObject54.bin"/><Relationship Id="rId197" Type="http://schemas.openxmlformats.org/officeDocument/2006/relationships/image" Target="media/image87.emf"/><Relationship Id="rId201" Type="http://schemas.openxmlformats.org/officeDocument/2006/relationships/package" Target="embeddings/Microsoft_Visio_Drawing17.vsdx"/><Relationship Id="rId222"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43" Type="http://schemas.openxmlformats.org/officeDocument/2006/relationships/image" Target="media/image120.png"/><Relationship Id="rId264" Type="http://schemas.openxmlformats.org/officeDocument/2006/relationships/package" Target="embeddings/Microsoft_Visio_Drawing33.vsdx"/><Relationship Id="rId17" Type="http://schemas.openxmlformats.org/officeDocument/2006/relationships/header" Target="header7.xml"/><Relationship Id="rId38" Type="http://schemas.openxmlformats.org/officeDocument/2006/relationships/image" Target="media/image10.emf"/><Relationship Id="rId59" Type="http://schemas.openxmlformats.org/officeDocument/2006/relationships/package" Target="embeddings/Microsoft_Visio_Drawing9.vsdx"/><Relationship Id="rId103" Type="http://schemas.openxmlformats.org/officeDocument/2006/relationships/oleObject" Target="embeddings/oleObject18.bin"/><Relationship Id="rId124" Type="http://schemas.openxmlformats.org/officeDocument/2006/relationships/oleObject" Target="embeddings/oleObject29.bin"/><Relationship Id="rId70" Type="http://schemas.microsoft.com/office/2007/relationships/hdphoto" Target="media/hdphoto3.wdp"/><Relationship Id="rId91" Type="http://schemas.openxmlformats.org/officeDocument/2006/relationships/oleObject" Target="embeddings/oleObject12.bin"/><Relationship Id="rId145" Type="http://schemas.openxmlformats.org/officeDocument/2006/relationships/oleObject" Target="embeddings/oleObject36.bin"/><Relationship Id="rId166" Type="http://schemas.openxmlformats.org/officeDocument/2006/relationships/oleObject" Target="embeddings/oleObject47.bin"/><Relationship Id="rId187" Type="http://schemas.openxmlformats.org/officeDocument/2006/relationships/image" Target="media/image81.wmf"/><Relationship Id="rId1" Type="http://schemas.openxmlformats.org/officeDocument/2006/relationships/customXml" Target="../customXml/item1.xml"/><Relationship Id="rId212" Type="http://schemas.openxmlformats.org/officeDocument/2006/relationships/image" Target="media/image95.png"/><Relationship Id="rId233" Type="http://schemas.openxmlformats.org/officeDocument/2006/relationships/image" Target="media/image112.png"/><Relationship Id="rId254" Type="http://schemas.openxmlformats.org/officeDocument/2006/relationships/package" Target="embeddings/Microsoft_Visio_Drawing28.vsdx"/><Relationship Id="rId28" Type="http://schemas.microsoft.com/office/2018/08/relationships/commentsExtensible" Target="commentsExtensible.xml"/><Relationship Id="rId49" Type="http://schemas.openxmlformats.org/officeDocument/2006/relationships/oleObject" Target="embeddings/oleObject2.bin"/><Relationship Id="rId114" Type="http://schemas.openxmlformats.org/officeDocument/2006/relationships/image" Target="media/image49.wmf"/><Relationship Id="rId275" Type="http://schemas.openxmlformats.org/officeDocument/2006/relationships/hyperlink" Target="https://www.xilinx.com" TargetMode="External"/><Relationship Id="rId60" Type="http://schemas.openxmlformats.org/officeDocument/2006/relationships/image" Target="media/image21.emf"/><Relationship Id="rId81" Type="http://schemas.openxmlformats.org/officeDocument/2006/relationships/image" Target="media/image32.wmf"/><Relationship Id="rId135" Type="http://schemas.openxmlformats.org/officeDocument/2006/relationships/image" Target="media/image59.wmf"/><Relationship Id="rId156" Type="http://schemas.openxmlformats.org/officeDocument/2006/relationships/oleObject" Target="embeddings/oleObject41.bin"/><Relationship Id="rId177" Type="http://schemas.openxmlformats.org/officeDocument/2006/relationships/image" Target="media/image77.wmf"/><Relationship Id="rId198" Type="http://schemas.openxmlformats.org/officeDocument/2006/relationships/package" Target="embeddings/Microsoft_Visio_Drawing1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077732"/>
    <w:rsid w:val="00147E4E"/>
    <w:rsid w:val="00174574"/>
    <w:rsid w:val="001A415F"/>
    <w:rsid w:val="001D553B"/>
    <w:rsid w:val="00215A68"/>
    <w:rsid w:val="00251531"/>
    <w:rsid w:val="00292A27"/>
    <w:rsid w:val="002A512C"/>
    <w:rsid w:val="002C428D"/>
    <w:rsid w:val="002C7305"/>
    <w:rsid w:val="002D1C52"/>
    <w:rsid w:val="002F4519"/>
    <w:rsid w:val="003365A2"/>
    <w:rsid w:val="00351637"/>
    <w:rsid w:val="003C3721"/>
    <w:rsid w:val="003C4395"/>
    <w:rsid w:val="003E0120"/>
    <w:rsid w:val="00410F10"/>
    <w:rsid w:val="00412395"/>
    <w:rsid w:val="004137C1"/>
    <w:rsid w:val="00414365"/>
    <w:rsid w:val="00423C7B"/>
    <w:rsid w:val="00440694"/>
    <w:rsid w:val="00440770"/>
    <w:rsid w:val="00531081"/>
    <w:rsid w:val="00547613"/>
    <w:rsid w:val="005A5F72"/>
    <w:rsid w:val="005D1865"/>
    <w:rsid w:val="005D1B3D"/>
    <w:rsid w:val="0067329F"/>
    <w:rsid w:val="00697901"/>
    <w:rsid w:val="006E418C"/>
    <w:rsid w:val="006E73CF"/>
    <w:rsid w:val="00712D27"/>
    <w:rsid w:val="00740423"/>
    <w:rsid w:val="00745CE1"/>
    <w:rsid w:val="0075252A"/>
    <w:rsid w:val="0078604D"/>
    <w:rsid w:val="007E6411"/>
    <w:rsid w:val="00814F96"/>
    <w:rsid w:val="008A0A4D"/>
    <w:rsid w:val="008A6AD0"/>
    <w:rsid w:val="00993E6F"/>
    <w:rsid w:val="009E42B2"/>
    <w:rsid w:val="00AB08A4"/>
    <w:rsid w:val="00AB0CCD"/>
    <w:rsid w:val="00AE63BB"/>
    <w:rsid w:val="00B42299"/>
    <w:rsid w:val="00B532C2"/>
    <w:rsid w:val="00B82B64"/>
    <w:rsid w:val="00B952F2"/>
    <w:rsid w:val="00BA57C7"/>
    <w:rsid w:val="00BF57CB"/>
    <w:rsid w:val="00C37E0A"/>
    <w:rsid w:val="00C412F8"/>
    <w:rsid w:val="00C763D1"/>
    <w:rsid w:val="00C87FB2"/>
    <w:rsid w:val="00CF0FA7"/>
    <w:rsid w:val="00D04124"/>
    <w:rsid w:val="00D14AFE"/>
    <w:rsid w:val="00D27900"/>
    <w:rsid w:val="00DE7A7C"/>
    <w:rsid w:val="00E06E39"/>
    <w:rsid w:val="00E135C0"/>
    <w:rsid w:val="00E348F8"/>
    <w:rsid w:val="00E656CB"/>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4774</TotalTime>
  <Pages>1</Pages>
  <Words>11786</Words>
  <Characters>67181</Characters>
  <Application>Microsoft Office Word</Application>
  <DocSecurity>0</DocSecurity>
  <Lines>559</Lines>
  <Paragraphs>157</Paragraphs>
  <ScaleCrop>false</ScaleCrop>
  <Company>XD</Company>
  <LinksUpToDate>false</LinksUpToDate>
  <CharactersWithSpaces>78810</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1414</cp:revision>
  <cp:lastPrinted>2015-04-23T08:35:00Z</cp:lastPrinted>
  <dcterms:created xsi:type="dcterms:W3CDTF">2022-02-06T04:45:00Z</dcterms:created>
  <dcterms:modified xsi:type="dcterms:W3CDTF">2022-02-27T17:12:00Z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